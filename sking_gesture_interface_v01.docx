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69282" w14:textId="77777777" w:rsidR="00C673FA" w:rsidRDefault="00C673FA" w:rsidP="00B12F5B">
      <w:pPr>
        <w:widowControl w:val="0"/>
        <w:tabs>
          <w:tab w:val="center" w:pos="4320"/>
        </w:tabs>
        <w:bidi/>
        <w:jc w:val="both"/>
      </w:pPr>
    </w:p>
    <w:p w14:paraId="76EF5DCA" w14:textId="77777777" w:rsidR="00C673FA" w:rsidRDefault="00E549FA">
      <w:pPr>
        <w:pStyle w:val="Title"/>
        <w:ind w:left="0"/>
      </w:pPr>
      <w:r>
        <w:t>GESTURE BASED SOCIAL MEDIA AND NEWS INTERFACE</w:t>
      </w:r>
    </w:p>
    <w:p w14:paraId="57EE030C" w14:textId="77777777" w:rsidR="00C673FA" w:rsidRDefault="00C673FA">
      <w:pPr>
        <w:widowControl w:val="0"/>
        <w:jc w:val="both"/>
      </w:pPr>
    </w:p>
    <w:p w14:paraId="60F7B627" w14:textId="77777777" w:rsidR="00C673FA" w:rsidRDefault="00C673FA">
      <w:pPr>
        <w:widowControl w:val="0"/>
        <w:jc w:val="both"/>
      </w:pPr>
    </w:p>
    <w:p w14:paraId="1A13EB5C" w14:textId="77777777" w:rsidR="00C673FA" w:rsidRDefault="00C673FA">
      <w:pPr>
        <w:widowControl w:val="0"/>
        <w:jc w:val="both"/>
        <w:rPr>
          <w:sz w:val="24"/>
        </w:rPr>
      </w:pPr>
    </w:p>
    <w:p w14:paraId="0938DF33" w14:textId="77777777" w:rsidR="00C673FA" w:rsidRDefault="00C673FA">
      <w:pPr>
        <w:pStyle w:val="1stpage12"/>
      </w:pPr>
      <w:r>
        <w:t>By</w:t>
      </w:r>
    </w:p>
    <w:p w14:paraId="65D75289" w14:textId="77777777" w:rsidR="00C673FA" w:rsidRDefault="00C673FA">
      <w:pPr>
        <w:widowControl w:val="0"/>
        <w:tabs>
          <w:tab w:val="center" w:pos="4320"/>
        </w:tabs>
        <w:jc w:val="both"/>
        <w:rPr>
          <w:sz w:val="24"/>
          <w:szCs w:val="28"/>
        </w:rPr>
      </w:pPr>
    </w:p>
    <w:p w14:paraId="108635A7" w14:textId="77777777" w:rsidR="00C673FA" w:rsidRDefault="00E549FA">
      <w:pPr>
        <w:pStyle w:val="AuthorDate"/>
      </w:pPr>
      <w:r>
        <w:t>Steven T. King Jr.</w:t>
      </w:r>
    </w:p>
    <w:p w14:paraId="07C50005" w14:textId="77777777" w:rsidR="00C673FA" w:rsidRDefault="00C673FA">
      <w:pPr>
        <w:widowControl w:val="0"/>
        <w:jc w:val="both"/>
        <w:rPr>
          <w:b/>
          <w:bCs/>
          <w:sz w:val="24"/>
          <w:szCs w:val="28"/>
        </w:rPr>
      </w:pPr>
    </w:p>
    <w:p w14:paraId="2B9E63B5" w14:textId="77777777" w:rsidR="00C673FA" w:rsidRDefault="00C673FA">
      <w:pPr>
        <w:widowControl w:val="0"/>
        <w:jc w:val="both"/>
        <w:rPr>
          <w:sz w:val="24"/>
        </w:rPr>
      </w:pPr>
    </w:p>
    <w:p w14:paraId="7663F0D1" w14:textId="77777777" w:rsidR="00C673FA" w:rsidRDefault="00C673FA">
      <w:pPr>
        <w:widowControl w:val="0"/>
        <w:jc w:val="both"/>
        <w:rPr>
          <w:sz w:val="24"/>
        </w:rPr>
      </w:pPr>
    </w:p>
    <w:p w14:paraId="731A6880" w14:textId="77777777" w:rsidR="00C673FA" w:rsidRDefault="00C673FA">
      <w:pPr>
        <w:widowControl w:val="0"/>
        <w:jc w:val="both"/>
        <w:rPr>
          <w:sz w:val="24"/>
        </w:rPr>
      </w:pPr>
    </w:p>
    <w:p w14:paraId="5727E9F7" w14:textId="77777777" w:rsidR="00C673FA" w:rsidRDefault="00C673FA">
      <w:pPr>
        <w:widowControl w:val="0"/>
        <w:jc w:val="both"/>
        <w:rPr>
          <w:sz w:val="24"/>
        </w:rPr>
      </w:pPr>
    </w:p>
    <w:p w14:paraId="31477F20" w14:textId="77777777" w:rsidR="00C673FA" w:rsidRDefault="00C673FA">
      <w:pPr>
        <w:pStyle w:val="Heading1st"/>
      </w:pPr>
      <w:r>
        <w:t>A DISSERTATION</w:t>
      </w:r>
    </w:p>
    <w:p w14:paraId="1EE4B2AA" w14:textId="77777777" w:rsidR="00C673FA" w:rsidRDefault="00C673FA">
      <w:pPr>
        <w:widowControl w:val="0"/>
        <w:jc w:val="both"/>
        <w:rPr>
          <w:sz w:val="24"/>
          <w:szCs w:val="24"/>
        </w:rPr>
      </w:pPr>
    </w:p>
    <w:p w14:paraId="46A6D489" w14:textId="77777777" w:rsidR="00C673FA" w:rsidRDefault="00C673FA">
      <w:pPr>
        <w:widowControl w:val="0"/>
        <w:jc w:val="both"/>
        <w:rPr>
          <w:sz w:val="24"/>
          <w:szCs w:val="24"/>
        </w:rPr>
      </w:pPr>
    </w:p>
    <w:p w14:paraId="09346F21" w14:textId="77777777" w:rsidR="00C673FA" w:rsidRDefault="00C673FA">
      <w:pPr>
        <w:widowControl w:val="0"/>
        <w:jc w:val="both"/>
        <w:rPr>
          <w:sz w:val="24"/>
          <w:szCs w:val="24"/>
        </w:rPr>
      </w:pPr>
    </w:p>
    <w:p w14:paraId="3B97F2EC" w14:textId="77777777" w:rsidR="00C673FA" w:rsidRDefault="00C673FA">
      <w:pPr>
        <w:pStyle w:val="1stpage12"/>
      </w:pPr>
      <w:r>
        <w:t>Submitted to</w:t>
      </w:r>
    </w:p>
    <w:p w14:paraId="4F4F0879" w14:textId="77777777" w:rsidR="00C673FA" w:rsidRDefault="00C673FA">
      <w:pPr>
        <w:widowControl w:val="0"/>
        <w:tabs>
          <w:tab w:val="center" w:pos="4320"/>
        </w:tabs>
        <w:jc w:val="both"/>
        <w:rPr>
          <w:sz w:val="24"/>
          <w:szCs w:val="24"/>
        </w:rPr>
      </w:pPr>
      <w:r>
        <w:rPr>
          <w:sz w:val="24"/>
          <w:szCs w:val="24"/>
        </w:rPr>
        <w:tab/>
      </w:r>
    </w:p>
    <w:p w14:paraId="2604E166" w14:textId="77777777" w:rsidR="00C673FA" w:rsidRDefault="00C673FA">
      <w:pPr>
        <w:pStyle w:val="Heading1st"/>
      </w:pPr>
      <w:r>
        <w:t>The University of Liverpool</w:t>
      </w:r>
    </w:p>
    <w:p w14:paraId="2447DEEC" w14:textId="77777777" w:rsidR="00C673FA" w:rsidRDefault="00C673FA">
      <w:pPr>
        <w:widowControl w:val="0"/>
        <w:jc w:val="both"/>
        <w:rPr>
          <w:sz w:val="24"/>
          <w:szCs w:val="24"/>
        </w:rPr>
      </w:pPr>
    </w:p>
    <w:p w14:paraId="743FC78B" w14:textId="77777777" w:rsidR="00C673FA" w:rsidRDefault="00C673FA">
      <w:pPr>
        <w:widowControl w:val="0"/>
        <w:jc w:val="both"/>
        <w:rPr>
          <w:sz w:val="24"/>
          <w:szCs w:val="24"/>
        </w:rPr>
      </w:pPr>
    </w:p>
    <w:p w14:paraId="4DD70818" w14:textId="77777777" w:rsidR="00C673FA" w:rsidRDefault="00C673FA">
      <w:pPr>
        <w:widowControl w:val="0"/>
        <w:jc w:val="both"/>
        <w:rPr>
          <w:sz w:val="24"/>
          <w:szCs w:val="24"/>
        </w:rPr>
      </w:pPr>
    </w:p>
    <w:p w14:paraId="4D5E7070" w14:textId="77777777" w:rsidR="00C673FA" w:rsidRDefault="00C673FA">
      <w:pPr>
        <w:pStyle w:val="1stpage12"/>
      </w:pPr>
      <w:r>
        <w:t>in partial fulfillment of the requirements</w:t>
      </w:r>
    </w:p>
    <w:p w14:paraId="3B0C4BDC" w14:textId="77777777" w:rsidR="00C673FA" w:rsidRDefault="00C673FA">
      <w:pPr>
        <w:pStyle w:val="1stpage12"/>
      </w:pPr>
      <w:r>
        <w:t>for the degree of</w:t>
      </w:r>
    </w:p>
    <w:p w14:paraId="61C70239" w14:textId="77777777" w:rsidR="00C673FA" w:rsidRDefault="00C673FA">
      <w:pPr>
        <w:widowControl w:val="0"/>
        <w:jc w:val="both"/>
        <w:rPr>
          <w:sz w:val="24"/>
          <w:szCs w:val="24"/>
        </w:rPr>
      </w:pPr>
    </w:p>
    <w:p w14:paraId="2AAD339A" w14:textId="77777777" w:rsidR="00C673FA" w:rsidRDefault="00C673FA">
      <w:pPr>
        <w:widowControl w:val="0"/>
        <w:jc w:val="both"/>
        <w:rPr>
          <w:sz w:val="24"/>
          <w:szCs w:val="24"/>
        </w:rPr>
      </w:pPr>
    </w:p>
    <w:p w14:paraId="51A16E31" w14:textId="77777777" w:rsidR="00C673FA" w:rsidRDefault="00C673FA">
      <w:pPr>
        <w:pStyle w:val="1stpage12"/>
      </w:pPr>
      <w:r>
        <w:t>MASTER OF SCIENCE</w:t>
      </w:r>
    </w:p>
    <w:p w14:paraId="390D2013" w14:textId="77777777" w:rsidR="00C673FA" w:rsidRDefault="00C673FA">
      <w:pPr>
        <w:widowControl w:val="0"/>
        <w:jc w:val="both"/>
        <w:rPr>
          <w:sz w:val="24"/>
          <w:szCs w:val="24"/>
        </w:rPr>
      </w:pPr>
    </w:p>
    <w:p w14:paraId="47943D50" w14:textId="77777777" w:rsidR="00C673FA" w:rsidRDefault="00C673FA">
      <w:pPr>
        <w:widowControl w:val="0"/>
        <w:jc w:val="both"/>
        <w:rPr>
          <w:sz w:val="24"/>
        </w:rPr>
      </w:pPr>
    </w:p>
    <w:p w14:paraId="1D00F9AF" w14:textId="77777777" w:rsidR="00C673FA" w:rsidRDefault="00C673FA">
      <w:pPr>
        <w:widowControl w:val="0"/>
        <w:jc w:val="both"/>
        <w:rPr>
          <w:sz w:val="24"/>
        </w:rPr>
      </w:pPr>
    </w:p>
    <w:p w14:paraId="49777D53" w14:textId="77777777" w:rsidR="00C673FA" w:rsidRDefault="00C673FA">
      <w:pPr>
        <w:widowControl w:val="0"/>
        <w:jc w:val="both"/>
        <w:rPr>
          <w:sz w:val="24"/>
        </w:rPr>
      </w:pPr>
    </w:p>
    <w:p w14:paraId="080FAF53" w14:textId="77777777" w:rsidR="00C673FA" w:rsidRDefault="00C673FA">
      <w:pPr>
        <w:widowControl w:val="0"/>
        <w:jc w:val="both"/>
        <w:rPr>
          <w:sz w:val="24"/>
        </w:rPr>
      </w:pPr>
    </w:p>
    <w:p w14:paraId="5CC5B248" w14:textId="77777777" w:rsidR="00C673FA" w:rsidRDefault="00C673FA">
      <w:pPr>
        <w:widowControl w:val="0"/>
        <w:jc w:val="both"/>
        <w:rPr>
          <w:sz w:val="24"/>
        </w:rPr>
      </w:pPr>
    </w:p>
    <w:p w14:paraId="275557AA" w14:textId="77777777" w:rsidR="00C673FA" w:rsidRDefault="00C673FA">
      <w:pPr>
        <w:widowControl w:val="0"/>
        <w:jc w:val="both"/>
        <w:rPr>
          <w:sz w:val="24"/>
        </w:rPr>
      </w:pPr>
    </w:p>
    <w:p w14:paraId="1010D0A1" w14:textId="77777777" w:rsidR="00C673FA" w:rsidRDefault="00C673FA">
      <w:pPr>
        <w:widowControl w:val="0"/>
        <w:tabs>
          <w:tab w:val="center" w:pos="4320"/>
        </w:tabs>
        <w:jc w:val="center"/>
        <w:rPr>
          <w:sz w:val="24"/>
          <w:szCs w:val="28"/>
        </w:rPr>
      </w:pPr>
    </w:p>
    <w:p w14:paraId="702068FB" w14:textId="77777777" w:rsidR="00C673FA" w:rsidRDefault="00C673FA" w:rsidP="00BF7A28">
      <w:pPr>
        <w:pStyle w:val="AuthorDate"/>
      </w:pPr>
      <w:r>
        <w:rPr>
          <w:sz w:val="24"/>
        </w:rPr>
        <w:br/>
      </w:r>
      <w:r w:rsidR="008C6D5F">
        <w:t>dd/mm/</w:t>
      </w:r>
      <w:r>
        <w:t>20</w:t>
      </w:r>
      <w:r w:rsidR="00BF7A28">
        <w:t>1</w:t>
      </w:r>
      <w:r w:rsidR="00DE5E6A">
        <w:t>x</w:t>
      </w:r>
    </w:p>
    <w:p w14:paraId="266863BD" w14:textId="77777777" w:rsidR="00C673FA" w:rsidRDefault="00C673FA" w:rsidP="00A306D2">
      <w:pPr>
        <w:pStyle w:val="StyleStyleAuthorNote9ptItalicBlueLeft"/>
      </w:pPr>
      <w:r>
        <w:rPr>
          <w:sz w:val="20"/>
        </w:rPr>
        <w:t>{</w:t>
      </w:r>
      <w:r w:rsidRPr="00465261">
        <w:rPr>
          <w:b/>
          <w:bCs/>
          <w:sz w:val="22"/>
          <w:szCs w:val="22"/>
        </w:rPr>
        <w:t>Edit</w:t>
      </w:r>
      <w:r w:rsidR="00693584" w:rsidRPr="00465261">
        <w:rPr>
          <w:b/>
          <w:bCs/>
          <w:sz w:val="22"/>
          <w:szCs w:val="22"/>
        </w:rPr>
        <w:t>ed</w:t>
      </w:r>
      <w:r w:rsidRPr="00465261">
        <w:rPr>
          <w:b/>
          <w:bCs/>
          <w:sz w:val="22"/>
          <w:szCs w:val="22"/>
        </w:rPr>
        <w:t xml:space="preserve"> </w:t>
      </w:r>
      <w:r w:rsidR="00BE006B">
        <w:rPr>
          <w:b/>
          <w:bCs/>
          <w:sz w:val="22"/>
          <w:szCs w:val="22"/>
        </w:rPr>
        <w:t>201</w:t>
      </w:r>
      <w:r w:rsidR="00A306D2">
        <w:rPr>
          <w:b/>
          <w:bCs/>
          <w:sz w:val="22"/>
          <w:szCs w:val="22"/>
        </w:rPr>
        <w:t>1</w:t>
      </w:r>
      <w:r w:rsidRPr="00465261">
        <w:rPr>
          <w:b/>
          <w:bCs/>
          <w:sz w:val="22"/>
          <w:szCs w:val="22"/>
        </w:rPr>
        <w:t>-</w:t>
      </w:r>
      <w:r w:rsidR="00A306D2">
        <w:rPr>
          <w:b/>
          <w:bCs/>
          <w:sz w:val="22"/>
          <w:szCs w:val="22"/>
        </w:rPr>
        <w:t>January</w:t>
      </w:r>
      <w:r w:rsidR="00BE006B">
        <w:rPr>
          <w:b/>
          <w:bCs/>
          <w:sz w:val="22"/>
          <w:szCs w:val="22"/>
        </w:rPr>
        <w:t xml:space="preserve">, </w:t>
      </w:r>
      <w:r w:rsidR="00A306D2">
        <w:rPr>
          <w:b/>
          <w:bCs/>
          <w:sz w:val="22"/>
          <w:szCs w:val="22"/>
        </w:rPr>
        <w:t>9</w:t>
      </w:r>
      <w:r w:rsidRPr="00465261">
        <w:rPr>
          <w:b/>
          <w:bCs/>
          <w:sz w:val="22"/>
          <w:szCs w:val="22"/>
        </w:rPr>
        <w:t xml:space="preserve"> --- Version </w:t>
      </w:r>
      <w:r w:rsidR="008C6D5F">
        <w:rPr>
          <w:rFonts w:hint="cs"/>
          <w:b/>
          <w:bCs/>
          <w:sz w:val="22"/>
          <w:szCs w:val="22"/>
          <w:rtl/>
        </w:rPr>
        <w:t>1</w:t>
      </w:r>
      <w:r w:rsidR="00A306D2">
        <w:rPr>
          <w:b/>
          <w:bCs/>
          <w:sz w:val="22"/>
          <w:szCs w:val="22"/>
        </w:rPr>
        <w:t>2</w:t>
      </w:r>
      <w:r w:rsidR="00BE006B">
        <w:rPr>
          <w:b/>
          <w:bCs/>
          <w:sz w:val="22"/>
          <w:szCs w:val="22"/>
        </w:rPr>
        <w:t>.</w:t>
      </w:r>
      <w:r w:rsidR="00A306D2">
        <w:rPr>
          <w:b/>
          <w:bCs/>
          <w:sz w:val="22"/>
          <w:szCs w:val="22"/>
        </w:rPr>
        <w:t>2</w:t>
      </w:r>
      <w:r w:rsidRPr="00465261">
        <w:rPr>
          <w:b/>
          <w:bCs/>
          <w:sz w:val="22"/>
          <w:szCs w:val="22"/>
        </w:rPr>
        <w:t>:</w:t>
      </w:r>
      <w:r>
        <w:t xml:space="preserve"> Dissertation Template (nested numbering version) and Author Notes Look like this.  This is a special style used to annotate the boilerplate and also used to leave instructions and notes. This style stands out as a reminder that comments must be replaced or r</w:t>
      </w:r>
      <w:r>
        <w:t>e</w:t>
      </w:r>
      <w:r>
        <w:t>moved before a polished document is submitted.  It is also a way to exchange notes with an advisor or review without impacting the document directly.  It is also possible to use Microsoft Word to find all par</w:t>
      </w:r>
      <w:r>
        <w:t>a</w:t>
      </w:r>
      <w:r>
        <w:t>graphs in this AuthorNote style.</w:t>
      </w:r>
    </w:p>
    <w:p w14:paraId="0DC71B8F" w14:textId="77777777" w:rsidR="00C673FA" w:rsidRDefault="00C673FA">
      <w:pPr>
        <w:pStyle w:val="StyleStyleAuthorNote9ptItalicBlueLeft"/>
        <w:rPr>
          <w:sz w:val="20"/>
        </w:rPr>
      </w:pPr>
      <w:r>
        <w:br/>
        <w:t>We thank Denis Hamilton who provided the template from which this one was adopted</w:t>
      </w:r>
      <w:r>
        <w:rPr>
          <w:sz w:val="20"/>
        </w:rPr>
        <w:t>}</w:t>
      </w:r>
    </w:p>
    <w:p w14:paraId="2A7904E2" w14:textId="77777777" w:rsidR="00C673FA" w:rsidRDefault="00C673FA">
      <w:pPr>
        <w:pStyle w:val="TRHeaders"/>
      </w:pPr>
      <w:r>
        <w:br w:type="page"/>
      </w:r>
      <w:r>
        <w:lastRenderedPageBreak/>
        <w:t>ABSTRACT</w:t>
      </w:r>
    </w:p>
    <w:p w14:paraId="7FBD13F6" w14:textId="77777777" w:rsidR="00C673FA" w:rsidRDefault="00C673FA">
      <w:pPr>
        <w:widowControl w:val="0"/>
        <w:jc w:val="both"/>
        <w:rPr>
          <w:sz w:val="24"/>
        </w:rPr>
      </w:pPr>
    </w:p>
    <w:p w14:paraId="13B3B79C" w14:textId="77777777" w:rsidR="00E549FA" w:rsidRDefault="00E549FA" w:rsidP="00E549FA">
      <w:pPr>
        <w:widowControl w:val="0"/>
        <w:tabs>
          <w:tab w:val="center" w:pos="4320"/>
        </w:tabs>
        <w:bidi/>
        <w:jc w:val="both"/>
      </w:pPr>
    </w:p>
    <w:p w14:paraId="70979D3B" w14:textId="77777777" w:rsidR="00E549FA" w:rsidRDefault="00E549FA" w:rsidP="00E549FA">
      <w:pPr>
        <w:pStyle w:val="Title"/>
        <w:ind w:left="0"/>
      </w:pPr>
      <w:r>
        <w:t>GESTURE BASED SOCIAL MEDIA AND NEWS INTERFACE</w:t>
      </w:r>
    </w:p>
    <w:p w14:paraId="0377DE2B" w14:textId="77777777" w:rsidR="00C673FA" w:rsidRDefault="00C673FA">
      <w:pPr>
        <w:pStyle w:val="1stpage12"/>
      </w:pPr>
      <w:r>
        <w:t>By</w:t>
      </w:r>
    </w:p>
    <w:p w14:paraId="2892C34E" w14:textId="77777777" w:rsidR="00C673FA" w:rsidRDefault="00C673FA">
      <w:pPr>
        <w:widowControl w:val="0"/>
        <w:tabs>
          <w:tab w:val="center" w:pos="4320"/>
        </w:tabs>
        <w:jc w:val="center"/>
        <w:rPr>
          <w:sz w:val="24"/>
          <w:szCs w:val="28"/>
        </w:rPr>
      </w:pPr>
    </w:p>
    <w:p w14:paraId="215B5D35" w14:textId="77777777" w:rsidR="00E549FA" w:rsidRDefault="00E549FA" w:rsidP="00E549FA">
      <w:pPr>
        <w:pStyle w:val="AuthorDate"/>
      </w:pPr>
      <w:r>
        <w:t>Steven T. King Jr.</w:t>
      </w:r>
    </w:p>
    <w:p w14:paraId="491373E0" w14:textId="77777777" w:rsidR="00C673FA" w:rsidRDefault="00C673FA">
      <w:pPr>
        <w:pStyle w:val="AuthorDate"/>
      </w:pPr>
    </w:p>
    <w:p w14:paraId="0A512601" w14:textId="77777777" w:rsidR="00C673FA" w:rsidRDefault="00C673FA" w:rsidP="006E027C">
      <w:pPr>
        <w:pStyle w:val="BodyText"/>
      </w:pPr>
      <w:r>
        <w:t xml:space="preserve">This document is designed to use Body Text styles for all content. This is a typical body text </w:t>
      </w:r>
      <w:r w:rsidR="006E027C">
        <w:t>p</w:t>
      </w:r>
      <w:r>
        <w:t xml:space="preserve">aragraph.  </w:t>
      </w:r>
    </w:p>
    <w:p w14:paraId="3DBEEB16" w14:textId="147A3671" w:rsidR="00C673FA" w:rsidRDefault="00C673FA" w:rsidP="00F253AE">
      <w:pPr>
        <w:pStyle w:val="StyleStyleAuthorNote9ptItalicBlueLeft"/>
      </w:pPr>
      <w:r w:rsidRPr="00900BFA">
        <w:t>The abstract should be around 350 words and should not exceed more than two pages.</w:t>
      </w:r>
      <w:r w:rsidRPr="00900BFA">
        <w:br/>
      </w:r>
    </w:p>
    <w:p w14:paraId="604D8355" w14:textId="77777777" w:rsidR="00C673FA" w:rsidRDefault="00C673FA" w:rsidP="00BE006B">
      <w:pPr>
        <w:pStyle w:val="AuthorNote"/>
        <w:rPr>
          <w:rFonts w:cs="Arial"/>
          <w:b/>
          <w:bCs/>
          <w:sz w:val="24"/>
        </w:rPr>
      </w:pPr>
      <w:r>
        <w:rPr>
          <w:sz w:val="24"/>
        </w:rPr>
        <w:br w:type="page"/>
      </w:r>
    </w:p>
    <w:p w14:paraId="18B433A4" w14:textId="77777777" w:rsidR="00C673FA" w:rsidRDefault="00C673FA">
      <w:pPr>
        <w:pStyle w:val="1stpage12"/>
      </w:pPr>
      <w:r>
        <w:lastRenderedPageBreak/>
        <w:t>DECLARATION</w:t>
      </w:r>
    </w:p>
    <w:p w14:paraId="542DD34C" w14:textId="77777777" w:rsidR="00C673FA" w:rsidRDefault="00C673FA">
      <w:pPr>
        <w:pStyle w:val="BodyText"/>
      </w:pPr>
      <w:r>
        <w:t>I hereby certify that this dissertation constitutes my own product, that where the language of others is set forth, quotation marks so indicate, and that appropriate credit is given where I have used the language, ideas, expressions, or writings of another.</w:t>
      </w:r>
    </w:p>
    <w:p w14:paraId="7D0FF7B4" w14:textId="77777777" w:rsidR="00C673FA" w:rsidRDefault="00C673FA">
      <w:pPr>
        <w:pStyle w:val="BodyText"/>
      </w:pPr>
      <w:r>
        <w:t>I declare that the dissertation describes original work that has not previously been presented for the award of any other degree of any institution.</w:t>
      </w:r>
    </w:p>
    <w:p w14:paraId="689EA036" w14:textId="77777777" w:rsidR="00C673FA" w:rsidRDefault="00C673FA">
      <w:pPr>
        <w:pStyle w:val="BodyText"/>
        <w:ind w:left="5812"/>
        <w:jc w:val="left"/>
      </w:pPr>
      <w:r>
        <w:t>Signed,</w:t>
      </w:r>
    </w:p>
    <w:p w14:paraId="28752025" w14:textId="77777777" w:rsidR="00C673FA" w:rsidRDefault="006D49F7" w:rsidP="00BE006B">
      <w:pPr>
        <w:pStyle w:val="BodyText"/>
        <w:ind w:left="5812"/>
        <w:jc w:val="left"/>
      </w:pPr>
      <w:r>
        <w:t>Steven T. King Jr.</w:t>
      </w:r>
    </w:p>
    <w:p w14:paraId="7BF662A0" w14:textId="2F873F67" w:rsidR="00BE006B" w:rsidRPr="00BE006B" w:rsidRDefault="00931DEB" w:rsidP="00931DEB">
      <w:pPr>
        <w:pStyle w:val="BodyText"/>
        <w:jc w:val="left"/>
        <w:rPr>
          <w:b/>
          <w:bCs/>
          <w:szCs w:val="20"/>
        </w:rPr>
      </w:pPr>
      <w:r>
        <w:rPr>
          <w:b/>
          <w:bCs/>
          <w:szCs w:val="20"/>
        </w:rPr>
        <w:t xml:space="preserve">Student, </w:t>
      </w:r>
      <w:r w:rsidR="00BE006B" w:rsidRPr="00BE006B">
        <w:rPr>
          <w:b/>
          <w:bCs/>
          <w:szCs w:val="20"/>
        </w:rPr>
        <w:t>Supervisors and Classes: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5811"/>
      </w:tblGrid>
      <w:tr w:rsidR="00931DEB" w:rsidRPr="00BE006B" w14:paraId="471FCAD1" w14:textId="77777777" w:rsidTr="0037093D">
        <w:tc>
          <w:tcPr>
            <w:tcW w:w="2235" w:type="dxa"/>
          </w:tcPr>
          <w:p w14:paraId="3632868B" w14:textId="77777777" w:rsidR="00931DEB" w:rsidRPr="008A0B8F" w:rsidRDefault="00931DEB">
            <w:pPr>
              <w:pStyle w:val="BodyText"/>
              <w:rPr>
                <w:szCs w:val="20"/>
              </w:rPr>
            </w:pPr>
            <w:r>
              <w:rPr>
                <w:szCs w:val="20"/>
              </w:rPr>
              <w:t>Student name:</w:t>
            </w:r>
          </w:p>
        </w:tc>
        <w:tc>
          <w:tcPr>
            <w:tcW w:w="5811" w:type="dxa"/>
          </w:tcPr>
          <w:p w14:paraId="4B60440F" w14:textId="77777777" w:rsidR="00931DEB" w:rsidRPr="008A0B8F" w:rsidRDefault="006D49F7">
            <w:pPr>
              <w:pStyle w:val="BodyText"/>
              <w:rPr>
                <w:szCs w:val="20"/>
              </w:rPr>
            </w:pPr>
            <w:r>
              <w:rPr>
                <w:szCs w:val="20"/>
              </w:rPr>
              <w:t>Steven T. King Jr.</w:t>
            </w:r>
          </w:p>
        </w:tc>
      </w:tr>
      <w:tr w:rsidR="00931DEB" w:rsidRPr="00BE006B" w14:paraId="5155B75A" w14:textId="77777777" w:rsidTr="0037093D">
        <w:tc>
          <w:tcPr>
            <w:tcW w:w="2235" w:type="dxa"/>
          </w:tcPr>
          <w:p w14:paraId="29B485D3" w14:textId="77777777" w:rsidR="00931DEB" w:rsidRPr="008A0B8F" w:rsidRDefault="00931DEB">
            <w:pPr>
              <w:pStyle w:val="BodyText"/>
              <w:rPr>
                <w:szCs w:val="20"/>
              </w:rPr>
            </w:pPr>
            <w:r>
              <w:rPr>
                <w:szCs w:val="20"/>
              </w:rPr>
              <w:t>Student ID number:</w:t>
            </w:r>
          </w:p>
        </w:tc>
        <w:tc>
          <w:tcPr>
            <w:tcW w:w="5811" w:type="dxa"/>
          </w:tcPr>
          <w:p w14:paraId="0D7EB796" w14:textId="77777777" w:rsidR="00931DEB" w:rsidRPr="008A0B8F" w:rsidRDefault="006D49F7">
            <w:pPr>
              <w:pStyle w:val="BodyText"/>
              <w:rPr>
                <w:szCs w:val="20"/>
              </w:rPr>
            </w:pPr>
            <w:r>
              <w:rPr>
                <w:szCs w:val="20"/>
              </w:rPr>
              <w:t>15480884</w:t>
            </w:r>
          </w:p>
        </w:tc>
      </w:tr>
      <w:tr w:rsidR="00BE006B" w:rsidRPr="00BE006B" w14:paraId="367F6F60" w14:textId="77777777" w:rsidTr="0037093D">
        <w:tc>
          <w:tcPr>
            <w:tcW w:w="2235" w:type="dxa"/>
          </w:tcPr>
          <w:p w14:paraId="6067EAEF" w14:textId="77777777" w:rsidR="00BE006B" w:rsidRPr="008A0B8F" w:rsidRDefault="0037093D">
            <w:pPr>
              <w:pStyle w:val="BodyText"/>
              <w:rPr>
                <w:szCs w:val="20"/>
              </w:rPr>
            </w:pPr>
            <w:r>
              <w:rPr>
                <w:szCs w:val="20"/>
              </w:rPr>
              <w:t>GDI name:</w:t>
            </w:r>
          </w:p>
        </w:tc>
        <w:tc>
          <w:tcPr>
            <w:tcW w:w="5811" w:type="dxa"/>
          </w:tcPr>
          <w:p w14:paraId="0DACBA9A" w14:textId="77777777" w:rsidR="00BE006B" w:rsidRPr="008A0B8F" w:rsidRDefault="006D49F7">
            <w:pPr>
              <w:pStyle w:val="BodyText"/>
              <w:rPr>
                <w:szCs w:val="20"/>
              </w:rPr>
            </w:pPr>
            <w:r>
              <w:rPr>
                <w:szCs w:val="20"/>
              </w:rPr>
              <w:t>Taly Sharon</w:t>
            </w:r>
          </w:p>
        </w:tc>
      </w:tr>
      <w:tr w:rsidR="00BE006B" w:rsidRPr="00BE006B" w14:paraId="6EE2261E" w14:textId="77777777" w:rsidTr="0037093D">
        <w:tc>
          <w:tcPr>
            <w:tcW w:w="2235" w:type="dxa"/>
          </w:tcPr>
          <w:p w14:paraId="51E09003" w14:textId="77777777" w:rsidR="00BE006B" w:rsidRPr="008A0B8F" w:rsidRDefault="00BE006B" w:rsidP="00BE006B">
            <w:pPr>
              <w:pStyle w:val="BodyText"/>
              <w:rPr>
                <w:szCs w:val="20"/>
              </w:rPr>
            </w:pPr>
            <w:r w:rsidRPr="008A0B8F">
              <w:rPr>
                <w:szCs w:val="20"/>
              </w:rPr>
              <w:t>RMT (GDI) class ID</w:t>
            </w:r>
            <w:r w:rsidR="0037093D">
              <w:rPr>
                <w:szCs w:val="20"/>
              </w:rPr>
              <w:t>:</w:t>
            </w:r>
          </w:p>
        </w:tc>
        <w:tc>
          <w:tcPr>
            <w:tcW w:w="5811" w:type="dxa"/>
          </w:tcPr>
          <w:p w14:paraId="2F01B0A3" w14:textId="77777777" w:rsidR="00BE006B" w:rsidRPr="008A0B8F" w:rsidRDefault="00BE006B" w:rsidP="006D49F7">
            <w:pPr>
              <w:pStyle w:val="BodyText"/>
              <w:rPr>
                <w:szCs w:val="20"/>
              </w:rPr>
            </w:pPr>
            <w:r w:rsidRPr="008A0B8F">
              <w:rPr>
                <w:szCs w:val="20"/>
              </w:rPr>
              <w:t>ComputingReserachMethodsTraining.</w:t>
            </w:r>
            <w:r w:rsidR="006D49F7">
              <w:rPr>
                <w:szCs w:val="20"/>
              </w:rPr>
              <w:t>2012</w:t>
            </w:r>
            <w:r w:rsidRPr="008A0B8F">
              <w:rPr>
                <w:szCs w:val="20"/>
              </w:rPr>
              <w:t>.</w:t>
            </w:r>
            <w:r w:rsidR="006D49F7">
              <w:rPr>
                <w:szCs w:val="20"/>
              </w:rPr>
              <w:t>21</w:t>
            </w:r>
            <w:r w:rsidRPr="008A0B8F">
              <w:rPr>
                <w:szCs w:val="20"/>
              </w:rPr>
              <w:t>.</w:t>
            </w:r>
            <w:r w:rsidR="006D49F7">
              <w:rPr>
                <w:szCs w:val="20"/>
              </w:rPr>
              <w:t>01</w:t>
            </w:r>
            <w:r w:rsidRPr="008A0B8F">
              <w:rPr>
                <w:szCs w:val="20"/>
              </w:rPr>
              <w:t>.</w:t>
            </w:r>
            <w:r w:rsidR="006D49F7">
              <w:rPr>
                <w:szCs w:val="20"/>
              </w:rPr>
              <w:t>906</w:t>
            </w:r>
          </w:p>
        </w:tc>
      </w:tr>
      <w:tr w:rsidR="00BE006B" w:rsidRPr="00BE006B" w14:paraId="5AC6711F" w14:textId="77777777" w:rsidTr="0037093D">
        <w:tc>
          <w:tcPr>
            <w:tcW w:w="2235" w:type="dxa"/>
          </w:tcPr>
          <w:p w14:paraId="74DD42FC" w14:textId="77777777" w:rsidR="00BE006B" w:rsidRPr="008A0B8F" w:rsidRDefault="0037093D">
            <w:pPr>
              <w:pStyle w:val="BodyText"/>
              <w:rPr>
                <w:szCs w:val="20"/>
              </w:rPr>
            </w:pPr>
            <w:r>
              <w:rPr>
                <w:szCs w:val="20"/>
              </w:rPr>
              <w:t>DA name:</w:t>
            </w:r>
          </w:p>
        </w:tc>
        <w:tc>
          <w:tcPr>
            <w:tcW w:w="5811" w:type="dxa"/>
          </w:tcPr>
          <w:p w14:paraId="675FA193" w14:textId="77777777" w:rsidR="00BE006B" w:rsidRPr="008A0B8F" w:rsidRDefault="006D49F7">
            <w:pPr>
              <w:pStyle w:val="BodyText"/>
              <w:rPr>
                <w:szCs w:val="20"/>
              </w:rPr>
            </w:pPr>
            <w:r>
              <w:rPr>
                <w:szCs w:val="20"/>
              </w:rPr>
              <w:t>Taly Sharon</w:t>
            </w:r>
          </w:p>
        </w:tc>
      </w:tr>
      <w:tr w:rsidR="00BE006B" w:rsidRPr="00BE006B" w14:paraId="69E675E8" w14:textId="77777777" w:rsidTr="0037093D">
        <w:tc>
          <w:tcPr>
            <w:tcW w:w="2235" w:type="dxa"/>
          </w:tcPr>
          <w:p w14:paraId="09EEA19C" w14:textId="77777777" w:rsidR="00BE006B" w:rsidRPr="008A0B8F" w:rsidRDefault="005A69FF">
            <w:pPr>
              <w:pStyle w:val="BodyText"/>
              <w:rPr>
                <w:szCs w:val="20"/>
              </w:rPr>
            </w:pPr>
            <w:r>
              <w:rPr>
                <w:szCs w:val="20"/>
              </w:rPr>
              <w:t>DST (</w:t>
            </w:r>
            <w:r w:rsidR="00BE006B" w:rsidRPr="008A0B8F">
              <w:rPr>
                <w:szCs w:val="20"/>
              </w:rPr>
              <w:t>DA</w:t>
            </w:r>
            <w:r>
              <w:rPr>
                <w:szCs w:val="20"/>
              </w:rPr>
              <w:t>)</w:t>
            </w:r>
            <w:r w:rsidR="00BE006B" w:rsidRPr="008A0B8F">
              <w:rPr>
                <w:szCs w:val="20"/>
              </w:rPr>
              <w:t xml:space="preserve"> class ID</w:t>
            </w:r>
            <w:r w:rsidR="0037093D">
              <w:rPr>
                <w:szCs w:val="20"/>
              </w:rPr>
              <w:t>:</w:t>
            </w:r>
          </w:p>
        </w:tc>
        <w:tc>
          <w:tcPr>
            <w:tcW w:w="5811" w:type="dxa"/>
          </w:tcPr>
          <w:p w14:paraId="22BA8E01" w14:textId="77777777" w:rsidR="00BE006B" w:rsidRPr="008A0B8F" w:rsidRDefault="00BE006B">
            <w:pPr>
              <w:pStyle w:val="BodyText"/>
              <w:rPr>
                <w:szCs w:val="20"/>
              </w:rPr>
            </w:pPr>
            <w:r w:rsidRPr="008A0B8F">
              <w:rPr>
                <w:szCs w:val="20"/>
              </w:rPr>
              <w:t>ComputingAdvisorClass.</w:t>
            </w:r>
            <w:r w:rsidR="006D49F7">
              <w:rPr>
                <w:szCs w:val="20"/>
              </w:rPr>
              <w:t xml:space="preserve"> 2012</w:t>
            </w:r>
            <w:r w:rsidR="006D49F7" w:rsidRPr="008A0B8F">
              <w:rPr>
                <w:szCs w:val="20"/>
              </w:rPr>
              <w:t>.</w:t>
            </w:r>
            <w:r w:rsidR="006D49F7">
              <w:rPr>
                <w:szCs w:val="20"/>
              </w:rPr>
              <w:t>05</w:t>
            </w:r>
            <w:r w:rsidR="006D49F7" w:rsidRPr="008A0B8F">
              <w:rPr>
                <w:szCs w:val="20"/>
              </w:rPr>
              <w:t>.</w:t>
            </w:r>
            <w:r w:rsidR="006D49F7">
              <w:rPr>
                <w:szCs w:val="20"/>
              </w:rPr>
              <w:t>03</w:t>
            </w:r>
            <w:r w:rsidR="006D49F7" w:rsidRPr="008A0B8F">
              <w:rPr>
                <w:szCs w:val="20"/>
              </w:rPr>
              <w:t>.2</w:t>
            </w:r>
            <w:r w:rsidR="006D49F7">
              <w:rPr>
                <w:szCs w:val="20"/>
              </w:rPr>
              <w:t>03</w:t>
            </w:r>
          </w:p>
        </w:tc>
      </w:tr>
    </w:tbl>
    <w:p w14:paraId="4946324D" w14:textId="72982EA7" w:rsidR="00C673FA" w:rsidRPr="00E1371B" w:rsidRDefault="00C673FA" w:rsidP="00E1371B">
      <w:pPr>
        <w:pStyle w:val="BodyText"/>
        <w:spacing w:line="240" w:lineRule="auto"/>
        <w:jc w:val="left"/>
        <w:rPr>
          <w:rFonts w:eastAsia="Arial Unicode MS" w:cs="Arial"/>
          <w:i/>
          <w:iCs/>
          <w:color w:val="0000FF"/>
          <w:sz w:val="18"/>
          <w:szCs w:val="20"/>
        </w:rPr>
      </w:pPr>
      <w:r w:rsidRPr="00E1371B">
        <w:rPr>
          <w:rFonts w:eastAsia="Arial Unicode MS" w:cs="Arial"/>
          <w:i/>
          <w:iCs/>
          <w:color w:val="0000FF"/>
          <w:sz w:val="18"/>
          <w:szCs w:val="20"/>
        </w:rPr>
        <w:br w:type="page"/>
      </w:r>
    </w:p>
    <w:p w14:paraId="250498D4" w14:textId="77777777" w:rsidR="00C673FA" w:rsidRDefault="00C673FA">
      <w:pPr>
        <w:widowControl w:val="0"/>
        <w:tabs>
          <w:tab w:val="center" w:pos="4320"/>
        </w:tabs>
        <w:jc w:val="center"/>
      </w:pPr>
    </w:p>
    <w:p w14:paraId="3C67C339" w14:textId="77777777" w:rsidR="00C673FA" w:rsidRDefault="00C673FA">
      <w:pPr>
        <w:pStyle w:val="1stpage12"/>
      </w:pPr>
      <w:r>
        <w:t>ACKNOWLEDGEMENTS</w:t>
      </w:r>
    </w:p>
    <w:p w14:paraId="73B9431C" w14:textId="77777777" w:rsidR="00C673FA" w:rsidRDefault="00C673FA">
      <w:pPr>
        <w:widowControl w:val="0"/>
        <w:tabs>
          <w:tab w:val="center" w:pos="4320"/>
        </w:tabs>
        <w:jc w:val="center"/>
      </w:pPr>
    </w:p>
    <w:p w14:paraId="593511DD" w14:textId="77777777" w:rsidR="006D24CC" w:rsidRDefault="00E472DE">
      <w:pPr>
        <w:pStyle w:val="BodyText"/>
        <w:ind w:firstLine="720"/>
      </w:pPr>
      <w:r>
        <w:t>The University of North Carolina at Chapel Hill School of Journalism and Mass Co</w:t>
      </w:r>
      <w:r>
        <w:t>m</w:t>
      </w:r>
      <w:r>
        <w:t xml:space="preserve">munication and Dean Susan King provided equipment, testing space and </w:t>
      </w:r>
      <w:r w:rsidR="00AB24B0">
        <w:t>support to</w:t>
      </w:r>
      <w:r>
        <w:t xml:space="preserve"> complete this project. </w:t>
      </w:r>
    </w:p>
    <w:p w14:paraId="37D14B82" w14:textId="61EB3FBF" w:rsidR="006D24CC" w:rsidRDefault="006D24CC">
      <w:pPr>
        <w:pStyle w:val="BodyText"/>
        <w:ind w:firstLine="720"/>
      </w:pPr>
      <w:r>
        <w:t xml:space="preserve">I would like to acknowledge the Massachusetts Institute of Technology Media Lab and the DepthJS development team for their original development and accepting my contributions to the source code.  </w:t>
      </w:r>
    </w:p>
    <w:p w14:paraId="25508E79" w14:textId="3AE9AD16" w:rsidR="00C673FA" w:rsidRDefault="006D24CC">
      <w:pPr>
        <w:pStyle w:val="BodyText"/>
        <w:ind w:firstLine="720"/>
      </w:pPr>
      <w:r>
        <w:t>M</w:t>
      </w:r>
      <w:r w:rsidR="00E472DE">
        <w:t xml:space="preserve">y advisor </w:t>
      </w:r>
      <w:r w:rsidR="00F253AE">
        <w:t>Taly Sharon</w:t>
      </w:r>
      <w:r w:rsidR="00E472DE">
        <w:t xml:space="preserve"> of University of Liverpool </w:t>
      </w:r>
      <w:r w:rsidR="00F253AE">
        <w:t xml:space="preserve">was instrumental in my development and completion of the project. </w:t>
      </w:r>
      <w:r w:rsidR="00E472DE">
        <w:t xml:space="preserve">Also, </w:t>
      </w:r>
      <w:r w:rsidR="00AB24B0">
        <w:t xml:space="preserve">professor </w:t>
      </w:r>
      <w:r w:rsidR="00F253AE">
        <w:t xml:space="preserve">Laura Ruel of the University of North Carolina at Chapel Hill for her advisement and suggestions regarding user testing and my </w:t>
      </w:r>
      <w:r>
        <w:t>wife Amy King for her support and copy edits.</w:t>
      </w:r>
    </w:p>
    <w:p w14:paraId="500E8C9C" w14:textId="77777777" w:rsidR="006D24CC" w:rsidRDefault="006D24CC">
      <w:pPr>
        <w:pStyle w:val="BodyText"/>
        <w:ind w:firstLine="720"/>
      </w:pPr>
    </w:p>
    <w:p w14:paraId="1E7670D4" w14:textId="77777777" w:rsidR="00C673FA" w:rsidRDefault="00C673FA">
      <w:pPr>
        <w:pStyle w:val="StyleStyleAuthorNote9ptItalicBlueLeft"/>
      </w:pPr>
      <w:r>
        <w:t xml:space="preserve">{CAUTION: There is a section change at the end of this page.  Do not do anything that deletes it.  The section change is responsible for switching to the use of Roman-numeral page numbers.  </w:t>
      </w:r>
    </w:p>
    <w:p w14:paraId="5B91342E" w14:textId="77777777" w:rsidR="00C673FA" w:rsidRDefault="00C673FA">
      <w:pPr>
        <w:pStyle w:val="StyleStyleAuthorNote9ptItalicBlueLeft"/>
      </w:pPr>
      <w:r>
        <w:t>Captions for figures are created by going to Insert | Reference | Caption… .  The cross-references to t</w:t>
      </w:r>
      <w:r>
        <w:t>a</w:t>
      </w:r>
      <w:r>
        <w:t>bles, figures, and headings are by created using Insert | Reference | Cross-reference… .  You can make more places to cross-reference by using Insert | Bookmark, as in the bibliography, and you can refer to those by Insert | Hyperlink… , as when making citations in the text.  All of these cross-references will be implemented by unobtrusive hyperlinks in the resulting electronic document and the PDF.}</w:t>
      </w:r>
    </w:p>
    <w:p w14:paraId="6C8BA0AD" w14:textId="77777777" w:rsidR="00C673FA" w:rsidRDefault="00C673FA">
      <w:pPr>
        <w:widowControl w:val="0"/>
        <w:tabs>
          <w:tab w:val="center" w:pos="4320"/>
        </w:tabs>
        <w:jc w:val="both"/>
        <w:rPr>
          <w:i/>
          <w:iCs/>
        </w:rPr>
        <w:sectPr w:rsidR="00C673FA">
          <w:headerReference w:type="even" r:id="rId9"/>
          <w:headerReference w:type="default" r:id="rId10"/>
          <w:footerReference w:type="even" r:id="rId11"/>
          <w:footerReference w:type="first" r:id="rId12"/>
          <w:endnotePr>
            <w:numFmt w:val="lowerLetter"/>
          </w:endnotePr>
          <w:type w:val="nextColumn"/>
          <w:pgSz w:w="11907" w:h="16840" w:code="9"/>
          <w:pgMar w:top="1440" w:right="1729" w:bottom="1440" w:left="1729" w:header="720" w:footer="720" w:gutter="0"/>
          <w:pgNumType w:fmt="lowerRoman" w:start="1"/>
          <w:cols w:space="720"/>
          <w:titlePg/>
        </w:sectPr>
      </w:pPr>
    </w:p>
    <w:p w14:paraId="439FF021" w14:textId="77777777" w:rsidR="00C673FA" w:rsidRDefault="00C673FA">
      <w:pPr>
        <w:widowControl w:val="0"/>
        <w:tabs>
          <w:tab w:val="center" w:pos="4320"/>
        </w:tabs>
        <w:jc w:val="both"/>
        <w:rPr>
          <w:i/>
          <w:iCs/>
        </w:rPr>
      </w:pPr>
    </w:p>
    <w:p w14:paraId="69CBEF63" w14:textId="77777777" w:rsidR="00C673FA" w:rsidRDefault="00C673FA">
      <w:pPr>
        <w:widowControl w:val="0"/>
        <w:tabs>
          <w:tab w:val="center" w:pos="4320"/>
        </w:tabs>
        <w:jc w:val="both"/>
      </w:pPr>
    </w:p>
    <w:p w14:paraId="4FAB9B28" w14:textId="77777777" w:rsidR="00C673FA" w:rsidRDefault="00C673FA">
      <w:pPr>
        <w:keepNext/>
        <w:tabs>
          <w:tab w:val="center" w:pos="4320"/>
        </w:tabs>
        <w:jc w:val="center"/>
        <w:rPr>
          <w:b/>
          <w:bCs/>
          <w:sz w:val="28"/>
          <w:szCs w:val="28"/>
        </w:rPr>
      </w:pPr>
      <w:r>
        <w:rPr>
          <w:b/>
          <w:bCs/>
          <w:sz w:val="28"/>
          <w:szCs w:val="28"/>
        </w:rPr>
        <w:t>TABLE OF CONTENTS</w:t>
      </w:r>
    </w:p>
    <w:p w14:paraId="056C207B" w14:textId="77777777" w:rsidR="00C673FA" w:rsidRDefault="00C673FA">
      <w:pPr>
        <w:keepNext/>
        <w:ind w:firstLine="2160"/>
        <w:jc w:val="both"/>
      </w:pPr>
    </w:p>
    <w:p w14:paraId="2026C515" w14:textId="77777777" w:rsidR="00C673FA" w:rsidRDefault="00C673FA">
      <w:pPr>
        <w:keepNext/>
        <w:tabs>
          <w:tab w:val="right" w:pos="8280"/>
        </w:tabs>
        <w:jc w:val="both"/>
        <w:rPr>
          <w:sz w:val="24"/>
          <w:szCs w:val="24"/>
        </w:rPr>
      </w:pPr>
      <w:r>
        <w:rPr>
          <w:sz w:val="24"/>
          <w:szCs w:val="24"/>
        </w:rPr>
        <w:tab/>
        <w:t>Page</w:t>
      </w:r>
    </w:p>
    <w:p w14:paraId="0A638B87" w14:textId="77777777" w:rsidR="0055498C" w:rsidRDefault="0055498C">
      <w:pPr>
        <w:pStyle w:val="TOC2"/>
        <w:rPr>
          <w:rFonts w:ascii="Calibri" w:hAnsi="Calibri" w:cs="Arial"/>
          <w:b w:val="0"/>
          <w:szCs w:val="22"/>
          <w:lang w:bidi="he-IL"/>
        </w:rPr>
      </w:pPr>
      <w:r>
        <w:rPr>
          <w:rFonts w:cs="Arial"/>
          <w:b w:val="0"/>
          <w:bCs/>
          <w:color w:val="000000"/>
          <w:szCs w:val="24"/>
        </w:rPr>
        <w:fldChar w:fldCharType="begin"/>
      </w:r>
      <w:r>
        <w:rPr>
          <w:rFonts w:cs="Arial"/>
          <w:b w:val="0"/>
          <w:bCs/>
          <w:color w:val="000000"/>
          <w:szCs w:val="24"/>
        </w:rPr>
        <w:instrText xml:space="preserve"> TOC \o "1-3" \h \z \u </w:instrText>
      </w:r>
      <w:r>
        <w:rPr>
          <w:rFonts w:cs="Arial"/>
          <w:b w:val="0"/>
          <w:bCs/>
          <w:color w:val="000000"/>
          <w:szCs w:val="24"/>
        </w:rPr>
        <w:fldChar w:fldCharType="separate"/>
      </w:r>
      <w:hyperlink w:anchor="_Toc283114601" w:history="1">
        <w:r w:rsidRPr="00E916C5">
          <w:rPr>
            <w:rStyle w:val="Hyperlink"/>
          </w:rPr>
          <w:t>LIST OF TABLES</w:t>
        </w:r>
        <w:r>
          <w:rPr>
            <w:webHidden/>
          </w:rPr>
          <w:tab/>
        </w:r>
        <w:r>
          <w:rPr>
            <w:webHidden/>
          </w:rPr>
          <w:fldChar w:fldCharType="begin"/>
        </w:r>
        <w:r>
          <w:rPr>
            <w:webHidden/>
          </w:rPr>
          <w:instrText xml:space="preserve"> PAGEREF _Toc283114601 \h </w:instrText>
        </w:r>
        <w:r>
          <w:rPr>
            <w:webHidden/>
          </w:rPr>
        </w:r>
        <w:r>
          <w:rPr>
            <w:webHidden/>
          </w:rPr>
          <w:fldChar w:fldCharType="separate"/>
        </w:r>
        <w:r w:rsidR="000D2AAF">
          <w:rPr>
            <w:webHidden/>
          </w:rPr>
          <w:t>ix</w:t>
        </w:r>
        <w:r>
          <w:rPr>
            <w:webHidden/>
          </w:rPr>
          <w:fldChar w:fldCharType="end"/>
        </w:r>
      </w:hyperlink>
    </w:p>
    <w:p w14:paraId="27EC65CE" w14:textId="77777777" w:rsidR="0055498C" w:rsidRDefault="00584FB0">
      <w:pPr>
        <w:pStyle w:val="TOC2"/>
        <w:rPr>
          <w:rFonts w:ascii="Calibri" w:hAnsi="Calibri" w:cs="Arial"/>
          <w:b w:val="0"/>
          <w:szCs w:val="22"/>
          <w:lang w:bidi="he-IL"/>
        </w:rPr>
      </w:pPr>
      <w:hyperlink w:anchor="_Toc283114602" w:history="1">
        <w:r w:rsidR="0055498C" w:rsidRPr="00E916C5">
          <w:rPr>
            <w:rStyle w:val="Hyperlink"/>
          </w:rPr>
          <w:t>LIST OF FIGURES</w:t>
        </w:r>
        <w:r w:rsidR="0055498C">
          <w:rPr>
            <w:webHidden/>
          </w:rPr>
          <w:tab/>
        </w:r>
        <w:r w:rsidR="0055498C">
          <w:rPr>
            <w:webHidden/>
          </w:rPr>
          <w:fldChar w:fldCharType="begin"/>
        </w:r>
        <w:r w:rsidR="0055498C">
          <w:rPr>
            <w:webHidden/>
          </w:rPr>
          <w:instrText xml:space="preserve"> PAGEREF _Toc283114602 \h </w:instrText>
        </w:r>
        <w:r w:rsidR="0055498C">
          <w:rPr>
            <w:webHidden/>
          </w:rPr>
        </w:r>
        <w:r w:rsidR="0055498C">
          <w:rPr>
            <w:webHidden/>
          </w:rPr>
          <w:fldChar w:fldCharType="separate"/>
        </w:r>
        <w:r w:rsidR="000D2AAF">
          <w:rPr>
            <w:webHidden/>
          </w:rPr>
          <w:t>x</w:t>
        </w:r>
        <w:r w:rsidR="0055498C">
          <w:rPr>
            <w:webHidden/>
          </w:rPr>
          <w:fldChar w:fldCharType="end"/>
        </w:r>
      </w:hyperlink>
    </w:p>
    <w:p w14:paraId="330A464F" w14:textId="77777777" w:rsidR="0055498C" w:rsidRDefault="00584FB0">
      <w:pPr>
        <w:pStyle w:val="TOC1"/>
        <w:rPr>
          <w:rFonts w:ascii="Calibri" w:hAnsi="Calibri"/>
          <w:b w:val="0"/>
          <w:bCs w:val="0"/>
          <w:color w:val="auto"/>
          <w:sz w:val="22"/>
          <w:szCs w:val="22"/>
        </w:rPr>
      </w:pPr>
      <w:hyperlink w:anchor="_Toc283114603" w:history="1">
        <w:r w:rsidR="0055498C" w:rsidRPr="00E916C5">
          <w:rPr>
            <w:rStyle w:val="Hyperlink"/>
          </w:rPr>
          <w:t>Chapter 1. Introduction</w:t>
        </w:r>
        <w:r w:rsidR="0055498C">
          <w:rPr>
            <w:webHidden/>
          </w:rPr>
          <w:tab/>
        </w:r>
        <w:r w:rsidR="0055498C">
          <w:rPr>
            <w:webHidden/>
          </w:rPr>
          <w:fldChar w:fldCharType="begin"/>
        </w:r>
        <w:r w:rsidR="0055498C">
          <w:rPr>
            <w:webHidden/>
          </w:rPr>
          <w:instrText xml:space="preserve"> PAGEREF _Toc283114603 \h </w:instrText>
        </w:r>
        <w:r w:rsidR="0055498C">
          <w:rPr>
            <w:webHidden/>
          </w:rPr>
        </w:r>
        <w:r w:rsidR="0055498C">
          <w:rPr>
            <w:webHidden/>
          </w:rPr>
          <w:fldChar w:fldCharType="separate"/>
        </w:r>
        <w:r w:rsidR="000D2AAF">
          <w:rPr>
            <w:webHidden/>
          </w:rPr>
          <w:t>1</w:t>
        </w:r>
        <w:r w:rsidR="0055498C">
          <w:rPr>
            <w:webHidden/>
          </w:rPr>
          <w:fldChar w:fldCharType="end"/>
        </w:r>
      </w:hyperlink>
    </w:p>
    <w:p w14:paraId="2C382090" w14:textId="77777777" w:rsidR="0055498C" w:rsidRDefault="00584FB0">
      <w:pPr>
        <w:pStyle w:val="TOC2"/>
        <w:rPr>
          <w:rFonts w:ascii="Calibri" w:hAnsi="Calibri" w:cs="Arial"/>
          <w:b w:val="0"/>
          <w:szCs w:val="22"/>
          <w:lang w:bidi="he-IL"/>
        </w:rPr>
      </w:pPr>
      <w:hyperlink w:anchor="_Toc283114604" w:history="1">
        <w:r w:rsidR="0055498C" w:rsidRPr="00E916C5">
          <w:rPr>
            <w:rStyle w:val="Hyperlink"/>
          </w:rPr>
          <w:t>1.1</w:t>
        </w:r>
        <w:r w:rsidR="0055498C">
          <w:rPr>
            <w:rFonts w:ascii="Calibri" w:hAnsi="Calibri" w:cs="Arial"/>
            <w:b w:val="0"/>
            <w:szCs w:val="22"/>
            <w:lang w:bidi="he-IL"/>
          </w:rPr>
          <w:tab/>
        </w:r>
        <w:r w:rsidR="0055498C" w:rsidRPr="00E916C5">
          <w:rPr>
            <w:rStyle w:val="Hyperlink"/>
          </w:rPr>
          <w:t>Scope</w:t>
        </w:r>
        <w:r w:rsidR="0055498C">
          <w:rPr>
            <w:webHidden/>
          </w:rPr>
          <w:tab/>
        </w:r>
        <w:r w:rsidR="0055498C">
          <w:rPr>
            <w:webHidden/>
          </w:rPr>
          <w:fldChar w:fldCharType="begin"/>
        </w:r>
        <w:r w:rsidR="0055498C">
          <w:rPr>
            <w:webHidden/>
          </w:rPr>
          <w:instrText xml:space="preserve"> PAGEREF _Toc283114604 \h </w:instrText>
        </w:r>
        <w:r w:rsidR="0055498C">
          <w:rPr>
            <w:webHidden/>
          </w:rPr>
        </w:r>
        <w:r w:rsidR="0055498C">
          <w:rPr>
            <w:webHidden/>
          </w:rPr>
          <w:fldChar w:fldCharType="separate"/>
        </w:r>
        <w:r w:rsidR="000D2AAF">
          <w:rPr>
            <w:webHidden/>
          </w:rPr>
          <w:t>1</w:t>
        </w:r>
        <w:r w:rsidR="0055498C">
          <w:rPr>
            <w:webHidden/>
          </w:rPr>
          <w:fldChar w:fldCharType="end"/>
        </w:r>
      </w:hyperlink>
    </w:p>
    <w:p w14:paraId="00460251" w14:textId="77777777" w:rsidR="0055498C" w:rsidRDefault="00584FB0">
      <w:pPr>
        <w:pStyle w:val="TOC2"/>
        <w:rPr>
          <w:rFonts w:ascii="Calibri" w:hAnsi="Calibri" w:cs="Arial"/>
          <w:b w:val="0"/>
          <w:szCs w:val="22"/>
          <w:lang w:bidi="he-IL"/>
        </w:rPr>
      </w:pPr>
      <w:hyperlink w:anchor="_Toc283114605" w:history="1">
        <w:r w:rsidR="0055498C" w:rsidRPr="00E916C5">
          <w:rPr>
            <w:rStyle w:val="Hyperlink"/>
          </w:rPr>
          <w:t>1.2</w:t>
        </w:r>
        <w:r w:rsidR="0055498C">
          <w:rPr>
            <w:rFonts w:ascii="Calibri" w:hAnsi="Calibri" w:cs="Arial"/>
            <w:b w:val="0"/>
            <w:szCs w:val="22"/>
            <w:lang w:bidi="he-IL"/>
          </w:rPr>
          <w:tab/>
        </w:r>
        <w:r w:rsidR="0055498C" w:rsidRPr="00E916C5">
          <w:rPr>
            <w:rStyle w:val="Hyperlink"/>
          </w:rPr>
          <w:t>Problem Statement</w:t>
        </w:r>
        <w:r w:rsidR="0055498C">
          <w:rPr>
            <w:webHidden/>
          </w:rPr>
          <w:tab/>
        </w:r>
        <w:r w:rsidR="0055498C">
          <w:rPr>
            <w:webHidden/>
          </w:rPr>
          <w:fldChar w:fldCharType="begin"/>
        </w:r>
        <w:r w:rsidR="0055498C">
          <w:rPr>
            <w:webHidden/>
          </w:rPr>
          <w:instrText xml:space="preserve"> PAGEREF _Toc283114605 \h </w:instrText>
        </w:r>
        <w:r w:rsidR="0055498C">
          <w:rPr>
            <w:webHidden/>
          </w:rPr>
        </w:r>
        <w:r w:rsidR="0055498C">
          <w:rPr>
            <w:webHidden/>
          </w:rPr>
          <w:fldChar w:fldCharType="separate"/>
        </w:r>
        <w:r w:rsidR="000D2AAF">
          <w:rPr>
            <w:webHidden/>
          </w:rPr>
          <w:t>1</w:t>
        </w:r>
        <w:r w:rsidR="0055498C">
          <w:rPr>
            <w:webHidden/>
          </w:rPr>
          <w:fldChar w:fldCharType="end"/>
        </w:r>
      </w:hyperlink>
    </w:p>
    <w:p w14:paraId="18D39447" w14:textId="77777777" w:rsidR="0055498C" w:rsidRDefault="00584FB0">
      <w:pPr>
        <w:pStyle w:val="TOC2"/>
        <w:rPr>
          <w:rFonts w:ascii="Calibri" w:hAnsi="Calibri" w:cs="Arial"/>
          <w:b w:val="0"/>
          <w:szCs w:val="22"/>
          <w:lang w:bidi="he-IL"/>
        </w:rPr>
      </w:pPr>
      <w:hyperlink w:anchor="_Toc283114606" w:history="1">
        <w:r w:rsidR="0055498C" w:rsidRPr="00E916C5">
          <w:rPr>
            <w:rStyle w:val="Hyperlink"/>
          </w:rPr>
          <w:t>1.3</w:t>
        </w:r>
        <w:r w:rsidR="0055498C">
          <w:rPr>
            <w:rFonts w:ascii="Calibri" w:hAnsi="Calibri" w:cs="Arial"/>
            <w:b w:val="0"/>
            <w:szCs w:val="22"/>
            <w:lang w:bidi="he-IL"/>
          </w:rPr>
          <w:tab/>
        </w:r>
        <w:r w:rsidR="0055498C" w:rsidRPr="00E916C5">
          <w:rPr>
            <w:rStyle w:val="Hyperlink"/>
          </w:rPr>
          <w:t>Approach</w:t>
        </w:r>
        <w:r w:rsidR="0055498C">
          <w:rPr>
            <w:webHidden/>
          </w:rPr>
          <w:tab/>
        </w:r>
        <w:r w:rsidR="0055498C">
          <w:rPr>
            <w:webHidden/>
          </w:rPr>
          <w:fldChar w:fldCharType="begin"/>
        </w:r>
        <w:r w:rsidR="0055498C">
          <w:rPr>
            <w:webHidden/>
          </w:rPr>
          <w:instrText xml:space="preserve"> PAGEREF _Toc283114606 \h </w:instrText>
        </w:r>
        <w:r w:rsidR="0055498C">
          <w:rPr>
            <w:webHidden/>
          </w:rPr>
        </w:r>
        <w:r w:rsidR="0055498C">
          <w:rPr>
            <w:webHidden/>
          </w:rPr>
          <w:fldChar w:fldCharType="separate"/>
        </w:r>
        <w:r w:rsidR="000D2AAF">
          <w:rPr>
            <w:webHidden/>
          </w:rPr>
          <w:t>1</w:t>
        </w:r>
        <w:r w:rsidR="0055498C">
          <w:rPr>
            <w:webHidden/>
          </w:rPr>
          <w:fldChar w:fldCharType="end"/>
        </w:r>
      </w:hyperlink>
    </w:p>
    <w:p w14:paraId="07EC19C6" w14:textId="77777777" w:rsidR="0055498C" w:rsidRDefault="00584FB0">
      <w:pPr>
        <w:pStyle w:val="TOC2"/>
        <w:rPr>
          <w:rFonts w:ascii="Calibri" w:hAnsi="Calibri" w:cs="Arial"/>
          <w:b w:val="0"/>
          <w:szCs w:val="22"/>
          <w:lang w:bidi="he-IL"/>
        </w:rPr>
      </w:pPr>
      <w:hyperlink w:anchor="_Toc283114607" w:history="1">
        <w:r w:rsidR="0055498C" w:rsidRPr="00E916C5">
          <w:rPr>
            <w:rStyle w:val="Hyperlink"/>
          </w:rPr>
          <w:t>1.4</w:t>
        </w:r>
        <w:r w:rsidR="0055498C">
          <w:rPr>
            <w:rFonts w:ascii="Calibri" w:hAnsi="Calibri" w:cs="Arial"/>
            <w:b w:val="0"/>
            <w:szCs w:val="22"/>
            <w:lang w:bidi="he-IL"/>
          </w:rPr>
          <w:tab/>
        </w:r>
        <w:r w:rsidR="0055498C" w:rsidRPr="00E916C5">
          <w:rPr>
            <w:rStyle w:val="Hyperlink"/>
          </w:rPr>
          <w:t>Outcome</w:t>
        </w:r>
        <w:r w:rsidR="0055498C">
          <w:rPr>
            <w:webHidden/>
          </w:rPr>
          <w:tab/>
        </w:r>
        <w:r w:rsidR="0055498C">
          <w:rPr>
            <w:webHidden/>
          </w:rPr>
          <w:fldChar w:fldCharType="begin"/>
        </w:r>
        <w:r w:rsidR="0055498C">
          <w:rPr>
            <w:webHidden/>
          </w:rPr>
          <w:instrText xml:space="preserve"> PAGEREF _Toc283114607 \h </w:instrText>
        </w:r>
        <w:r w:rsidR="0055498C">
          <w:rPr>
            <w:webHidden/>
          </w:rPr>
        </w:r>
        <w:r w:rsidR="0055498C">
          <w:rPr>
            <w:webHidden/>
          </w:rPr>
          <w:fldChar w:fldCharType="separate"/>
        </w:r>
        <w:r w:rsidR="000D2AAF">
          <w:rPr>
            <w:webHidden/>
          </w:rPr>
          <w:t>2</w:t>
        </w:r>
        <w:r w:rsidR="0055498C">
          <w:rPr>
            <w:webHidden/>
          </w:rPr>
          <w:fldChar w:fldCharType="end"/>
        </w:r>
      </w:hyperlink>
    </w:p>
    <w:p w14:paraId="07A588B2" w14:textId="77777777" w:rsidR="0055498C" w:rsidRDefault="00584FB0">
      <w:pPr>
        <w:pStyle w:val="TOC1"/>
        <w:rPr>
          <w:rFonts w:ascii="Calibri" w:hAnsi="Calibri"/>
          <w:b w:val="0"/>
          <w:bCs w:val="0"/>
          <w:color w:val="auto"/>
          <w:sz w:val="22"/>
          <w:szCs w:val="22"/>
        </w:rPr>
      </w:pPr>
      <w:hyperlink w:anchor="_Toc283114608" w:history="1">
        <w:r w:rsidR="0055498C" w:rsidRPr="00E916C5">
          <w:rPr>
            <w:rStyle w:val="Hyperlink"/>
          </w:rPr>
          <w:t>Chapter 2. Background and review of literature</w:t>
        </w:r>
        <w:r w:rsidR="0055498C">
          <w:rPr>
            <w:webHidden/>
          </w:rPr>
          <w:tab/>
        </w:r>
        <w:r w:rsidR="0055498C">
          <w:rPr>
            <w:webHidden/>
          </w:rPr>
          <w:fldChar w:fldCharType="begin"/>
        </w:r>
        <w:r w:rsidR="0055498C">
          <w:rPr>
            <w:webHidden/>
          </w:rPr>
          <w:instrText xml:space="preserve"> PAGEREF _Toc283114608 \h </w:instrText>
        </w:r>
        <w:r w:rsidR="0055498C">
          <w:rPr>
            <w:webHidden/>
          </w:rPr>
        </w:r>
        <w:r w:rsidR="0055498C">
          <w:rPr>
            <w:webHidden/>
          </w:rPr>
          <w:fldChar w:fldCharType="separate"/>
        </w:r>
        <w:r w:rsidR="000D2AAF">
          <w:rPr>
            <w:webHidden/>
          </w:rPr>
          <w:t>3</w:t>
        </w:r>
        <w:r w:rsidR="0055498C">
          <w:rPr>
            <w:webHidden/>
          </w:rPr>
          <w:fldChar w:fldCharType="end"/>
        </w:r>
      </w:hyperlink>
    </w:p>
    <w:p w14:paraId="7479D06F" w14:textId="77777777" w:rsidR="0055498C" w:rsidRDefault="00584FB0">
      <w:pPr>
        <w:pStyle w:val="TOC2"/>
        <w:rPr>
          <w:rFonts w:ascii="Calibri" w:hAnsi="Calibri" w:cs="Arial"/>
          <w:b w:val="0"/>
          <w:szCs w:val="22"/>
          <w:lang w:bidi="he-IL"/>
        </w:rPr>
      </w:pPr>
      <w:hyperlink w:anchor="_Toc283114609" w:history="1">
        <w:r w:rsidR="0055498C" w:rsidRPr="00E916C5">
          <w:rPr>
            <w:rStyle w:val="Hyperlink"/>
          </w:rPr>
          <w:t>2.1</w:t>
        </w:r>
        <w:r w:rsidR="0055498C">
          <w:rPr>
            <w:rFonts w:ascii="Calibri" w:hAnsi="Calibri" w:cs="Arial"/>
            <w:b w:val="0"/>
            <w:szCs w:val="22"/>
            <w:lang w:bidi="he-IL"/>
          </w:rPr>
          <w:tab/>
        </w:r>
        <w:r w:rsidR="0055498C" w:rsidRPr="00E916C5">
          <w:rPr>
            <w:rStyle w:val="Hyperlink"/>
          </w:rPr>
          <w:t>Related Work</w:t>
        </w:r>
        <w:r w:rsidR="0055498C">
          <w:rPr>
            <w:webHidden/>
          </w:rPr>
          <w:tab/>
        </w:r>
        <w:r w:rsidR="0055498C">
          <w:rPr>
            <w:webHidden/>
          </w:rPr>
          <w:fldChar w:fldCharType="begin"/>
        </w:r>
        <w:r w:rsidR="0055498C">
          <w:rPr>
            <w:webHidden/>
          </w:rPr>
          <w:instrText xml:space="preserve"> PAGEREF _Toc283114609 \h </w:instrText>
        </w:r>
        <w:r w:rsidR="0055498C">
          <w:rPr>
            <w:webHidden/>
          </w:rPr>
        </w:r>
        <w:r w:rsidR="0055498C">
          <w:rPr>
            <w:webHidden/>
          </w:rPr>
          <w:fldChar w:fldCharType="separate"/>
        </w:r>
        <w:r w:rsidR="000D2AAF">
          <w:rPr>
            <w:webHidden/>
          </w:rPr>
          <w:t>3</w:t>
        </w:r>
        <w:r w:rsidR="0055498C">
          <w:rPr>
            <w:webHidden/>
          </w:rPr>
          <w:fldChar w:fldCharType="end"/>
        </w:r>
      </w:hyperlink>
    </w:p>
    <w:p w14:paraId="003E386E" w14:textId="77777777" w:rsidR="0055498C" w:rsidRDefault="00584FB0">
      <w:pPr>
        <w:pStyle w:val="TOC2"/>
        <w:rPr>
          <w:rFonts w:ascii="Calibri" w:hAnsi="Calibri" w:cs="Arial"/>
          <w:b w:val="0"/>
          <w:szCs w:val="22"/>
          <w:lang w:bidi="he-IL"/>
        </w:rPr>
      </w:pPr>
      <w:hyperlink w:anchor="_Toc283114610" w:history="1">
        <w:r w:rsidR="0055498C" w:rsidRPr="00E916C5">
          <w:rPr>
            <w:rStyle w:val="Hyperlink"/>
          </w:rPr>
          <w:t>2.2</w:t>
        </w:r>
        <w:r w:rsidR="0055498C">
          <w:rPr>
            <w:rFonts w:ascii="Calibri" w:hAnsi="Calibri" w:cs="Arial"/>
            <w:b w:val="0"/>
            <w:szCs w:val="22"/>
            <w:lang w:bidi="he-IL"/>
          </w:rPr>
          <w:tab/>
        </w:r>
        <w:r w:rsidR="0055498C" w:rsidRPr="00E916C5">
          <w:rPr>
            <w:rStyle w:val="Hyperlink"/>
          </w:rPr>
          <w:t>Literature</w:t>
        </w:r>
        <w:r w:rsidR="0055498C">
          <w:rPr>
            <w:webHidden/>
          </w:rPr>
          <w:tab/>
        </w:r>
        <w:r w:rsidR="0055498C">
          <w:rPr>
            <w:webHidden/>
          </w:rPr>
          <w:fldChar w:fldCharType="begin"/>
        </w:r>
        <w:r w:rsidR="0055498C">
          <w:rPr>
            <w:webHidden/>
          </w:rPr>
          <w:instrText xml:space="preserve"> PAGEREF _Toc283114610 \h </w:instrText>
        </w:r>
        <w:r w:rsidR="0055498C">
          <w:rPr>
            <w:webHidden/>
          </w:rPr>
        </w:r>
        <w:r w:rsidR="0055498C">
          <w:rPr>
            <w:webHidden/>
          </w:rPr>
          <w:fldChar w:fldCharType="separate"/>
        </w:r>
        <w:r w:rsidR="000D2AAF">
          <w:rPr>
            <w:webHidden/>
          </w:rPr>
          <w:t>4</w:t>
        </w:r>
        <w:r w:rsidR="0055498C">
          <w:rPr>
            <w:webHidden/>
          </w:rPr>
          <w:fldChar w:fldCharType="end"/>
        </w:r>
      </w:hyperlink>
    </w:p>
    <w:p w14:paraId="6E07949F" w14:textId="77777777" w:rsidR="0055498C" w:rsidRDefault="00584FB0">
      <w:pPr>
        <w:pStyle w:val="TOC2"/>
        <w:rPr>
          <w:rFonts w:ascii="Calibri" w:hAnsi="Calibri" w:cs="Arial"/>
          <w:b w:val="0"/>
          <w:szCs w:val="22"/>
          <w:lang w:bidi="he-IL"/>
        </w:rPr>
      </w:pPr>
      <w:hyperlink w:anchor="_Toc283114611" w:history="1">
        <w:r w:rsidR="0055498C" w:rsidRPr="00E916C5">
          <w:rPr>
            <w:rStyle w:val="Hyperlink"/>
          </w:rPr>
          <w:t>2.3</w:t>
        </w:r>
        <w:r w:rsidR="0055498C">
          <w:rPr>
            <w:rFonts w:ascii="Calibri" w:hAnsi="Calibri" w:cs="Arial"/>
            <w:b w:val="0"/>
            <w:szCs w:val="22"/>
            <w:lang w:bidi="he-IL"/>
          </w:rPr>
          <w:tab/>
        </w:r>
        <w:r w:rsidR="0055498C" w:rsidRPr="00E916C5">
          <w:rPr>
            <w:rStyle w:val="Hyperlink"/>
          </w:rPr>
          <w:t>Industry Sources</w:t>
        </w:r>
        <w:r w:rsidR="0055498C">
          <w:rPr>
            <w:webHidden/>
          </w:rPr>
          <w:tab/>
        </w:r>
        <w:r w:rsidR="0055498C">
          <w:rPr>
            <w:webHidden/>
          </w:rPr>
          <w:fldChar w:fldCharType="begin"/>
        </w:r>
        <w:r w:rsidR="0055498C">
          <w:rPr>
            <w:webHidden/>
          </w:rPr>
          <w:instrText xml:space="preserve"> PAGEREF _Toc283114611 \h </w:instrText>
        </w:r>
        <w:r w:rsidR="0055498C">
          <w:rPr>
            <w:webHidden/>
          </w:rPr>
        </w:r>
        <w:r w:rsidR="0055498C">
          <w:rPr>
            <w:webHidden/>
          </w:rPr>
          <w:fldChar w:fldCharType="separate"/>
        </w:r>
        <w:r w:rsidR="000D2AAF">
          <w:rPr>
            <w:webHidden/>
          </w:rPr>
          <w:t>4</w:t>
        </w:r>
        <w:r w:rsidR="0055498C">
          <w:rPr>
            <w:webHidden/>
          </w:rPr>
          <w:fldChar w:fldCharType="end"/>
        </w:r>
      </w:hyperlink>
    </w:p>
    <w:p w14:paraId="33DD8E9A" w14:textId="77777777" w:rsidR="0055498C" w:rsidRDefault="00584FB0">
      <w:pPr>
        <w:pStyle w:val="TOC1"/>
        <w:rPr>
          <w:rFonts w:ascii="Calibri" w:hAnsi="Calibri"/>
          <w:b w:val="0"/>
          <w:bCs w:val="0"/>
          <w:color w:val="auto"/>
          <w:sz w:val="22"/>
          <w:szCs w:val="22"/>
        </w:rPr>
      </w:pPr>
      <w:hyperlink w:anchor="_Toc283114612" w:history="1">
        <w:r w:rsidR="0055498C" w:rsidRPr="00E916C5">
          <w:rPr>
            <w:rStyle w:val="Hyperlink"/>
          </w:rPr>
          <w:t>Chapter 3. Theory</w:t>
        </w:r>
        <w:r w:rsidR="0055498C">
          <w:rPr>
            <w:webHidden/>
          </w:rPr>
          <w:tab/>
        </w:r>
        <w:r w:rsidR="0055498C">
          <w:rPr>
            <w:webHidden/>
          </w:rPr>
          <w:fldChar w:fldCharType="begin"/>
        </w:r>
        <w:r w:rsidR="0055498C">
          <w:rPr>
            <w:webHidden/>
          </w:rPr>
          <w:instrText xml:space="preserve"> PAGEREF _Toc283114612 \h </w:instrText>
        </w:r>
        <w:r w:rsidR="0055498C">
          <w:rPr>
            <w:webHidden/>
          </w:rPr>
        </w:r>
        <w:r w:rsidR="0055498C">
          <w:rPr>
            <w:webHidden/>
          </w:rPr>
          <w:fldChar w:fldCharType="separate"/>
        </w:r>
        <w:r w:rsidR="000D2AAF">
          <w:rPr>
            <w:webHidden/>
          </w:rPr>
          <w:t>5</w:t>
        </w:r>
        <w:r w:rsidR="0055498C">
          <w:rPr>
            <w:webHidden/>
          </w:rPr>
          <w:fldChar w:fldCharType="end"/>
        </w:r>
      </w:hyperlink>
    </w:p>
    <w:p w14:paraId="55B46EF4" w14:textId="77777777" w:rsidR="0055498C" w:rsidRDefault="00584FB0">
      <w:pPr>
        <w:pStyle w:val="TOC2"/>
        <w:rPr>
          <w:rFonts w:ascii="Calibri" w:hAnsi="Calibri" w:cs="Arial"/>
          <w:b w:val="0"/>
          <w:szCs w:val="22"/>
          <w:lang w:bidi="he-IL"/>
        </w:rPr>
      </w:pPr>
      <w:hyperlink w:anchor="_Toc283114613" w:history="1">
        <w:r w:rsidR="0055498C" w:rsidRPr="00E916C5">
          <w:rPr>
            <w:rStyle w:val="Hyperlink"/>
          </w:rPr>
          <w:t>3.1</w:t>
        </w:r>
        <w:r w:rsidR="0055498C">
          <w:rPr>
            <w:rFonts w:ascii="Calibri" w:hAnsi="Calibri" w:cs="Arial"/>
            <w:b w:val="0"/>
            <w:szCs w:val="22"/>
            <w:lang w:bidi="he-IL"/>
          </w:rPr>
          <w:tab/>
        </w:r>
        <w:r w:rsidR="0055498C" w:rsidRPr="00E916C5">
          <w:rPr>
            <w:rStyle w:val="Hyperlink"/>
          </w:rPr>
          <w:t>A</w:t>
        </w:r>
        <w:r w:rsidR="0055498C">
          <w:rPr>
            <w:webHidden/>
          </w:rPr>
          <w:tab/>
        </w:r>
        <w:r w:rsidR="0055498C">
          <w:rPr>
            <w:webHidden/>
          </w:rPr>
          <w:fldChar w:fldCharType="begin"/>
        </w:r>
        <w:r w:rsidR="0055498C">
          <w:rPr>
            <w:webHidden/>
          </w:rPr>
          <w:instrText xml:space="preserve"> PAGEREF _Toc283114613 \h </w:instrText>
        </w:r>
        <w:r w:rsidR="0055498C">
          <w:rPr>
            <w:webHidden/>
          </w:rPr>
        </w:r>
        <w:r w:rsidR="0055498C">
          <w:rPr>
            <w:webHidden/>
          </w:rPr>
          <w:fldChar w:fldCharType="separate"/>
        </w:r>
        <w:r w:rsidR="000D2AAF">
          <w:rPr>
            <w:webHidden/>
          </w:rPr>
          <w:t>5</w:t>
        </w:r>
        <w:r w:rsidR="0055498C">
          <w:rPr>
            <w:webHidden/>
          </w:rPr>
          <w:fldChar w:fldCharType="end"/>
        </w:r>
      </w:hyperlink>
    </w:p>
    <w:p w14:paraId="06116BA6" w14:textId="77777777" w:rsidR="0055498C" w:rsidRDefault="00584FB0">
      <w:pPr>
        <w:pStyle w:val="TOC2"/>
        <w:rPr>
          <w:rFonts w:ascii="Calibri" w:hAnsi="Calibri" w:cs="Arial"/>
          <w:b w:val="0"/>
          <w:szCs w:val="22"/>
          <w:lang w:bidi="he-IL"/>
        </w:rPr>
      </w:pPr>
      <w:hyperlink w:anchor="_Toc283114614" w:history="1">
        <w:r w:rsidR="0055498C" w:rsidRPr="00E916C5">
          <w:rPr>
            <w:rStyle w:val="Hyperlink"/>
          </w:rPr>
          <w:t>3.2</w:t>
        </w:r>
        <w:r w:rsidR="0055498C">
          <w:rPr>
            <w:rFonts w:ascii="Calibri" w:hAnsi="Calibri" w:cs="Arial"/>
            <w:b w:val="0"/>
            <w:szCs w:val="22"/>
            <w:lang w:bidi="he-IL"/>
          </w:rPr>
          <w:tab/>
        </w:r>
        <w:r w:rsidR="0055498C" w:rsidRPr="00E916C5">
          <w:rPr>
            <w:rStyle w:val="Hyperlink"/>
          </w:rPr>
          <w:t>B</w:t>
        </w:r>
        <w:r w:rsidR="0055498C">
          <w:rPr>
            <w:webHidden/>
          </w:rPr>
          <w:tab/>
        </w:r>
        <w:r w:rsidR="0055498C">
          <w:rPr>
            <w:webHidden/>
          </w:rPr>
          <w:fldChar w:fldCharType="begin"/>
        </w:r>
        <w:r w:rsidR="0055498C">
          <w:rPr>
            <w:webHidden/>
          </w:rPr>
          <w:instrText xml:space="preserve"> PAGEREF _Toc283114614 \h </w:instrText>
        </w:r>
        <w:r w:rsidR="0055498C">
          <w:rPr>
            <w:webHidden/>
          </w:rPr>
        </w:r>
        <w:r w:rsidR="0055498C">
          <w:rPr>
            <w:webHidden/>
          </w:rPr>
          <w:fldChar w:fldCharType="separate"/>
        </w:r>
        <w:r w:rsidR="000D2AAF">
          <w:rPr>
            <w:webHidden/>
          </w:rPr>
          <w:t>5</w:t>
        </w:r>
        <w:r w:rsidR="0055498C">
          <w:rPr>
            <w:webHidden/>
          </w:rPr>
          <w:fldChar w:fldCharType="end"/>
        </w:r>
      </w:hyperlink>
    </w:p>
    <w:p w14:paraId="655B6D15" w14:textId="77777777" w:rsidR="0055498C" w:rsidRDefault="00584FB0">
      <w:pPr>
        <w:pStyle w:val="TOC1"/>
        <w:rPr>
          <w:rFonts w:ascii="Calibri" w:hAnsi="Calibri"/>
          <w:b w:val="0"/>
          <w:bCs w:val="0"/>
          <w:color w:val="auto"/>
          <w:sz w:val="22"/>
          <w:szCs w:val="22"/>
        </w:rPr>
      </w:pPr>
      <w:hyperlink w:anchor="_Toc283114615" w:history="1">
        <w:r w:rsidR="0055498C" w:rsidRPr="00E916C5">
          <w:rPr>
            <w:rStyle w:val="Hyperlink"/>
          </w:rPr>
          <w:t>Chapter 4. Analysis and Design</w:t>
        </w:r>
        <w:r w:rsidR="0055498C">
          <w:rPr>
            <w:webHidden/>
          </w:rPr>
          <w:tab/>
        </w:r>
        <w:r w:rsidR="0055498C">
          <w:rPr>
            <w:webHidden/>
          </w:rPr>
          <w:fldChar w:fldCharType="begin"/>
        </w:r>
        <w:r w:rsidR="0055498C">
          <w:rPr>
            <w:webHidden/>
          </w:rPr>
          <w:instrText xml:space="preserve"> PAGEREF _Toc283114615 \h </w:instrText>
        </w:r>
        <w:r w:rsidR="0055498C">
          <w:rPr>
            <w:webHidden/>
          </w:rPr>
        </w:r>
        <w:r w:rsidR="0055498C">
          <w:rPr>
            <w:webHidden/>
          </w:rPr>
          <w:fldChar w:fldCharType="separate"/>
        </w:r>
        <w:r w:rsidR="000D2AAF">
          <w:rPr>
            <w:webHidden/>
          </w:rPr>
          <w:t>6</w:t>
        </w:r>
        <w:r w:rsidR="0055498C">
          <w:rPr>
            <w:webHidden/>
          </w:rPr>
          <w:fldChar w:fldCharType="end"/>
        </w:r>
      </w:hyperlink>
    </w:p>
    <w:p w14:paraId="7F74BE27" w14:textId="77777777" w:rsidR="0055498C" w:rsidRDefault="00584FB0">
      <w:pPr>
        <w:pStyle w:val="TOC2"/>
        <w:rPr>
          <w:rFonts w:ascii="Calibri" w:hAnsi="Calibri" w:cs="Arial"/>
          <w:b w:val="0"/>
          <w:szCs w:val="22"/>
          <w:lang w:bidi="he-IL"/>
        </w:rPr>
      </w:pPr>
      <w:hyperlink w:anchor="_Toc283114616" w:history="1">
        <w:r w:rsidR="0055498C" w:rsidRPr="00E916C5">
          <w:rPr>
            <w:rStyle w:val="Hyperlink"/>
          </w:rPr>
          <w:t>4.1</w:t>
        </w:r>
        <w:r w:rsidR="0055498C">
          <w:rPr>
            <w:rFonts w:ascii="Calibri" w:hAnsi="Calibri" w:cs="Arial"/>
            <w:b w:val="0"/>
            <w:szCs w:val="22"/>
            <w:lang w:bidi="he-IL"/>
          </w:rPr>
          <w:tab/>
        </w:r>
        <w:r w:rsidR="0055498C" w:rsidRPr="00E916C5">
          <w:rPr>
            <w:rStyle w:val="Hyperlink"/>
          </w:rPr>
          <w:t>A</w:t>
        </w:r>
        <w:r w:rsidR="0055498C">
          <w:rPr>
            <w:webHidden/>
          </w:rPr>
          <w:tab/>
        </w:r>
        <w:r w:rsidR="0055498C">
          <w:rPr>
            <w:webHidden/>
          </w:rPr>
          <w:fldChar w:fldCharType="begin"/>
        </w:r>
        <w:r w:rsidR="0055498C">
          <w:rPr>
            <w:webHidden/>
          </w:rPr>
          <w:instrText xml:space="preserve"> PAGEREF _Toc283114616 \h </w:instrText>
        </w:r>
        <w:r w:rsidR="0055498C">
          <w:rPr>
            <w:webHidden/>
          </w:rPr>
        </w:r>
        <w:r w:rsidR="0055498C">
          <w:rPr>
            <w:webHidden/>
          </w:rPr>
          <w:fldChar w:fldCharType="separate"/>
        </w:r>
        <w:r w:rsidR="000D2AAF">
          <w:rPr>
            <w:webHidden/>
          </w:rPr>
          <w:t>6</w:t>
        </w:r>
        <w:r w:rsidR="0055498C">
          <w:rPr>
            <w:webHidden/>
          </w:rPr>
          <w:fldChar w:fldCharType="end"/>
        </w:r>
      </w:hyperlink>
    </w:p>
    <w:p w14:paraId="3CAFE437" w14:textId="77777777" w:rsidR="0055498C" w:rsidRDefault="00584FB0">
      <w:pPr>
        <w:pStyle w:val="TOC2"/>
        <w:rPr>
          <w:rFonts w:ascii="Calibri" w:hAnsi="Calibri" w:cs="Arial"/>
          <w:b w:val="0"/>
          <w:szCs w:val="22"/>
          <w:lang w:bidi="he-IL"/>
        </w:rPr>
      </w:pPr>
      <w:hyperlink w:anchor="_Toc283114617" w:history="1">
        <w:r w:rsidR="0055498C" w:rsidRPr="00E916C5">
          <w:rPr>
            <w:rStyle w:val="Hyperlink"/>
          </w:rPr>
          <w:t>4.2</w:t>
        </w:r>
        <w:r w:rsidR="0055498C">
          <w:rPr>
            <w:rFonts w:ascii="Calibri" w:hAnsi="Calibri" w:cs="Arial"/>
            <w:b w:val="0"/>
            <w:szCs w:val="22"/>
            <w:lang w:bidi="he-IL"/>
          </w:rPr>
          <w:tab/>
        </w:r>
        <w:r w:rsidR="0055498C" w:rsidRPr="00E916C5">
          <w:rPr>
            <w:rStyle w:val="Hyperlink"/>
          </w:rPr>
          <w:t>B</w:t>
        </w:r>
        <w:r w:rsidR="0055498C">
          <w:rPr>
            <w:webHidden/>
          </w:rPr>
          <w:tab/>
        </w:r>
        <w:r w:rsidR="0055498C">
          <w:rPr>
            <w:webHidden/>
          </w:rPr>
          <w:fldChar w:fldCharType="begin"/>
        </w:r>
        <w:r w:rsidR="0055498C">
          <w:rPr>
            <w:webHidden/>
          </w:rPr>
          <w:instrText xml:space="preserve"> PAGEREF _Toc283114617 \h </w:instrText>
        </w:r>
        <w:r w:rsidR="0055498C">
          <w:rPr>
            <w:webHidden/>
          </w:rPr>
        </w:r>
        <w:r w:rsidR="0055498C">
          <w:rPr>
            <w:webHidden/>
          </w:rPr>
          <w:fldChar w:fldCharType="separate"/>
        </w:r>
        <w:r w:rsidR="000D2AAF">
          <w:rPr>
            <w:webHidden/>
          </w:rPr>
          <w:t>6</w:t>
        </w:r>
        <w:r w:rsidR="0055498C">
          <w:rPr>
            <w:webHidden/>
          </w:rPr>
          <w:fldChar w:fldCharType="end"/>
        </w:r>
      </w:hyperlink>
    </w:p>
    <w:p w14:paraId="42D2EA2C" w14:textId="77777777" w:rsidR="0055498C" w:rsidRDefault="00584FB0">
      <w:pPr>
        <w:pStyle w:val="TOC2"/>
        <w:rPr>
          <w:rFonts w:ascii="Calibri" w:hAnsi="Calibri" w:cs="Arial"/>
          <w:b w:val="0"/>
          <w:szCs w:val="22"/>
          <w:lang w:bidi="he-IL"/>
        </w:rPr>
      </w:pPr>
      <w:hyperlink w:anchor="_Toc283114618" w:history="1">
        <w:r w:rsidR="0055498C" w:rsidRPr="00E916C5">
          <w:rPr>
            <w:rStyle w:val="Hyperlink"/>
          </w:rPr>
          <w:t>4.3</w:t>
        </w:r>
        <w:r w:rsidR="0055498C">
          <w:rPr>
            <w:rFonts w:ascii="Calibri" w:hAnsi="Calibri" w:cs="Arial"/>
            <w:b w:val="0"/>
            <w:szCs w:val="22"/>
            <w:lang w:bidi="he-IL"/>
          </w:rPr>
          <w:tab/>
        </w:r>
        <w:r w:rsidR="0055498C" w:rsidRPr="00E916C5">
          <w:rPr>
            <w:rStyle w:val="Hyperlink"/>
          </w:rPr>
          <w:t>C</w:t>
        </w:r>
        <w:r w:rsidR="0055498C">
          <w:rPr>
            <w:webHidden/>
          </w:rPr>
          <w:tab/>
        </w:r>
        <w:r w:rsidR="0055498C">
          <w:rPr>
            <w:webHidden/>
          </w:rPr>
          <w:fldChar w:fldCharType="begin"/>
        </w:r>
        <w:r w:rsidR="0055498C">
          <w:rPr>
            <w:webHidden/>
          </w:rPr>
          <w:instrText xml:space="preserve"> PAGEREF _Toc283114618 \h </w:instrText>
        </w:r>
        <w:r w:rsidR="0055498C">
          <w:rPr>
            <w:webHidden/>
          </w:rPr>
        </w:r>
        <w:r w:rsidR="0055498C">
          <w:rPr>
            <w:webHidden/>
          </w:rPr>
          <w:fldChar w:fldCharType="separate"/>
        </w:r>
        <w:r w:rsidR="000D2AAF">
          <w:rPr>
            <w:webHidden/>
          </w:rPr>
          <w:t>6</w:t>
        </w:r>
        <w:r w:rsidR="0055498C">
          <w:rPr>
            <w:webHidden/>
          </w:rPr>
          <w:fldChar w:fldCharType="end"/>
        </w:r>
      </w:hyperlink>
    </w:p>
    <w:p w14:paraId="306E6BCF" w14:textId="77777777" w:rsidR="0055498C" w:rsidRDefault="00584FB0">
      <w:pPr>
        <w:pStyle w:val="TOC1"/>
        <w:rPr>
          <w:rFonts w:ascii="Calibri" w:hAnsi="Calibri"/>
          <w:b w:val="0"/>
          <w:bCs w:val="0"/>
          <w:color w:val="auto"/>
          <w:sz w:val="22"/>
          <w:szCs w:val="22"/>
        </w:rPr>
      </w:pPr>
      <w:hyperlink w:anchor="_Toc283114619" w:history="1">
        <w:r w:rsidR="0055498C" w:rsidRPr="00E916C5">
          <w:rPr>
            <w:rStyle w:val="Hyperlink"/>
          </w:rPr>
          <w:t>Chapter 5. Methods and Realization</w:t>
        </w:r>
        <w:r w:rsidR="0055498C">
          <w:rPr>
            <w:webHidden/>
          </w:rPr>
          <w:tab/>
        </w:r>
        <w:r w:rsidR="0055498C">
          <w:rPr>
            <w:webHidden/>
          </w:rPr>
          <w:fldChar w:fldCharType="begin"/>
        </w:r>
        <w:r w:rsidR="0055498C">
          <w:rPr>
            <w:webHidden/>
          </w:rPr>
          <w:instrText xml:space="preserve"> PAGEREF _Toc283114619 \h </w:instrText>
        </w:r>
        <w:r w:rsidR="0055498C">
          <w:rPr>
            <w:webHidden/>
          </w:rPr>
        </w:r>
        <w:r w:rsidR="0055498C">
          <w:rPr>
            <w:webHidden/>
          </w:rPr>
          <w:fldChar w:fldCharType="separate"/>
        </w:r>
        <w:r w:rsidR="000D2AAF">
          <w:rPr>
            <w:webHidden/>
          </w:rPr>
          <w:t>7</w:t>
        </w:r>
        <w:r w:rsidR="0055498C">
          <w:rPr>
            <w:webHidden/>
          </w:rPr>
          <w:fldChar w:fldCharType="end"/>
        </w:r>
      </w:hyperlink>
    </w:p>
    <w:p w14:paraId="172AA52A" w14:textId="77777777" w:rsidR="0055498C" w:rsidRDefault="00584FB0">
      <w:pPr>
        <w:pStyle w:val="TOC2"/>
        <w:rPr>
          <w:rFonts w:ascii="Calibri" w:hAnsi="Calibri" w:cs="Arial"/>
          <w:b w:val="0"/>
          <w:szCs w:val="22"/>
          <w:lang w:bidi="he-IL"/>
        </w:rPr>
      </w:pPr>
      <w:hyperlink w:anchor="_Toc283114620" w:history="1">
        <w:r w:rsidR="0055498C" w:rsidRPr="00E916C5">
          <w:rPr>
            <w:rStyle w:val="Hyperlink"/>
          </w:rPr>
          <w:t>5.1</w:t>
        </w:r>
        <w:r w:rsidR="0055498C">
          <w:rPr>
            <w:rFonts w:ascii="Calibri" w:hAnsi="Calibri" w:cs="Arial"/>
            <w:b w:val="0"/>
            <w:szCs w:val="22"/>
            <w:lang w:bidi="he-IL"/>
          </w:rPr>
          <w:tab/>
        </w:r>
        <w:r w:rsidR="0055498C" w:rsidRPr="00E916C5">
          <w:rPr>
            <w:rStyle w:val="Hyperlink"/>
          </w:rPr>
          <w:t>A</w:t>
        </w:r>
        <w:r w:rsidR="0055498C">
          <w:rPr>
            <w:webHidden/>
          </w:rPr>
          <w:tab/>
        </w:r>
        <w:r w:rsidR="0055498C">
          <w:rPr>
            <w:webHidden/>
          </w:rPr>
          <w:fldChar w:fldCharType="begin"/>
        </w:r>
        <w:r w:rsidR="0055498C">
          <w:rPr>
            <w:webHidden/>
          </w:rPr>
          <w:instrText xml:space="preserve"> PAGEREF _Toc283114620 \h </w:instrText>
        </w:r>
        <w:r w:rsidR="0055498C">
          <w:rPr>
            <w:webHidden/>
          </w:rPr>
        </w:r>
        <w:r w:rsidR="0055498C">
          <w:rPr>
            <w:webHidden/>
          </w:rPr>
          <w:fldChar w:fldCharType="separate"/>
        </w:r>
        <w:r w:rsidR="000D2AAF">
          <w:rPr>
            <w:webHidden/>
          </w:rPr>
          <w:t>7</w:t>
        </w:r>
        <w:r w:rsidR="0055498C">
          <w:rPr>
            <w:webHidden/>
          </w:rPr>
          <w:fldChar w:fldCharType="end"/>
        </w:r>
      </w:hyperlink>
    </w:p>
    <w:p w14:paraId="5A0F023D" w14:textId="77777777" w:rsidR="0055498C" w:rsidRDefault="00584FB0">
      <w:pPr>
        <w:pStyle w:val="TOC2"/>
        <w:rPr>
          <w:rFonts w:ascii="Calibri" w:hAnsi="Calibri" w:cs="Arial"/>
          <w:b w:val="0"/>
          <w:szCs w:val="22"/>
          <w:lang w:bidi="he-IL"/>
        </w:rPr>
      </w:pPr>
      <w:hyperlink w:anchor="_Toc283114621" w:history="1">
        <w:r w:rsidR="0055498C" w:rsidRPr="00E916C5">
          <w:rPr>
            <w:rStyle w:val="Hyperlink"/>
          </w:rPr>
          <w:t>5.2</w:t>
        </w:r>
        <w:r w:rsidR="0055498C">
          <w:rPr>
            <w:rFonts w:ascii="Calibri" w:hAnsi="Calibri" w:cs="Arial"/>
            <w:b w:val="0"/>
            <w:szCs w:val="22"/>
            <w:lang w:bidi="he-IL"/>
          </w:rPr>
          <w:tab/>
        </w:r>
        <w:r w:rsidR="0055498C" w:rsidRPr="00E916C5">
          <w:rPr>
            <w:rStyle w:val="Hyperlink"/>
          </w:rPr>
          <w:t>B</w:t>
        </w:r>
        <w:r w:rsidR="0055498C">
          <w:rPr>
            <w:webHidden/>
          </w:rPr>
          <w:tab/>
        </w:r>
        <w:r w:rsidR="0055498C">
          <w:rPr>
            <w:webHidden/>
          </w:rPr>
          <w:fldChar w:fldCharType="begin"/>
        </w:r>
        <w:r w:rsidR="0055498C">
          <w:rPr>
            <w:webHidden/>
          </w:rPr>
          <w:instrText xml:space="preserve"> PAGEREF _Toc283114621 \h </w:instrText>
        </w:r>
        <w:r w:rsidR="0055498C">
          <w:rPr>
            <w:webHidden/>
          </w:rPr>
        </w:r>
        <w:r w:rsidR="0055498C">
          <w:rPr>
            <w:webHidden/>
          </w:rPr>
          <w:fldChar w:fldCharType="separate"/>
        </w:r>
        <w:r w:rsidR="000D2AAF">
          <w:rPr>
            <w:webHidden/>
          </w:rPr>
          <w:t>7</w:t>
        </w:r>
        <w:r w:rsidR="0055498C">
          <w:rPr>
            <w:webHidden/>
          </w:rPr>
          <w:fldChar w:fldCharType="end"/>
        </w:r>
      </w:hyperlink>
    </w:p>
    <w:p w14:paraId="0CD5D107" w14:textId="77777777" w:rsidR="0055498C" w:rsidRDefault="00584FB0">
      <w:pPr>
        <w:pStyle w:val="TOC2"/>
        <w:rPr>
          <w:rFonts w:ascii="Calibri" w:hAnsi="Calibri" w:cs="Arial"/>
          <w:b w:val="0"/>
          <w:szCs w:val="22"/>
          <w:lang w:bidi="he-IL"/>
        </w:rPr>
      </w:pPr>
      <w:hyperlink w:anchor="_Toc283114622" w:history="1">
        <w:r w:rsidR="0055498C" w:rsidRPr="00E916C5">
          <w:rPr>
            <w:rStyle w:val="Hyperlink"/>
          </w:rPr>
          <w:t>5.3</w:t>
        </w:r>
        <w:r w:rsidR="0055498C">
          <w:rPr>
            <w:rFonts w:ascii="Calibri" w:hAnsi="Calibri" w:cs="Arial"/>
            <w:b w:val="0"/>
            <w:szCs w:val="22"/>
            <w:lang w:bidi="he-IL"/>
          </w:rPr>
          <w:tab/>
        </w:r>
        <w:r w:rsidR="0055498C" w:rsidRPr="00E916C5">
          <w:rPr>
            <w:rStyle w:val="Hyperlink"/>
          </w:rPr>
          <w:t>C</w:t>
        </w:r>
        <w:r w:rsidR="0055498C">
          <w:rPr>
            <w:webHidden/>
          </w:rPr>
          <w:tab/>
        </w:r>
        <w:r w:rsidR="0055498C">
          <w:rPr>
            <w:webHidden/>
          </w:rPr>
          <w:fldChar w:fldCharType="begin"/>
        </w:r>
        <w:r w:rsidR="0055498C">
          <w:rPr>
            <w:webHidden/>
          </w:rPr>
          <w:instrText xml:space="preserve"> PAGEREF _Toc283114622 \h </w:instrText>
        </w:r>
        <w:r w:rsidR="0055498C">
          <w:rPr>
            <w:webHidden/>
          </w:rPr>
        </w:r>
        <w:r w:rsidR="0055498C">
          <w:rPr>
            <w:webHidden/>
          </w:rPr>
          <w:fldChar w:fldCharType="separate"/>
        </w:r>
        <w:r w:rsidR="000D2AAF">
          <w:rPr>
            <w:webHidden/>
          </w:rPr>
          <w:t>7</w:t>
        </w:r>
        <w:r w:rsidR="0055498C">
          <w:rPr>
            <w:webHidden/>
          </w:rPr>
          <w:fldChar w:fldCharType="end"/>
        </w:r>
      </w:hyperlink>
    </w:p>
    <w:p w14:paraId="01C0BE7B" w14:textId="77777777" w:rsidR="0055498C" w:rsidRDefault="00584FB0">
      <w:pPr>
        <w:pStyle w:val="TOC1"/>
        <w:rPr>
          <w:rFonts w:ascii="Calibri" w:hAnsi="Calibri"/>
          <w:b w:val="0"/>
          <w:bCs w:val="0"/>
          <w:color w:val="auto"/>
          <w:sz w:val="22"/>
          <w:szCs w:val="22"/>
        </w:rPr>
      </w:pPr>
      <w:hyperlink w:anchor="_Toc283114623" w:history="1">
        <w:r w:rsidR="0055498C" w:rsidRPr="00E916C5">
          <w:rPr>
            <w:rStyle w:val="Hyperlink"/>
          </w:rPr>
          <w:t>Chapter 6. Results and Evaluation</w:t>
        </w:r>
        <w:r w:rsidR="0055498C">
          <w:rPr>
            <w:webHidden/>
          </w:rPr>
          <w:tab/>
        </w:r>
        <w:r w:rsidR="0055498C">
          <w:rPr>
            <w:webHidden/>
          </w:rPr>
          <w:fldChar w:fldCharType="begin"/>
        </w:r>
        <w:r w:rsidR="0055498C">
          <w:rPr>
            <w:webHidden/>
          </w:rPr>
          <w:instrText xml:space="preserve"> PAGEREF _Toc283114623 \h </w:instrText>
        </w:r>
        <w:r w:rsidR="0055498C">
          <w:rPr>
            <w:webHidden/>
          </w:rPr>
        </w:r>
        <w:r w:rsidR="0055498C">
          <w:rPr>
            <w:webHidden/>
          </w:rPr>
          <w:fldChar w:fldCharType="separate"/>
        </w:r>
        <w:r w:rsidR="000D2AAF">
          <w:rPr>
            <w:webHidden/>
          </w:rPr>
          <w:t>8</w:t>
        </w:r>
        <w:r w:rsidR="0055498C">
          <w:rPr>
            <w:webHidden/>
          </w:rPr>
          <w:fldChar w:fldCharType="end"/>
        </w:r>
      </w:hyperlink>
    </w:p>
    <w:p w14:paraId="5A582C5B" w14:textId="77777777" w:rsidR="0055498C" w:rsidRDefault="00584FB0">
      <w:pPr>
        <w:pStyle w:val="TOC2"/>
        <w:rPr>
          <w:rFonts w:ascii="Calibri" w:hAnsi="Calibri" w:cs="Arial"/>
          <w:b w:val="0"/>
          <w:szCs w:val="22"/>
          <w:lang w:bidi="he-IL"/>
        </w:rPr>
      </w:pPr>
      <w:hyperlink w:anchor="_Toc283114624" w:history="1">
        <w:r w:rsidR="0055498C" w:rsidRPr="00E916C5">
          <w:rPr>
            <w:rStyle w:val="Hyperlink"/>
          </w:rPr>
          <w:t>6.1</w:t>
        </w:r>
        <w:r w:rsidR="0055498C">
          <w:rPr>
            <w:rFonts w:ascii="Calibri" w:hAnsi="Calibri" w:cs="Arial"/>
            <w:b w:val="0"/>
            <w:szCs w:val="22"/>
            <w:lang w:bidi="he-IL"/>
          </w:rPr>
          <w:tab/>
        </w:r>
        <w:r w:rsidR="0055498C" w:rsidRPr="00E916C5">
          <w:rPr>
            <w:rStyle w:val="Hyperlink"/>
          </w:rPr>
          <w:t>A</w:t>
        </w:r>
        <w:r w:rsidR="0055498C">
          <w:rPr>
            <w:webHidden/>
          </w:rPr>
          <w:tab/>
        </w:r>
        <w:r w:rsidR="0055498C">
          <w:rPr>
            <w:webHidden/>
          </w:rPr>
          <w:fldChar w:fldCharType="begin"/>
        </w:r>
        <w:r w:rsidR="0055498C">
          <w:rPr>
            <w:webHidden/>
          </w:rPr>
          <w:instrText xml:space="preserve"> PAGEREF _Toc283114624 \h </w:instrText>
        </w:r>
        <w:r w:rsidR="0055498C">
          <w:rPr>
            <w:webHidden/>
          </w:rPr>
        </w:r>
        <w:r w:rsidR="0055498C">
          <w:rPr>
            <w:webHidden/>
          </w:rPr>
          <w:fldChar w:fldCharType="separate"/>
        </w:r>
        <w:r w:rsidR="000D2AAF">
          <w:rPr>
            <w:webHidden/>
          </w:rPr>
          <w:t>8</w:t>
        </w:r>
        <w:r w:rsidR="0055498C">
          <w:rPr>
            <w:webHidden/>
          </w:rPr>
          <w:fldChar w:fldCharType="end"/>
        </w:r>
      </w:hyperlink>
    </w:p>
    <w:p w14:paraId="03AA7755" w14:textId="77777777" w:rsidR="0055498C" w:rsidRDefault="00584FB0">
      <w:pPr>
        <w:pStyle w:val="TOC2"/>
        <w:rPr>
          <w:rFonts w:ascii="Calibri" w:hAnsi="Calibri" w:cs="Arial"/>
          <w:b w:val="0"/>
          <w:szCs w:val="22"/>
          <w:lang w:bidi="he-IL"/>
        </w:rPr>
      </w:pPr>
      <w:hyperlink w:anchor="_Toc283114625" w:history="1">
        <w:r w:rsidR="0055498C" w:rsidRPr="00E916C5">
          <w:rPr>
            <w:rStyle w:val="Hyperlink"/>
          </w:rPr>
          <w:t>6.2</w:t>
        </w:r>
        <w:r w:rsidR="0055498C">
          <w:rPr>
            <w:rFonts w:ascii="Calibri" w:hAnsi="Calibri" w:cs="Arial"/>
            <w:b w:val="0"/>
            <w:szCs w:val="22"/>
            <w:lang w:bidi="he-IL"/>
          </w:rPr>
          <w:tab/>
        </w:r>
        <w:r w:rsidR="0055498C" w:rsidRPr="00E916C5">
          <w:rPr>
            <w:rStyle w:val="Hyperlink"/>
          </w:rPr>
          <w:t>B</w:t>
        </w:r>
        <w:r w:rsidR="0055498C">
          <w:rPr>
            <w:webHidden/>
          </w:rPr>
          <w:tab/>
        </w:r>
        <w:r w:rsidR="0055498C">
          <w:rPr>
            <w:webHidden/>
          </w:rPr>
          <w:fldChar w:fldCharType="begin"/>
        </w:r>
        <w:r w:rsidR="0055498C">
          <w:rPr>
            <w:webHidden/>
          </w:rPr>
          <w:instrText xml:space="preserve"> PAGEREF _Toc283114625 \h </w:instrText>
        </w:r>
        <w:r w:rsidR="0055498C">
          <w:rPr>
            <w:webHidden/>
          </w:rPr>
        </w:r>
        <w:r w:rsidR="0055498C">
          <w:rPr>
            <w:webHidden/>
          </w:rPr>
          <w:fldChar w:fldCharType="separate"/>
        </w:r>
        <w:r w:rsidR="000D2AAF">
          <w:rPr>
            <w:webHidden/>
          </w:rPr>
          <w:t>8</w:t>
        </w:r>
        <w:r w:rsidR="0055498C">
          <w:rPr>
            <w:webHidden/>
          </w:rPr>
          <w:fldChar w:fldCharType="end"/>
        </w:r>
      </w:hyperlink>
    </w:p>
    <w:p w14:paraId="3DB09AF2" w14:textId="77777777" w:rsidR="0055498C" w:rsidRDefault="00584FB0">
      <w:pPr>
        <w:pStyle w:val="TOC2"/>
        <w:rPr>
          <w:rFonts w:ascii="Calibri" w:hAnsi="Calibri" w:cs="Arial"/>
          <w:b w:val="0"/>
          <w:szCs w:val="22"/>
          <w:lang w:bidi="he-IL"/>
        </w:rPr>
      </w:pPr>
      <w:hyperlink w:anchor="_Toc283114626" w:history="1">
        <w:r w:rsidR="0055498C" w:rsidRPr="00E916C5">
          <w:rPr>
            <w:rStyle w:val="Hyperlink"/>
          </w:rPr>
          <w:t>6.3</w:t>
        </w:r>
        <w:r w:rsidR="0055498C">
          <w:rPr>
            <w:rFonts w:ascii="Calibri" w:hAnsi="Calibri" w:cs="Arial"/>
            <w:b w:val="0"/>
            <w:szCs w:val="22"/>
            <w:lang w:bidi="he-IL"/>
          </w:rPr>
          <w:tab/>
        </w:r>
        <w:r w:rsidR="0055498C" w:rsidRPr="00E916C5">
          <w:rPr>
            <w:rStyle w:val="Hyperlink"/>
          </w:rPr>
          <w:t>C</w:t>
        </w:r>
        <w:r w:rsidR="0055498C">
          <w:rPr>
            <w:webHidden/>
          </w:rPr>
          <w:tab/>
        </w:r>
        <w:r w:rsidR="0055498C">
          <w:rPr>
            <w:webHidden/>
          </w:rPr>
          <w:fldChar w:fldCharType="begin"/>
        </w:r>
        <w:r w:rsidR="0055498C">
          <w:rPr>
            <w:webHidden/>
          </w:rPr>
          <w:instrText xml:space="preserve"> PAGEREF _Toc283114626 \h </w:instrText>
        </w:r>
        <w:r w:rsidR="0055498C">
          <w:rPr>
            <w:webHidden/>
          </w:rPr>
        </w:r>
        <w:r w:rsidR="0055498C">
          <w:rPr>
            <w:webHidden/>
          </w:rPr>
          <w:fldChar w:fldCharType="separate"/>
        </w:r>
        <w:r w:rsidR="000D2AAF">
          <w:rPr>
            <w:webHidden/>
          </w:rPr>
          <w:t>8</w:t>
        </w:r>
        <w:r w:rsidR="0055498C">
          <w:rPr>
            <w:webHidden/>
          </w:rPr>
          <w:fldChar w:fldCharType="end"/>
        </w:r>
      </w:hyperlink>
    </w:p>
    <w:p w14:paraId="3B35100E" w14:textId="77777777" w:rsidR="0055498C" w:rsidRDefault="00584FB0">
      <w:pPr>
        <w:pStyle w:val="TOC1"/>
        <w:rPr>
          <w:rFonts w:ascii="Calibri" w:hAnsi="Calibri"/>
          <w:b w:val="0"/>
          <w:bCs w:val="0"/>
          <w:color w:val="auto"/>
          <w:sz w:val="22"/>
          <w:szCs w:val="22"/>
        </w:rPr>
      </w:pPr>
      <w:hyperlink w:anchor="_Toc283114627" w:history="1">
        <w:r w:rsidR="0055498C" w:rsidRPr="00E916C5">
          <w:rPr>
            <w:rStyle w:val="Hyperlink"/>
          </w:rPr>
          <w:t>Chapter 7. Conclusions</w:t>
        </w:r>
        <w:r w:rsidR="0055498C">
          <w:rPr>
            <w:webHidden/>
          </w:rPr>
          <w:tab/>
        </w:r>
        <w:r w:rsidR="0055498C">
          <w:rPr>
            <w:webHidden/>
          </w:rPr>
          <w:fldChar w:fldCharType="begin"/>
        </w:r>
        <w:r w:rsidR="0055498C">
          <w:rPr>
            <w:webHidden/>
          </w:rPr>
          <w:instrText xml:space="preserve"> PAGEREF _Toc283114627 \h </w:instrText>
        </w:r>
        <w:r w:rsidR="0055498C">
          <w:rPr>
            <w:webHidden/>
          </w:rPr>
        </w:r>
        <w:r w:rsidR="0055498C">
          <w:rPr>
            <w:webHidden/>
          </w:rPr>
          <w:fldChar w:fldCharType="separate"/>
        </w:r>
        <w:r w:rsidR="000D2AAF">
          <w:rPr>
            <w:webHidden/>
          </w:rPr>
          <w:t>9</w:t>
        </w:r>
        <w:r w:rsidR="0055498C">
          <w:rPr>
            <w:webHidden/>
          </w:rPr>
          <w:fldChar w:fldCharType="end"/>
        </w:r>
      </w:hyperlink>
    </w:p>
    <w:p w14:paraId="7DB5B044" w14:textId="77777777" w:rsidR="0055498C" w:rsidRDefault="00584FB0">
      <w:pPr>
        <w:pStyle w:val="TOC2"/>
        <w:rPr>
          <w:rFonts w:ascii="Calibri" w:hAnsi="Calibri" w:cs="Arial"/>
          <w:b w:val="0"/>
          <w:szCs w:val="22"/>
          <w:lang w:bidi="he-IL"/>
        </w:rPr>
      </w:pPr>
      <w:hyperlink w:anchor="_Toc283114628" w:history="1">
        <w:r w:rsidR="0055498C" w:rsidRPr="00E916C5">
          <w:rPr>
            <w:rStyle w:val="Hyperlink"/>
          </w:rPr>
          <w:t>7.1</w:t>
        </w:r>
        <w:r w:rsidR="0055498C">
          <w:rPr>
            <w:rFonts w:ascii="Calibri" w:hAnsi="Calibri" w:cs="Arial"/>
            <w:b w:val="0"/>
            <w:szCs w:val="22"/>
            <w:lang w:bidi="he-IL"/>
          </w:rPr>
          <w:tab/>
        </w:r>
        <w:r w:rsidR="0055498C" w:rsidRPr="00E916C5">
          <w:rPr>
            <w:rStyle w:val="Hyperlink"/>
          </w:rPr>
          <w:t>Lessons Learned</w:t>
        </w:r>
        <w:r w:rsidR="0055498C">
          <w:rPr>
            <w:webHidden/>
          </w:rPr>
          <w:tab/>
        </w:r>
        <w:r w:rsidR="0055498C">
          <w:rPr>
            <w:webHidden/>
          </w:rPr>
          <w:fldChar w:fldCharType="begin"/>
        </w:r>
        <w:r w:rsidR="0055498C">
          <w:rPr>
            <w:webHidden/>
          </w:rPr>
          <w:instrText xml:space="preserve"> PAGEREF _Toc283114628 \h </w:instrText>
        </w:r>
        <w:r w:rsidR="0055498C">
          <w:rPr>
            <w:webHidden/>
          </w:rPr>
        </w:r>
        <w:r w:rsidR="0055498C">
          <w:rPr>
            <w:webHidden/>
          </w:rPr>
          <w:fldChar w:fldCharType="separate"/>
        </w:r>
        <w:r w:rsidR="000D2AAF">
          <w:rPr>
            <w:webHidden/>
          </w:rPr>
          <w:t>9</w:t>
        </w:r>
        <w:r w:rsidR="0055498C">
          <w:rPr>
            <w:webHidden/>
          </w:rPr>
          <w:fldChar w:fldCharType="end"/>
        </w:r>
      </w:hyperlink>
    </w:p>
    <w:p w14:paraId="3E380FF9" w14:textId="77777777" w:rsidR="0055498C" w:rsidRDefault="00584FB0">
      <w:pPr>
        <w:pStyle w:val="TOC2"/>
        <w:rPr>
          <w:rFonts w:ascii="Calibri" w:hAnsi="Calibri" w:cs="Arial"/>
          <w:b w:val="0"/>
          <w:szCs w:val="22"/>
          <w:lang w:bidi="he-IL"/>
        </w:rPr>
      </w:pPr>
      <w:hyperlink w:anchor="_Toc283114629" w:history="1">
        <w:r w:rsidR="0055498C" w:rsidRPr="00E916C5">
          <w:rPr>
            <w:rStyle w:val="Hyperlink"/>
          </w:rPr>
          <w:t>7.2</w:t>
        </w:r>
        <w:r w:rsidR="0055498C">
          <w:rPr>
            <w:rFonts w:ascii="Calibri" w:hAnsi="Calibri" w:cs="Arial"/>
            <w:b w:val="0"/>
            <w:szCs w:val="22"/>
            <w:lang w:bidi="he-IL"/>
          </w:rPr>
          <w:tab/>
        </w:r>
        <w:r w:rsidR="0055498C" w:rsidRPr="00E916C5">
          <w:rPr>
            <w:rStyle w:val="Hyperlink"/>
          </w:rPr>
          <w:t>Future Activity</w:t>
        </w:r>
        <w:r w:rsidR="0055498C">
          <w:rPr>
            <w:webHidden/>
          </w:rPr>
          <w:tab/>
        </w:r>
        <w:r w:rsidR="0055498C">
          <w:rPr>
            <w:webHidden/>
          </w:rPr>
          <w:fldChar w:fldCharType="begin"/>
        </w:r>
        <w:r w:rsidR="0055498C">
          <w:rPr>
            <w:webHidden/>
          </w:rPr>
          <w:instrText xml:space="preserve"> PAGEREF _Toc283114629 \h </w:instrText>
        </w:r>
        <w:r w:rsidR="0055498C">
          <w:rPr>
            <w:webHidden/>
          </w:rPr>
        </w:r>
        <w:r w:rsidR="0055498C">
          <w:rPr>
            <w:webHidden/>
          </w:rPr>
          <w:fldChar w:fldCharType="separate"/>
        </w:r>
        <w:r w:rsidR="000D2AAF">
          <w:rPr>
            <w:webHidden/>
          </w:rPr>
          <w:t>9</w:t>
        </w:r>
        <w:r w:rsidR="0055498C">
          <w:rPr>
            <w:webHidden/>
          </w:rPr>
          <w:fldChar w:fldCharType="end"/>
        </w:r>
      </w:hyperlink>
    </w:p>
    <w:p w14:paraId="07C99342" w14:textId="77777777" w:rsidR="0055498C" w:rsidRDefault="00584FB0">
      <w:pPr>
        <w:pStyle w:val="TOC2"/>
        <w:rPr>
          <w:rFonts w:ascii="Calibri" w:hAnsi="Calibri" w:cs="Arial"/>
          <w:b w:val="0"/>
          <w:szCs w:val="22"/>
          <w:lang w:bidi="he-IL"/>
        </w:rPr>
      </w:pPr>
      <w:hyperlink w:anchor="_Toc283114630" w:history="1">
        <w:r w:rsidR="0055498C" w:rsidRPr="00E916C5">
          <w:rPr>
            <w:rStyle w:val="Hyperlink"/>
          </w:rPr>
          <w:t>7.3</w:t>
        </w:r>
        <w:r w:rsidR="0055498C">
          <w:rPr>
            <w:rFonts w:ascii="Calibri" w:hAnsi="Calibri" w:cs="Arial"/>
            <w:b w:val="0"/>
            <w:szCs w:val="22"/>
            <w:lang w:bidi="he-IL"/>
          </w:rPr>
          <w:tab/>
        </w:r>
        <w:r w:rsidR="0055498C" w:rsidRPr="00E916C5">
          <w:rPr>
            <w:rStyle w:val="Hyperlink"/>
          </w:rPr>
          <w:t>Prospects for Further Work</w:t>
        </w:r>
        <w:r w:rsidR="0055498C">
          <w:rPr>
            <w:webHidden/>
          </w:rPr>
          <w:tab/>
        </w:r>
        <w:r w:rsidR="0055498C">
          <w:rPr>
            <w:webHidden/>
          </w:rPr>
          <w:fldChar w:fldCharType="begin"/>
        </w:r>
        <w:r w:rsidR="0055498C">
          <w:rPr>
            <w:webHidden/>
          </w:rPr>
          <w:instrText xml:space="preserve"> PAGEREF _Toc283114630 \h </w:instrText>
        </w:r>
        <w:r w:rsidR="0055498C">
          <w:rPr>
            <w:webHidden/>
          </w:rPr>
        </w:r>
        <w:r w:rsidR="0055498C">
          <w:rPr>
            <w:webHidden/>
          </w:rPr>
          <w:fldChar w:fldCharType="separate"/>
        </w:r>
        <w:r w:rsidR="000D2AAF">
          <w:rPr>
            <w:webHidden/>
          </w:rPr>
          <w:t>9</w:t>
        </w:r>
        <w:r w:rsidR="0055498C">
          <w:rPr>
            <w:webHidden/>
          </w:rPr>
          <w:fldChar w:fldCharType="end"/>
        </w:r>
      </w:hyperlink>
    </w:p>
    <w:p w14:paraId="5B230F9C" w14:textId="77777777" w:rsidR="0055498C" w:rsidRDefault="00584FB0">
      <w:pPr>
        <w:pStyle w:val="TOC2"/>
        <w:rPr>
          <w:rFonts w:ascii="Calibri" w:hAnsi="Calibri" w:cs="Arial"/>
          <w:b w:val="0"/>
          <w:szCs w:val="22"/>
          <w:lang w:bidi="he-IL"/>
        </w:rPr>
      </w:pPr>
      <w:hyperlink w:anchor="_Toc283114631" w:history="1">
        <w:r w:rsidR="0055498C" w:rsidRPr="00E916C5">
          <w:rPr>
            <w:rStyle w:val="Hyperlink"/>
          </w:rPr>
          <w:t>REFRENCES CITED</w:t>
        </w:r>
        <w:r w:rsidR="0055498C">
          <w:rPr>
            <w:webHidden/>
          </w:rPr>
          <w:tab/>
        </w:r>
        <w:r w:rsidR="0055498C">
          <w:rPr>
            <w:webHidden/>
          </w:rPr>
          <w:fldChar w:fldCharType="begin"/>
        </w:r>
        <w:r w:rsidR="0055498C">
          <w:rPr>
            <w:webHidden/>
          </w:rPr>
          <w:instrText xml:space="preserve"> PAGEREF _Toc283114631 \h </w:instrText>
        </w:r>
        <w:r w:rsidR="0055498C">
          <w:rPr>
            <w:webHidden/>
          </w:rPr>
        </w:r>
        <w:r w:rsidR="0055498C">
          <w:rPr>
            <w:webHidden/>
          </w:rPr>
          <w:fldChar w:fldCharType="separate"/>
        </w:r>
        <w:r w:rsidR="000D2AAF">
          <w:rPr>
            <w:webHidden/>
          </w:rPr>
          <w:t>10</w:t>
        </w:r>
        <w:r w:rsidR="0055498C">
          <w:rPr>
            <w:webHidden/>
          </w:rPr>
          <w:fldChar w:fldCharType="end"/>
        </w:r>
      </w:hyperlink>
    </w:p>
    <w:p w14:paraId="6B1ABC32" w14:textId="77777777" w:rsidR="00C673FA" w:rsidRDefault="0055498C">
      <w:pPr>
        <w:widowControl w:val="0"/>
        <w:tabs>
          <w:tab w:val="center" w:pos="4320"/>
        </w:tabs>
        <w:jc w:val="both"/>
      </w:pPr>
      <w:r>
        <w:rPr>
          <w:rFonts w:cs="Arial"/>
          <w:b/>
          <w:bCs/>
          <w:noProof/>
          <w:color w:val="000000"/>
          <w:sz w:val="22"/>
          <w:szCs w:val="24"/>
          <w:lang w:eastAsia="en-US" w:bidi="ar-SA"/>
        </w:rPr>
        <w:fldChar w:fldCharType="end"/>
      </w:r>
    </w:p>
    <w:p w14:paraId="7BB2B2E9" w14:textId="77777777" w:rsidR="00C673FA" w:rsidRDefault="00C673FA">
      <w:pPr>
        <w:widowControl w:val="0"/>
        <w:tabs>
          <w:tab w:val="center" w:pos="4320"/>
        </w:tabs>
        <w:jc w:val="both"/>
      </w:pPr>
      <w:r>
        <w:t xml:space="preserve">                    </w:t>
      </w:r>
    </w:p>
    <w:p w14:paraId="11869274" w14:textId="77777777" w:rsidR="00C673FA" w:rsidRDefault="00C673FA">
      <w:pPr>
        <w:pStyle w:val="Subtitle"/>
      </w:pPr>
      <w:r>
        <w:br w:type="page"/>
      </w:r>
      <w:bookmarkStart w:id="0" w:name="_Toc283114601"/>
      <w:r>
        <w:lastRenderedPageBreak/>
        <w:t>LIST OF TABLES</w:t>
      </w:r>
      <w:bookmarkEnd w:id="0"/>
    </w:p>
    <w:p w14:paraId="72AD1EB7" w14:textId="77777777" w:rsidR="00C673FA" w:rsidRDefault="00C673FA">
      <w:pPr>
        <w:widowControl w:val="0"/>
        <w:jc w:val="both"/>
      </w:pPr>
    </w:p>
    <w:p w14:paraId="7680439F" w14:textId="77777777" w:rsidR="00C673FA" w:rsidRDefault="00C673FA">
      <w:pPr>
        <w:widowControl w:val="0"/>
        <w:jc w:val="both"/>
      </w:pPr>
    </w:p>
    <w:p w14:paraId="31AF0F64" w14:textId="77777777" w:rsidR="00C673FA" w:rsidRDefault="00C673FA">
      <w:pPr>
        <w:widowControl w:val="0"/>
        <w:tabs>
          <w:tab w:val="right" w:pos="8280"/>
        </w:tabs>
        <w:jc w:val="both"/>
        <w:rPr>
          <w:sz w:val="24"/>
          <w:szCs w:val="24"/>
        </w:rPr>
      </w:pPr>
      <w:r>
        <w:rPr>
          <w:sz w:val="24"/>
          <w:szCs w:val="24"/>
        </w:rPr>
        <w:tab/>
        <w:t>Page</w:t>
      </w:r>
    </w:p>
    <w:p w14:paraId="23EE4712" w14:textId="77777777" w:rsidR="00C673FA" w:rsidRDefault="00C673FA">
      <w:pPr>
        <w:widowControl w:val="0"/>
        <w:jc w:val="both"/>
        <w:rPr>
          <w:sz w:val="24"/>
          <w:szCs w:val="24"/>
        </w:rPr>
      </w:pPr>
    </w:p>
    <w:p w14:paraId="07294BEB" w14:textId="77777777" w:rsidR="00C673FA" w:rsidRDefault="00C673FA">
      <w:pPr>
        <w:pStyle w:val="TableofFigures"/>
        <w:rPr>
          <w:rFonts w:eastAsia="Batang"/>
          <w:noProof/>
          <w:szCs w:val="24"/>
          <w:lang w:eastAsia="ko-KR"/>
        </w:rPr>
      </w:pPr>
      <w:r>
        <w:rPr>
          <w:szCs w:val="24"/>
        </w:rPr>
        <w:fldChar w:fldCharType="begin"/>
      </w:r>
      <w:r>
        <w:rPr>
          <w:szCs w:val="24"/>
        </w:rPr>
        <w:instrText xml:space="preserve"> TOC \h \z \c "Table" </w:instrText>
      </w:r>
      <w:r>
        <w:rPr>
          <w:szCs w:val="24"/>
        </w:rPr>
        <w:fldChar w:fldCharType="separate"/>
      </w:r>
      <w:hyperlink w:anchor="_Toc120440496" w:history="1">
        <w:r>
          <w:rPr>
            <w:rStyle w:val="Hyperlink"/>
            <w:noProof/>
            <w:lang w:bidi="ar-SA"/>
          </w:rPr>
          <w:t>Table 1 Principle Topics in Pattlets</w:t>
        </w:r>
        <w:r>
          <w:rPr>
            <w:noProof/>
            <w:webHidden/>
          </w:rPr>
          <w:tab/>
        </w:r>
        <w:r>
          <w:rPr>
            <w:noProof/>
            <w:webHidden/>
          </w:rPr>
          <w:fldChar w:fldCharType="begin"/>
        </w:r>
        <w:r>
          <w:rPr>
            <w:noProof/>
            <w:webHidden/>
          </w:rPr>
          <w:instrText xml:space="preserve"> PAGEREF _Toc120440496 \h </w:instrText>
        </w:r>
        <w:r>
          <w:rPr>
            <w:noProof/>
            <w:webHidden/>
          </w:rPr>
        </w:r>
        <w:r>
          <w:rPr>
            <w:noProof/>
            <w:webHidden/>
          </w:rPr>
          <w:fldChar w:fldCharType="separate"/>
        </w:r>
        <w:r w:rsidR="000D2AAF">
          <w:rPr>
            <w:noProof/>
            <w:webHidden/>
          </w:rPr>
          <w:t>12</w:t>
        </w:r>
        <w:r>
          <w:rPr>
            <w:noProof/>
            <w:webHidden/>
          </w:rPr>
          <w:fldChar w:fldCharType="end"/>
        </w:r>
      </w:hyperlink>
    </w:p>
    <w:p w14:paraId="565229B2" w14:textId="77777777" w:rsidR="00C673FA" w:rsidRDefault="00584FB0">
      <w:pPr>
        <w:pStyle w:val="TableofFigures"/>
        <w:rPr>
          <w:rFonts w:eastAsia="Batang"/>
          <w:noProof/>
          <w:szCs w:val="24"/>
          <w:lang w:eastAsia="ko-KR"/>
        </w:rPr>
      </w:pPr>
      <w:hyperlink w:anchor="_Toc120440497" w:history="1">
        <w:r w:rsidR="00C673FA">
          <w:rPr>
            <w:rStyle w:val="Hyperlink"/>
            <w:noProof/>
            <w:lang w:bidi="ar-SA"/>
          </w:rPr>
          <w:t>Table 2 Full Pattern-Description Organization</w:t>
        </w:r>
        <w:r w:rsidR="00C673FA">
          <w:rPr>
            <w:noProof/>
            <w:webHidden/>
          </w:rPr>
          <w:tab/>
        </w:r>
        <w:r w:rsidR="00C673FA">
          <w:rPr>
            <w:noProof/>
            <w:webHidden/>
          </w:rPr>
          <w:fldChar w:fldCharType="begin"/>
        </w:r>
        <w:r w:rsidR="00C673FA">
          <w:rPr>
            <w:noProof/>
            <w:webHidden/>
          </w:rPr>
          <w:instrText xml:space="preserve"> PAGEREF _Toc120440497 \h </w:instrText>
        </w:r>
        <w:r w:rsidR="00C673FA">
          <w:rPr>
            <w:noProof/>
            <w:webHidden/>
          </w:rPr>
        </w:r>
        <w:r w:rsidR="00C673FA">
          <w:rPr>
            <w:noProof/>
            <w:webHidden/>
          </w:rPr>
          <w:fldChar w:fldCharType="separate"/>
        </w:r>
        <w:r w:rsidR="000D2AAF">
          <w:rPr>
            <w:noProof/>
            <w:webHidden/>
          </w:rPr>
          <w:t>13</w:t>
        </w:r>
        <w:r w:rsidR="00C673FA">
          <w:rPr>
            <w:noProof/>
            <w:webHidden/>
          </w:rPr>
          <w:fldChar w:fldCharType="end"/>
        </w:r>
      </w:hyperlink>
    </w:p>
    <w:p w14:paraId="29167BC4" w14:textId="77777777" w:rsidR="00C673FA" w:rsidRDefault="00C673FA">
      <w:pPr>
        <w:widowControl w:val="0"/>
        <w:jc w:val="both"/>
        <w:rPr>
          <w:sz w:val="24"/>
          <w:szCs w:val="24"/>
        </w:rPr>
      </w:pPr>
      <w:r>
        <w:rPr>
          <w:sz w:val="24"/>
          <w:szCs w:val="24"/>
        </w:rPr>
        <w:fldChar w:fldCharType="end"/>
      </w:r>
    </w:p>
    <w:p w14:paraId="5E96C978" w14:textId="77777777" w:rsidR="00C673FA" w:rsidRDefault="00C673FA">
      <w:pPr>
        <w:widowControl w:val="0"/>
        <w:jc w:val="both"/>
        <w:rPr>
          <w:sz w:val="24"/>
          <w:szCs w:val="24"/>
        </w:rPr>
      </w:pPr>
    </w:p>
    <w:p w14:paraId="59BBF46F" w14:textId="77777777" w:rsidR="00C673FA" w:rsidRDefault="00C673FA">
      <w:pPr>
        <w:widowControl w:val="0"/>
        <w:jc w:val="both"/>
      </w:pPr>
    </w:p>
    <w:p w14:paraId="1A9D191F" w14:textId="77777777" w:rsidR="00C673FA" w:rsidRDefault="00C673FA">
      <w:pPr>
        <w:pStyle w:val="StyleStyleAuthorNote9ptItalicBlueLeft"/>
      </w:pPr>
      <w:r>
        <w:t>{To update the LIST OF TABLES, right click on the entries, chose “Update Field”, choose “Update entire table” and click on OK}</w:t>
      </w:r>
      <w:r>
        <w:br w:type="page"/>
      </w:r>
    </w:p>
    <w:p w14:paraId="17D98917" w14:textId="77777777" w:rsidR="00C673FA" w:rsidRDefault="00C673FA">
      <w:pPr>
        <w:pStyle w:val="Subtitle"/>
      </w:pPr>
      <w:bookmarkStart w:id="1" w:name="_Toc283114602"/>
      <w:r>
        <w:lastRenderedPageBreak/>
        <w:t>LIST OF FIGURES</w:t>
      </w:r>
      <w:bookmarkEnd w:id="1"/>
    </w:p>
    <w:p w14:paraId="0F6CEE22" w14:textId="77777777" w:rsidR="00C673FA" w:rsidRDefault="00C673FA">
      <w:pPr>
        <w:widowControl w:val="0"/>
        <w:jc w:val="both"/>
        <w:rPr>
          <w:sz w:val="24"/>
          <w:szCs w:val="24"/>
        </w:rPr>
      </w:pPr>
    </w:p>
    <w:p w14:paraId="60F8395C" w14:textId="77777777" w:rsidR="00C673FA" w:rsidRDefault="00C673FA">
      <w:pPr>
        <w:widowControl w:val="0"/>
        <w:tabs>
          <w:tab w:val="right" w:pos="8280"/>
        </w:tabs>
        <w:jc w:val="both"/>
        <w:rPr>
          <w:sz w:val="24"/>
          <w:szCs w:val="24"/>
        </w:rPr>
      </w:pPr>
      <w:r>
        <w:rPr>
          <w:sz w:val="24"/>
          <w:szCs w:val="24"/>
        </w:rPr>
        <w:tab/>
        <w:t>Page</w:t>
      </w:r>
    </w:p>
    <w:p w14:paraId="2DBD624D" w14:textId="77777777" w:rsidR="00C673FA" w:rsidRDefault="00C673FA">
      <w:pPr>
        <w:widowControl w:val="0"/>
        <w:jc w:val="both"/>
        <w:rPr>
          <w:sz w:val="24"/>
          <w:szCs w:val="24"/>
        </w:rPr>
      </w:pPr>
    </w:p>
    <w:p w14:paraId="557102AE" w14:textId="77777777" w:rsidR="00C673FA" w:rsidRDefault="00C673FA">
      <w:pPr>
        <w:pStyle w:val="TableofFigures"/>
        <w:rPr>
          <w:rFonts w:eastAsia="Batang"/>
          <w:noProof/>
          <w:szCs w:val="24"/>
          <w:lang w:eastAsia="ko-KR"/>
        </w:rPr>
      </w:pPr>
      <w:r>
        <w:rPr>
          <w:szCs w:val="24"/>
        </w:rPr>
        <w:fldChar w:fldCharType="begin"/>
      </w:r>
      <w:r>
        <w:rPr>
          <w:szCs w:val="24"/>
        </w:rPr>
        <w:instrText xml:space="preserve"> TOC \h \z \c "Figure" </w:instrText>
      </w:r>
      <w:r>
        <w:rPr>
          <w:szCs w:val="24"/>
        </w:rPr>
        <w:fldChar w:fldCharType="separate"/>
      </w:r>
      <w:hyperlink w:anchor="_Toc120440498" w:history="1">
        <w:r>
          <w:rPr>
            <w:rStyle w:val="Hyperlink"/>
            <w:noProof/>
            <w:lang w:bidi="ar-SA"/>
          </w:rPr>
          <w:t>Figure 1. Navigational Data-Entity Hierarchy (typical)</w:t>
        </w:r>
        <w:r>
          <w:rPr>
            <w:noProof/>
            <w:webHidden/>
          </w:rPr>
          <w:tab/>
        </w:r>
        <w:r>
          <w:rPr>
            <w:noProof/>
            <w:webHidden/>
          </w:rPr>
          <w:fldChar w:fldCharType="begin"/>
        </w:r>
        <w:r>
          <w:rPr>
            <w:noProof/>
            <w:webHidden/>
          </w:rPr>
          <w:instrText xml:space="preserve"> PAGEREF _Toc120440498 \h </w:instrText>
        </w:r>
        <w:r>
          <w:rPr>
            <w:noProof/>
            <w:webHidden/>
          </w:rPr>
        </w:r>
        <w:r>
          <w:rPr>
            <w:noProof/>
            <w:webHidden/>
          </w:rPr>
          <w:fldChar w:fldCharType="separate"/>
        </w:r>
        <w:r w:rsidR="000D2AAF">
          <w:rPr>
            <w:noProof/>
            <w:webHidden/>
          </w:rPr>
          <w:t>14</w:t>
        </w:r>
        <w:r>
          <w:rPr>
            <w:noProof/>
            <w:webHidden/>
          </w:rPr>
          <w:fldChar w:fldCharType="end"/>
        </w:r>
      </w:hyperlink>
    </w:p>
    <w:p w14:paraId="6B80BDD3" w14:textId="77777777" w:rsidR="00C673FA" w:rsidRDefault="00584FB0">
      <w:pPr>
        <w:pStyle w:val="TableofFigures"/>
        <w:rPr>
          <w:rFonts w:eastAsia="Batang"/>
          <w:noProof/>
          <w:szCs w:val="24"/>
          <w:lang w:eastAsia="ko-KR"/>
        </w:rPr>
      </w:pPr>
      <w:hyperlink w:anchor="_Toc120440499" w:history="1">
        <w:r w:rsidR="00C673FA">
          <w:rPr>
            <w:rStyle w:val="Hyperlink"/>
            <w:noProof/>
            <w:lang w:bidi="ar-SA"/>
          </w:rPr>
          <w:t>Figure 2.  Converse Matching of Association Types in Data-Entity Relationships</w:t>
        </w:r>
        <w:r w:rsidR="00C673FA">
          <w:rPr>
            <w:noProof/>
            <w:webHidden/>
          </w:rPr>
          <w:tab/>
        </w:r>
        <w:r w:rsidR="00C673FA">
          <w:rPr>
            <w:noProof/>
            <w:webHidden/>
          </w:rPr>
          <w:fldChar w:fldCharType="begin"/>
        </w:r>
        <w:r w:rsidR="00C673FA">
          <w:rPr>
            <w:noProof/>
            <w:webHidden/>
          </w:rPr>
          <w:instrText xml:space="preserve"> PAGEREF _Toc120440499 \h </w:instrText>
        </w:r>
        <w:r w:rsidR="00C673FA">
          <w:rPr>
            <w:noProof/>
            <w:webHidden/>
          </w:rPr>
        </w:r>
        <w:r w:rsidR="00C673FA">
          <w:rPr>
            <w:noProof/>
            <w:webHidden/>
          </w:rPr>
          <w:fldChar w:fldCharType="separate"/>
        </w:r>
        <w:r w:rsidR="000D2AAF">
          <w:rPr>
            <w:noProof/>
            <w:webHidden/>
          </w:rPr>
          <w:t>15</w:t>
        </w:r>
        <w:r w:rsidR="00C673FA">
          <w:rPr>
            <w:noProof/>
            <w:webHidden/>
          </w:rPr>
          <w:fldChar w:fldCharType="end"/>
        </w:r>
      </w:hyperlink>
    </w:p>
    <w:p w14:paraId="44FF4814" w14:textId="77777777" w:rsidR="00C673FA" w:rsidRDefault="00C673FA">
      <w:pPr>
        <w:widowControl w:val="0"/>
        <w:jc w:val="both"/>
        <w:rPr>
          <w:sz w:val="24"/>
          <w:szCs w:val="24"/>
        </w:rPr>
      </w:pPr>
      <w:r>
        <w:rPr>
          <w:sz w:val="24"/>
          <w:szCs w:val="24"/>
        </w:rPr>
        <w:fldChar w:fldCharType="end"/>
      </w:r>
    </w:p>
    <w:p w14:paraId="107D0DFF" w14:textId="77777777" w:rsidR="00C673FA" w:rsidRDefault="00C673FA">
      <w:pPr>
        <w:widowControl w:val="0"/>
        <w:tabs>
          <w:tab w:val="center" w:pos="4320"/>
        </w:tabs>
        <w:jc w:val="both"/>
      </w:pPr>
    </w:p>
    <w:p w14:paraId="288EA43D" w14:textId="77777777" w:rsidR="00C673FA" w:rsidRDefault="00C673FA">
      <w:pPr>
        <w:widowControl w:val="0"/>
        <w:tabs>
          <w:tab w:val="center" w:pos="4320"/>
        </w:tabs>
        <w:jc w:val="both"/>
      </w:pPr>
    </w:p>
    <w:p w14:paraId="033F7F45" w14:textId="77777777" w:rsidR="00B12F5B" w:rsidRDefault="00C673FA">
      <w:pPr>
        <w:pStyle w:val="StyleStyleAuthorNote9ptItalicBlueLeft"/>
      </w:pPr>
      <w:r>
        <w:t>{To update the LIST OF FIGURESS, right click on the entries, chose “Update Field”, choose “Update entire table” and click on OK</w:t>
      </w:r>
    </w:p>
    <w:p w14:paraId="36023C01" w14:textId="77777777" w:rsidR="00B12F5B" w:rsidRDefault="00B12F5B">
      <w:pPr>
        <w:pStyle w:val="StyleStyleAuthorNote9ptItalicBlueLeft"/>
      </w:pPr>
    </w:p>
    <w:p w14:paraId="0EC4C637" w14:textId="77777777" w:rsidR="00C673FA" w:rsidRDefault="00C673FA">
      <w:pPr>
        <w:pStyle w:val="StyleStyleAuthorNote9ptItalicBlueLeft"/>
        <w:sectPr w:rsidR="00C673FA">
          <w:headerReference w:type="default" r:id="rId13"/>
          <w:footerReference w:type="default" r:id="rId14"/>
          <w:endnotePr>
            <w:numFmt w:val="lowerLetter"/>
          </w:endnotePr>
          <w:type w:val="nextColumn"/>
          <w:pgSz w:w="11907" w:h="16840" w:code="9"/>
          <w:pgMar w:top="1440" w:right="1829" w:bottom="1440" w:left="1800" w:header="720" w:footer="720" w:gutter="0"/>
          <w:pgNumType w:fmt="lowerRoman"/>
          <w:cols w:space="720"/>
        </w:sectPr>
      </w:pPr>
      <w:r>
        <w:t>}</w:t>
      </w:r>
    </w:p>
    <w:p w14:paraId="2DF4D9EA" w14:textId="77777777" w:rsidR="00C673FA" w:rsidRDefault="00C673FA">
      <w:pPr>
        <w:pStyle w:val="Heading1"/>
        <w:ind w:left="0"/>
      </w:pPr>
      <w:bookmarkStart w:id="2" w:name="_Toc93314757"/>
      <w:bookmarkStart w:id="3" w:name="_Ref111220507"/>
      <w:bookmarkStart w:id="4" w:name="_Toc283114603"/>
      <w:r>
        <w:lastRenderedPageBreak/>
        <w:t>Introduction</w:t>
      </w:r>
      <w:bookmarkEnd w:id="2"/>
      <w:bookmarkEnd w:id="3"/>
      <w:bookmarkEnd w:id="4"/>
    </w:p>
    <w:p w14:paraId="33950D8C" w14:textId="66AA8736" w:rsidR="0074717F" w:rsidRDefault="000A5B6A" w:rsidP="0074717F">
      <w:r>
        <w:t>New technologies for interacting with computers are changing the way we consume social info</w:t>
      </w:r>
      <w:r>
        <w:t>r</w:t>
      </w:r>
      <w:r>
        <w:t>mation and news media. While touch devices such as the iPad and Kindle have changed media habits and website interaction by using gesture controls and touch interfaces, gaming systems such as the Xbox 360 have integra</w:t>
      </w:r>
      <w:r w:rsidR="00C2790E">
        <w:t>ted motion and depth detection.</w:t>
      </w:r>
    </w:p>
    <w:p w14:paraId="24017321" w14:textId="77777777" w:rsidR="00C2790E" w:rsidRDefault="00C2790E" w:rsidP="0074717F"/>
    <w:p w14:paraId="6F36052E" w14:textId="77777777" w:rsidR="00CC3A12" w:rsidRDefault="00C2790E" w:rsidP="0074717F">
      <w:r>
        <w:t>At the same time, HDTV flat screens are becoming more prevalent throughout homes and business and better way to interact with those devices</w:t>
      </w:r>
      <w:r w:rsidR="00CC3A12">
        <w:t xml:space="preserve"> is needed. Motion and depth sensing technology is rapidly developing and with the mass release of the Xbox Kinect in MONTH of 2011 by M</w:t>
      </w:r>
      <w:r w:rsidR="00CC3A12">
        <w:t>i</w:t>
      </w:r>
      <w:r w:rsidR="00CC3A12">
        <w:t xml:space="preserve">crosoft, this technology can be found in millions of homes and businesses. </w:t>
      </w:r>
    </w:p>
    <w:p w14:paraId="64173A55" w14:textId="77777777" w:rsidR="00CC3A12" w:rsidRDefault="00CC3A12" w:rsidP="0074717F"/>
    <w:p w14:paraId="6A25B4EE" w14:textId="64BA6B3D" w:rsidR="00CC3A12" w:rsidRDefault="00CC3A12" w:rsidP="0074717F">
      <w:r>
        <w:t>While the hardwar</w:t>
      </w:r>
      <w:r w:rsidR="00AC4AA7">
        <w:t>e</w:t>
      </w:r>
      <w:r>
        <w:t xml:space="preserve"> is developing and price falls there are efforts to bring this technology to the personal computer and not have it limited to tablets or priority gaming systems. Microsoft enabled the ability to develop motion-based interfaces by releasing the Kinect Application Programing Interface (Kinect API). Open source projects such as DepthJS worked to integrate the Kinect API and the universal web browsers</w:t>
      </w:r>
      <w:r w:rsidR="00AC4AA7">
        <w:t xml:space="preserve"> but have seen little adoption</w:t>
      </w:r>
      <w:r>
        <w:t xml:space="preserve">.  </w:t>
      </w:r>
    </w:p>
    <w:p w14:paraId="67BA052F" w14:textId="77777777" w:rsidR="00CC3A12" w:rsidRDefault="00CC3A12" w:rsidP="0074717F"/>
    <w:p w14:paraId="6665CBA4" w14:textId="5EB0DEA5" w:rsidR="00CC3A12" w:rsidRDefault="00CC3A12" w:rsidP="0074717F">
      <w:r>
        <w:t>All of these developing technologies</w:t>
      </w:r>
      <w:r w:rsidR="00AC4AA7">
        <w:t>, both hardware and software</w:t>
      </w:r>
      <w:r>
        <w:t xml:space="preserve"> are now converging into gesture controlled, large screen experience. Users in public places no longer have to use a touch screen kiosk </w:t>
      </w:r>
      <w:r w:rsidR="00DE6572">
        <w:t>but can not begin interacting with an application simply by stepping forward or swiping a hand. In homes, users a no longer limited to a remote control or a keyboard and mouse but can control the cursor with the wave and push of their hand.</w:t>
      </w:r>
    </w:p>
    <w:p w14:paraId="3C872622" w14:textId="77777777" w:rsidR="00AC4AA7" w:rsidRDefault="00AC4AA7" w:rsidP="0074717F"/>
    <w:p w14:paraId="371214BC" w14:textId="35CE20CC" w:rsidR="00C2790E" w:rsidRDefault="00AC4AA7" w:rsidP="0074717F">
      <w:r>
        <w:t>This project will integrate the most common hardware configuration to test some current news and social websites as well as develop a custom-designed interface for gesture control and interaction with news and information.</w:t>
      </w:r>
    </w:p>
    <w:p w14:paraId="5501C4D4" w14:textId="77777777" w:rsidR="00C673FA" w:rsidRDefault="00C673FA">
      <w:pPr>
        <w:pStyle w:val="StyleHeading2Underline"/>
      </w:pPr>
      <w:bookmarkStart w:id="5" w:name="_Toc283114604"/>
      <w:r>
        <w:t>Scope</w:t>
      </w:r>
      <w:bookmarkEnd w:id="5"/>
    </w:p>
    <w:p w14:paraId="76AFF4BB" w14:textId="468C494E" w:rsidR="0074717F" w:rsidRDefault="0074717F" w:rsidP="0074717F">
      <w:r>
        <w:t xml:space="preserve">This </w:t>
      </w:r>
      <w:r w:rsidR="00AC4AA7">
        <w:t xml:space="preserve">dissertation </w:t>
      </w:r>
      <w:r w:rsidR="007D014B">
        <w:t xml:space="preserve">will explore the necessary design and user experience concerns publishers and developers should consider when developing for the emerging technology. It implements the most common hardware configuration and integrates gesture enabling software design for the browser. This project will provide qualitative analysis of existing desktop and mobile interfaces as well as custom designed experiences. </w:t>
      </w:r>
      <w:r w:rsidR="000D2AAF">
        <w:t xml:space="preserve">It will also provide lists of design and development best practices for future development of gesture-based interfaces and applications.  </w:t>
      </w:r>
    </w:p>
    <w:p w14:paraId="0D81A1D3" w14:textId="77777777" w:rsidR="007D014B" w:rsidRDefault="007D014B" w:rsidP="0074717F"/>
    <w:p w14:paraId="4129D306" w14:textId="51EAE7C3" w:rsidR="007D014B" w:rsidRDefault="007D014B" w:rsidP="0074717F">
      <w:r>
        <w:t>The research</w:t>
      </w:r>
      <w:r w:rsidR="000D2AAF">
        <w:t xml:space="preserve"> and physical user testing</w:t>
      </w:r>
      <w:r>
        <w:t xml:space="preserve"> is limited to the use of Xbox Kinect and DepthJS though other hardware and software solution are emerging in the market. </w:t>
      </w:r>
      <w:r w:rsidR="000D2AAF">
        <w:t xml:space="preserve"> The interfaces tested include a single website in the social (Facebook) and news (New York Times) category.</w:t>
      </w:r>
    </w:p>
    <w:p w14:paraId="3BCA00AD" w14:textId="77777777" w:rsidR="000D2AAF" w:rsidRDefault="000D2AAF" w:rsidP="0074717F"/>
    <w:p w14:paraId="4F88C8B6" w14:textId="3955CF2E" w:rsidR="000D2AAF" w:rsidRDefault="00A12B89" w:rsidP="0074717F">
      <w:r>
        <w:t xml:space="preserve">Usage of the word “interface” </w:t>
      </w:r>
      <w:r w:rsidR="00636D3A">
        <w:t xml:space="preserve">in this work refers to a browser-based user interface such as a webpage. </w:t>
      </w:r>
    </w:p>
    <w:p w14:paraId="72B83142" w14:textId="6530FFE3" w:rsidR="00F642EA" w:rsidRDefault="00C673FA" w:rsidP="00F642EA">
      <w:pPr>
        <w:pStyle w:val="StyleHeading2Underline"/>
      </w:pPr>
      <w:bookmarkStart w:id="6" w:name="_Toc283114605"/>
      <w:r>
        <w:t>Problem Statement</w:t>
      </w:r>
      <w:bookmarkEnd w:id="6"/>
    </w:p>
    <w:p w14:paraId="6EB9967D" w14:textId="4B3E71A0" w:rsidR="00F642EA" w:rsidRDefault="00F642EA" w:rsidP="00F642EA">
      <w:r>
        <w:t>Gesture based, non-touch user interfaces are becoming more common in console gaming and other specialized industries such as health care but has yet to become a common and useful way to nav</w:t>
      </w:r>
      <w:r>
        <w:t>i</w:t>
      </w:r>
      <w:r>
        <w:t xml:space="preserve">gate the Internet, specifically news and social media sites. </w:t>
      </w:r>
    </w:p>
    <w:p w14:paraId="6E12B5F9" w14:textId="77777777" w:rsidR="00F642EA" w:rsidRDefault="00F642EA" w:rsidP="00F642EA"/>
    <w:p w14:paraId="3AF4B9B2" w14:textId="77777777" w:rsidR="00F642EA" w:rsidRDefault="00F642EA" w:rsidP="00F642EA">
      <w:r w:rsidRPr="00CF25BD">
        <w:t>This project will seek to answe</w:t>
      </w:r>
      <w:r>
        <w:t>r the question of, “Can gesture-</w:t>
      </w:r>
      <w:r w:rsidRPr="00CF25BD">
        <w:t>based interfaces using motion trac</w:t>
      </w:r>
      <w:r w:rsidRPr="00CF25BD">
        <w:t>k</w:t>
      </w:r>
      <w:r w:rsidRPr="00CF25BD">
        <w:t xml:space="preserve">ing sensor technology be used to consume news and engage with </w:t>
      </w:r>
      <w:r>
        <w:t xml:space="preserve">social and </w:t>
      </w:r>
      <w:r w:rsidRPr="00CF25BD">
        <w:t>current events co</w:t>
      </w:r>
      <w:r w:rsidRPr="00CF25BD">
        <w:t>n</w:t>
      </w:r>
      <w:r w:rsidRPr="00CF25BD">
        <w:t>tent?” In order to answer this question the project will design, develop and test a software interface and a hardware installation that enables users to interact with news and social information using gestures without requiring touch or extra peripherals in order to understand the common usage.</w:t>
      </w:r>
    </w:p>
    <w:p w14:paraId="5EDC0D3D" w14:textId="77777777" w:rsidR="00F642EA" w:rsidRDefault="00F642EA" w:rsidP="00F642EA"/>
    <w:p w14:paraId="631EC329" w14:textId="77777777" w:rsidR="008455F9" w:rsidRDefault="00C673FA" w:rsidP="008455F9">
      <w:pPr>
        <w:pStyle w:val="StyleHeading2Underline"/>
      </w:pPr>
      <w:bookmarkStart w:id="7" w:name="_Toc283114606"/>
      <w:bookmarkStart w:id="8" w:name="_Toc93314759"/>
      <w:r>
        <w:lastRenderedPageBreak/>
        <w:t>Approach</w:t>
      </w:r>
      <w:bookmarkStart w:id="9" w:name="_Toc283114607"/>
      <w:bookmarkEnd w:id="7"/>
      <w:bookmarkEnd w:id="8"/>
    </w:p>
    <w:p w14:paraId="4CC424A1" w14:textId="38E9894C" w:rsidR="00190ADB" w:rsidRPr="00190ADB" w:rsidRDefault="00190ADB" w:rsidP="00190ADB">
      <w:pPr>
        <w:pStyle w:val="Heading3"/>
      </w:pPr>
      <w:r>
        <w:t>Research Methodology</w:t>
      </w:r>
    </w:p>
    <w:p w14:paraId="2ABDCD4D" w14:textId="519663AA" w:rsidR="00190ADB" w:rsidRDefault="00190ADB" w:rsidP="00190ADB">
      <w:r>
        <w:t>To discover if gesture-</w:t>
      </w:r>
      <w:r w:rsidRPr="00CF25BD">
        <w:t xml:space="preserve">based interfaces using motion tracking sensor technology </w:t>
      </w:r>
      <w:r>
        <w:t>can</w:t>
      </w:r>
      <w:r w:rsidR="00A12B89">
        <w:t xml:space="preserve"> easily</w:t>
      </w:r>
      <w:r>
        <w:t xml:space="preserve"> </w:t>
      </w:r>
      <w:r w:rsidRPr="00CF25BD">
        <w:t>be used to consume news and engage with current events content</w:t>
      </w:r>
      <w:r>
        <w:t xml:space="preserve"> through a custom-designed user inte</w:t>
      </w:r>
      <w:r>
        <w:t>r</w:t>
      </w:r>
      <w:r>
        <w:t>face, an analysis of existing technologies was preformed, contribution to an open-source project was developed, two custom-designed gesture interfaces we developed and existing websites and the new interfaces were tested.</w:t>
      </w:r>
    </w:p>
    <w:p w14:paraId="2BFBAD11" w14:textId="77777777" w:rsidR="00104A5F" w:rsidRDefault="00104A5F" w:rsidP="008455F9">
      <w:pPr>
        <w:rPr>
          <w:rFonts w:ascii="Arial" w:hAnsi="Arial"/>
          <w:szCs w:val="24"/>
        </w:rPr>
      </w:pPr>
    </w:p>
    <w:p w14:paraId="7DE85794" w14:textId="77777777" w:rsidR="00190ADB" w:rsidRPr="00247ACE" w:rsidRDefault="00190ADB" w:rsidP="00190ADB">
      <w:r>
        <w:t>Qualitative analysis research methodology of the interfaces as well as technical observations was adopted. This approach provided input from typical users as well as important technical analysis of the current implementations of the technology and the issues associated with current interfaces.</w:t>
      </w:r>
    </w:p>
    <w:p w14:paraId="5574C55F" w14:textId="77777777" w:rsidR="00190ADB" w:rsidRDefault="00190ADB" w:rsidP="00190ADB"/>
    <w:p w14:paraId="7BC4AA0B" w14:textId="77777777" w:rsidR="00190ADB" w:rsidRDefault="00190ADB" w:rsidP="00190ADB">
      <w:r>
        <w:t>The main body of research consists of qualitative user tests of news, social and custom interfaces using gesture-based interactions.</w:t>
      </w:r>
    </w:p>
    <w:p w14:paraId="736ED4D8" w14:textId="77777777" w:rsidR="00190ADB" w:rsidRDefault="00190ADB" w:rsidP="008455F9">
      <w:pPr>
        <w:rPr>
          <w:rFonts w:ascii="Arial" w:hAnsi="Arial"/>
          <w:szCs w:val="24"/>
        </w:rPr>
      </w:pPr>
    </w:p>
    <w:p w14:paraId="145B366E" w14:textId="6746C6AF" w:rsidR="00190ADB" w:rsidRDefault="00190ADB" w:rsidP="00190ADB">
      <w:pPr>
        <w:pStyle w:val="Heading3"/>
      </w:pPr>
      <w:r>
        <w:t>Project Conduct</w:t>
      </w:r>
    </w:p>
    <w:p w14:paraId="5B3B4BA9" w14:textId="19C08A87" w:rsidR="00D5709A" w:rsidRDefault="00584FB0" w:rsidP="00584FB0">
      <w:r>
        <w:t xml:space="preserve">This project required the </w:t>
      </w:r>
      <w:r w:rsidR="00D5709A">
        <w:t>implementation</w:t>
      </w:r>
      <w:r>
        <w:t xml:space="preserve"> </w:t>
      </w:r>
      <w:r w:rsidR="00D5709A">
        <w:t>of consumer available hardware with the development of new software and user</w:t>
      </w:r>
      <w:r>
        <w:t xml:space="preserve"> interface in order to compare the </w:t>
      </w:r>
      <w:r w:rsidR="00D5709A">
        <w:t>effectives and usefulness</w:t>
      </w:r>
      <w:r>
        <w:t xml:space="preserve"> of this new tec</w:t>
      </w:r>
      <w:r>
        <w:t>h</w:t>
      </w:r>
      <w:r>
        <w:t xml:space="preserve">nology with </w:t>
      </w:r>
      <w:r w:rsidR="00D5709A">
        <w:t xml:space="preserve">existing interfaces. The </w:t>
      </w:r>
      <w:r w:rsidR="007E1E1B">
        <w:t>project</w:t>
      </w:r>
      <w:r w:rsidR="00D5709A">
        <w:t xml:space="preserve"> took on</w:t>
      </w:r>
      <w:r w:rsidR="007E1E1B">
        <w:t xml:space="preserve"> the</w:t>
      </w:r>
      <w:r w:rsidR="00D5709A">
        <w:t xml:space="preserve"> three major phases of </w:t>
      </w:r>
      <w:r w:rsidR="007E1E1B">
        <w:t>exploration, deve</w:t>
      </w:r>
      <w:r w:rsidR="007E1E1B">
        <w:t>l</w:t>
      </w:r>
      <w:r w:rsidR="007E1E1B">
        <w:t>opment and testing.</w:t>
      </w:r>
    </w:p>
    <w:p w14:paraId="0F5A6425" w14:textId="77777777" w:rsidR="007E1E1B" w:rsidRDefault="007E1E1B" w:rsidP="00584FB0"/>
    <w:p w14:paraId="0A8F2188" w14:textId="74059B7A" w:rsidR="007E1E1B" w:rsidRDefault="007E1E1B" w:rsidP="00584FB0">
      <w:r>
        <w:t>Exploration</w:t>
      </w:r>
    </w:p>
    <w:p w14:paraId="122225BB" w14:textId="45868305" w:rsidR="007E1E1B" w:rsidRDefault="007E1E1B" w:rsidP="00584FB0">
      <w:r>
        <w:t>The first task was to determine the most useful and most common hardware configuration for u</w:t>
      </w:r>
      <w:r>
        <w:t>s</w:t>
      </w:r>
      <w:r>
        <w:t xml:space="preserve">ing gesture-based non-touch interfaces in a home environment. Screens, computers and sensors were compared to determine the most likely and most useful consumer implementation of gesture technology. </w:t>
      </w:r>
      <w:r w:rsidR="00066C40">
        <w:t xml:space="preserve">The ideal implementation was tested documented and acquired. </w:t>
      </w:r>
    </w:p>
    <w:p w14:paraId="11587180" w14:textId="77777777" w:rsidR="007E1E1B" w:rsidRDefault="007E1E1B" w:rsidP="00584FB0"/>
    <w:p w14:paraId="300612A2" w14:textId="7B7A99B0" w:rsidR="007E1E1B" w:rsidRDefault="007E1E1B" w:rsidP="00584FB0">
      <w:r>
        <w:t xml:space="preserve">Once a hardware solution was determined then the software options were explored. </w:t>
      </w:r>
      <w:r w:rsidR="00066C40">
        <w:t>Various co</w:t>
      </w:r>
      <w:r w:rsidR="00066C40">
        <w:t>n</w:t>
      </w:r>
      <w:r w:rsidR="00066C40">
        <w:t>sumer products and open-source applications were compared and tested through informal develo</w:t>
      </w:r>
      <w:r w:rsidR="00066C40">
        <w:t>p</w:t>
      </w:r>
      <w:r w:rsidR="00066C40">
        <w:t xml:space="preserve">er experimentation. It became apparent the non of the products or applications available at the time of development would be sufficient to provide the ability to not only test existing web interfaces but to be able to innovate a new user experience. </w:t>
      </w:r>
    </w:p>
    <w:p w14:paraId="083BDC2F" w14:textId="77777777" w:rsidR="00066C40" w:rsidRDefault="00066C40" w:rsidP="00584FB0"/>
    <w:p w14:paraId="2966F1FF" w14:textId="0D47451B" w:rsidR="00066C40" w:rsidRDefault="00066C40" w:rsidP="00584FB0">
      <w:r>
        <w:t>The most viable and contributive solution</w:t>
      </w:r>
      <w:r w:rsidR="006C3604">
        <w:t xml:space="preserve"> to the industry and the project</w:t>
      </w:r>
      <w:r>
        <w:t xml:space="preserve"> was to </w:t>
      </w:r>
      <w:r w:rsidR="006C3604">
        <w:t>partner with d</w:t>
      </w:r>
      <w:r w:rsidR="006C3604">
        <w:t>e</w:t>
      </w:r>
      <w:r w:rsidR="006C3604">
        <w:t>velopers in the Mas</w:t>
      </w:r>
      <w:r w:rsidR="00717D2C">
        <w:t>sachusetts</w:t>
      </w:r>
      <w:r w:rsidR="006C3604">
        <w:t xml:space="preserve"> Institute of Technology Media Lab</w:t>
      </w:r>
      <w:r w:rsidR="00717D2C">
        <w:t xml:space="preserve"> and contribute to the open-source project DepthJS.</w:t>
      </w:r>
    </w:p>
    <w:p w14:paraId="0232E591" w14:textId="77777777" w:rsidR="00717D2C" w:rsidRDefault="00717D2C" w:rsidP="00584FB0"/>
    <w:p w14:paraId="759DAD76" w14:textId="54B8659D" w:rsidR="00717D2C" w:rsidRDefault="00717D2C" w:rsidP="00584FB0">
      <w:r>
        <w:t>Development</w:t>
      </w:r>
    </w:p>
    <w:p w14:paraId="3D147424" w14:textId="794B164B" w:rsidR="00717D2C" w:rsidRDefault="00717D2C" w:rsidP="00584FB0">
      <w:r>
        <w:t xml:space="preserve">The development stage required two major coding endeavors. The first was contributions to make the hardware work through the DepthJS browser plugin work properly with Google </w:t>
      </w:r>
      <w:r w:rsidR="00CF3BF7">
        <w:t>Chrome</w:t>
      </w:r>
      <w:r>
        <w:t>, a mu</w:t>
      </w:r>
      <w:r>
        <w:t>l</w:t>
      </w:r>
      <w:r>
        <w:t>ti-platform browser. Once complete, development of two web-based interfaces were created to demonstrate and test various common</w:t>
      </w:r>
      <w:r w:rsidR="00CF3BF7">
        <w:t>ly seen</w:t>
      </w:r>
      <w:r>
        <w:t xml:space="preserve"> user interface elements.</w:t>
      </w:r>
    </w:p>
    <w:p w14:paraId="7BD0601E" w14:textId="77777777" w:rsidR="00717D2C" w:rsidRDefault="00717D2C" w:rsidP="00584FB0"/>
    <w:p w14:paraId="35CFC50E" w14:textId="48397FF7" w:rsidR="00717D2C" w:rsidRDefault="00717D2C" w:rsidP="00584FB0">
      <w:r>
        <w:t>Testing</w:t>
      </w:r>
    </w:p>
    <w:p w14:paraId="7EC78B57" w14:textId="0C7F49C0" w:rsidR="00717D2C" w:rsidRDefault="00CF3BF7" w:rsidP="00584FB0">
      <w:r>
        <w:t xml:space="preserve">Once the interfaces were developed a five-person user test was conducted. The </w:t>
      </w:r>
    </w:p>
    <w:p w14:paraId="7FFA4924" w14:textId="57FD2FA8" w:rsidR="00CF3BF7" w:rsidRDefault="00FF63F3" w:rsidP="00CF3BF7">
      <w:r>
        <w:t>task-driven user evaluation</w:t>
      </w:r>
      <w:r w:rsidR="00CF3BF7">
        <w:t xml:space="preserve"> required users to complete a series of navigational tasks on </w:t>
      </w:r>
      <w:r>
        <w:t>six</w:t>
      </w:r>
      <w:r w:rsidR="00CF3BF7">
        <w:t xml:space="preserve"> diffe</w:t>
      </w:r>
      <w:r w:rsidR="00CF3BF7">
        <w:t>r</w:t>
      </w:r>
      <w:r w:rsidR="00CF3BF7">
        <w:t xml:space="preserve">ent interfaces </w:t>
      </w:r>
      <w:r>
        <w:t xml:space="preserve">of social and </w:t>
      </w:r>
      <w:r w:rsidR="00CF3BF7">
        <w:t>news website</w:t>
      </w:r>
      <w:r>
        <w:t>s</w:t>
      </w:r>
      <w:r w:rsidR="00CF3BF7">
        <w:t>.</w:t>
      </w:r>
      <w:r>
        <w:t xml:space="preserve"> Each test was</w:t>
      </w:r>
      <w:r w:rsidR="00CF3BF7">
        <w:t xml:space="preserve"> monitored by the researcher and recor</w:t>
      </w:r>
      <w:r w:rsidR="00CF3BF7">
        <w:t>d</w:t>
      </w:r>
      <w:r w:rsidR="00CF3BF7">
        <w:t xml:space="preserve">ed with multiple cameras so the actions </w:t>
      </w:r>
      <w:r>
        <w:t>could be reviewed after the test.</w:t>
      </w:r>
    </w:p>
    <w:p w14:paraId="3FD4D440" w14:textId="77777777" w:rsidR="00CF3BF7" w:rsidRDefault="00CF3BF7" w:rsidP="00CF3BF7"/>
    <w:p w14:paraId="62DF83EC" w14:textId="05EBFFFD" w:rsidR="00CF3BF7" w:rsidRDefault="00CF3BF7" w:rsidP="00CF3BF7">
      <w:r>
        <w:t xml:space="preserve">Five users or evaluators </w:t>
      </w:r>
      <w:r w:rsidR="00FF63F3">
        <w:t>were</w:t>
      </w:r>
      <w:r>
        <w:t xml:space="preserve"> recruited through </w:t>
      </w:r>
      <w:r w:rsidR="00FF63F3">
        <w:t>a university-wide email list to find users who were</w:t>
      </w:r>
      <w:r>
        <w:t xml:space="preserve"> familiar with the I</w:t>
      </w:r>
      <w:r>
        <w:t>n</w:t>
      </w:r>
      <w:r>
        <w:t xml:space="preserve">ternet. </w:t>
      </w:r>
    </w:p>
    <w:p w14:paraId="33D4EB6C" w14:textId="77777777" w:rsidR="00CF3BF7" w:rsidRDefault="00CF3BF7" w:rsidP="00CF3BF7">
      <w:r>
        <w:t xml:space="preserve"> </w:t>
      </w:r>
    </w:p>
    <w:p w14:paraId="0A585D4A" w14:textId="04D2262C" w:rsidR="00CF3BF7" w:rsidRDefault="00CF3BF7" w:rsidP="00CF3BF7">
      <w:r>
        <w:lastRenderedPageBreak/>
        <w:t xml:space="preserve">Prior to the evaluation, users </w:t>
      </w:r>
      <w:r w:rsidR="00FF63F3">
        <w:t>were</w:t>
      </w:r>
      <w:r>
        <w:t xml:space="preserve"> instructed on how to use the system and be allowed time to i</w:t>
      </w:r>
      <w:r>
        <w:t>n</w:t>
      </w:r>
      <w:r>
        <w:t>teract a website</w:t>
      </w:r>
      <w:r w:rsidR="00FF63F3">
        <w:t xml:space="preserve"> not being tested</w:t>
      </w:r>
      <w:r>
        <w:t>. This allow</w:t>
      </w:r>
      <w:r w:rsidR="00FF63F3">
        <w:t>ed</w:t>
      </w:r>
      <w:r>
        <w:t xml:space="preserve"> the user to become familiar with the new exp</w:t>
      </w:r>
      <w:r>
        <w:t>e</w:t>
      </w:r>
      <w:r>
        <w:t>rience</w:t>
      </w:r>
      <w:r w:rsidR="00FF63F3">
        <w:t xml:space="preserve"> of non-touch gesture control as well as gave</w:t>
      </w:r>
      <w:r>
        <w:t xml:space="preserve"> time for the “wow factor” to wear off.</w:t>
      </w:r>
    </w:p>
    <w:p w14:paraId="7AFF8532" w14:textId="77777777" w:rsidR="00CF3BF7" w:rsidRDefault="00CF3BF7" w:rsidP="00CF3BF7"/>
    <w:p w14:paraId="37A5BA8A" w14:textId="1C5E3BC9" w:rsidR="00CF3BF7" w:rsidRDefault="00CF3BF7" w:rsidP="00CF3BF7">
      <w:r>
        <w:t>The user evaluation script, Appendix I, details the steps of the user evaluation. The researcher a</w:t>
      </w:r>
      <w:r>
        <w:t>d</w:t>
      </w:r>
      <w:r>
        <w:t>minister</w:t>
      </w:r>
      <w:r w:rsidR="00FF63F3">
        <w:t>ed</w:t>
      </w:r>
      <w:r>
        <w:t xml:space="preserve"> the user test each time directly following the script</w:t>
      </w:r>
      <w:r w:rsidR="00FF63F3">
        <w:t xml:space="preserve"> and all users were tested within 24 hours</w:t>
      </w:r>
      <w:r>
        <w:t xml:space="preserve"> to ensure co</w:t>
      </w:r>
      <w:r>
        <w:t>n</w:t>
      </w:r>
      <w:r>
        <w:t xml:space="preserve">sistency in the test.  </w:t>
      </w:r>
    </w:p>
    <w:p w14:paraId="6BF1FED8" w14:textId="77777777" w:rsidR="00CF3BF7" w:rsidRDefault="00CF3BF7" w:rsidP="00CF3BF7"/>
    <w:p w14:paraId="3DCAA5F2" w14:textId="638D601F" w:rsidR="00CF3BF7" w:rsidRDefault="00FF63F3" w:rsidP="00CF3BF7">
      <w:r>
        <w:t>During the tests, the order of the tested interfaces was random and each task was timed.</w:t>
      </w:r>
    </w:p>
    <w:p w14:paraId="224D09F6" w14:textId="77777777" w:rsidR="00CF3BF7" w:rsidRDefault="00CF3BF7" w:rsidP="00CF3BF7"/>
    <w:p w14:paraId="00096B44" w14:textId="0E558E68" w:rsidR="008455F9" w:rsidRDefault="00AC3561" w:rsidP="008455F9">
      <w:r>
        <w:t>After completing the user test, the evaluator was</w:t>
      </w:r>
      <w:r w:rsidR="00CF3BF7">
        <w:t xml:space="preserve"> asked a series of questions regarding the three different experiences through a web-based survey. This survey found in Appendix II, in add</w:t>
      </w:r>
      <w:r w:rsidR="00CF3BF7">
        <w:t>i</w:t>
      </w:r>
      <w:r w:rsidR="00CF3BF7">
        <w:t>tion to observa</w:t>
      </w:r>
      <w:r>
        <w:t>tions and timed tasks</w:t>
      </w:r>
      <w:r w:rsidR="00CF3BF7">
        <w:t xml:space="preserve"> provide</w:t>
      </w:r>
      <w:r>
        <w:t>d</w:t>
      </w:r>
      <w:r w:rsidR="00CF3BF7">
        <w:t xml:space="preserve"> the data necessary to draw conclusion as to the effectiv</w:t>
      </w:r>
      <w:r w:rsidR="00CF3BF7">
        <w:t>e</w:t>
      </w:r>
      <w:r w:rsidR="00CF3BF7">
        <w:t>ness of non-touch gesture-based interfaces.</w:t>
      </w:r>
    </w:p>
    <w:p w14:paraId="040CA991" w14:textId="77777777" w:rsidR="008F6824" w:rsidRDefault="00C673FA" w:rsidP="00A551CB">
      <w:pPr>
        <w:pStyle w:val="StyleHeading2Underline"/>
      </w:pPr>
      <w:r>
        <w:t>Outcome</w:t>
      </w:r>
      <w:bookmarkEnd w:id="9"/>
    </w:p>
    <w:p w14:paraId="50DD35D4" w14:textId="5487CA21" w:rsidR="007924E8" w:rsidRDefault="00B34136" w:rsidP="008F6824">
      <w:r>
        <w:t>This project</w:t>
      </w:r>
      <w:r w:rsidR="008F6824">
        <w:t xml:space="preserve"> contribute</w:t>
      </w:r>
      <w:r>
        <w:t>s</w:t>
      </w:r>
      <w:r w:rsidR="008F6824">
        <w:t xml:space="preserve"> </w:t>
      </w:r>
      <w:r w:rsidR="002905DC">
        <w:t>to</w:t>
      </w:r>
      <w:r w:rsidR="008F6824">
        <w:t xml:space="preserve"> the computer science industry as well as the journalism and socia</w:t>
      </w:r>
      <w:r w:rsidR="007924E8">
        <w:t>l m</w:t>
      </w:r>
      <w:r w:rsidR="007924E8">
        <w:t>e</w:t>
      </w:r>
      <w:r w:rsidR="007924E8">
        <w:t>dia industries by providing multiple usable, public and open-source non-touch gesture interfaces, which can be used as a starting point for further development.</w:t>
      </w:r>
      <w:r>
        <w:t xml:space="preserve"> Code has been contributed and merged with the open-source DepthJS project.</w:t>
      </w:r>
    </w:p>
    <w:p w14:paraId="729846E0" w14:textId="77777777" w:rsidR="007924E8" w:rsidRDefault="007924E8" w:rsidP="008F6824"/>
    <w:p w14:paraId="34AF85A1" w14:textId="77777777" w:rsidR="00A80FD7" w:rsidRDefault="007924E8" w:rsidP="008F6824">
      <w:r>
        <w:t>In addition to the code base, a series of best-practices and a summary of insights and o</w:t>
      </w:r>
      <w:r>
        <w:t>b</w:t>
      </w:r>
      <w:r>
        <w:t>servations will help future development of gesture applications.</w:t>
      </w:r>
      <w:r w:rsidR="00B34136">
        <w:t xml:space="preserve"> As gesture sensor technology progresses</w:t>
      </w:r>
      <w:r w:rsidR="00A80FD7">
        <w:t>,</w:t>
      </w:r>
      <w:r w:rsidR="00B34136">
        <w:t xml:space="preserve"> these insights should enable a more rapid release of new gesture interfaces by social and news pu</w:t>
      </w:r>
      <w:r w:rsidR="00B34136">
        <w:t>b</w:t>
      </w:r>
      <w:r w:rsidR="00B34136">
        <w:t>lishers.</w:t>
      </w:r>
    </w:p>
    <w:p w14:paraId="1EFB915A" w14:textId="77777777" w:rsidR="00A80FD7" w:rsidRDefault="00A80FD7" w:rsidP="008F6824"/>
    <w:p w14:paraId="650EBA5F" w14:textId="77777777" w:rsidR="007F1B7B" w:rsidRDefault="007F1B7B" w:rsidP="008F6824">
      <w:r>
        <w:t>The application and findings</w:t>
      </w:r>
      <w:r w:rsidR="00A80FD7">
        <w:t xml:space="preserve"> has already been presented to </w:t>
      </w:r>
      <w:r>
        <w:t>researchers, journalists and developers at the Journalism Interactive Conference hosted by the University of Florida and to faculty r</w:t>
      </w:r>
      <w:r>
        <w:t>e</w:t>
      </w:r>
      <w:r>
        <w:t>searchers of the School of Journalism and Mass Communications and the School of Information Sciences at the University of North Ca</w:t>
      </w:r>
      <w:r>
        <w:t>r</w:t>
      </w:r>
      <w:r>
        <w:t>olina at Chapel Hill.</w:t>
      </w:r>
    </w:p>
    <w:p w14:paraId="0B930830" w14:textId="77777777" w:rsidR="007F1B7B" w:rsidRDefault="007F1B7B" w:rsidP="008F6824"/>
    <w:p w14:paraId="22ADC3ED" w14:textId="24278FB9" w:rsidR="007F1B7B" w:rsidRDefault="007F1B7B" w:rsidP="007F1B7B">
      <w:pPr>
        <w:pStyle w:val="StyleHeading2Underline"/>
      </w:pPr>
      <w:r>
        <w:t>Document Structure</w:t>
      </w:r>
    </w:p>
    <w:p w14:paraId="5B54F9F3" w14:textId="61528AE5" w:rsidR="00C673FA" w:rsidRDefault="007F1B7B" w:rsidP="008F6824">
      <w:r>
        <w:t xml:space="preserve">This document provides detailed analysis of background research and current literature in Chapter 2 – Background and Review of Literature. Chapter 3 – Analysis and Design provides information regarding the development and testing of the application. </w:t>
      </w:r>
      <w:bookmarkStart w:id="10" w:name="_GoBack"/>
      <w:bookmarkEnd w:id="10"/>
      <w:r w:rsidR="00C673FA">
        <w:br w:type="page"/>
      </w:r>
    </w:p>
    <w:p w14:paraId="6605BFC8" w14:textId="77777777" w:rsidR="00C673FA" w:rsidRDefault="00C673FA">
      <w:pPr>
        <w:pStyle w:val="Heading1"/>
        <w:ind w:left="0"/>
      </w:pPr>
      <w:bookmarkStart w:id="11" w:name="_Toc283114608"/>
      <w:r>
        <w:lastRenderedPageBreak/>
        <w:t>Background and review of literature</w:t>
      </w:r>
      <w:bookmarkEnd w:id="11"/>
    </w:p>
    <w:p w14:paraId="059B5A10" w14:textId="77777777" w:rsidR="00C673FA" w:rsidRDefault="00C673FA">
      <w:pPr>
        <w:pStyle w:val="StyleHeading2Underline"/>
      </w:pPr>
      <w:bookmarkStart w:id="12" w:name="_Toc283114609"/>
      <w:r>
        <w:t>Related Work</w:t>
      </w:r>
      <w:bookmarkEnd w:id="12"/>
    </w:p>
    <w:p w14:paraId="791CCE47" w14:textId="77777777" w:rsidR="00D501B1" w:rsidRDefault="00D501B1" w:rsidP="00D501B1">
      <w:bookmarkStart w:id="13" w:name="_Toc283114611"/>
      <w:commentRangeStart w:id="14"/>
      <w:commentRangeStart w:id="15"/>
      <w:r>
        <w:t>Non</w:t>
      </w:r>
      <w:commentRangeEnd w:id="14"/>
      <w:r w:rsidR="00A12B89">
        <w:rPr>
          <w:rStyle w:val="CommentReference"/>
        </w:rPr>
        <w:commentReference w:id="14"/>
      </w:r>
      <w:commentRangeEnd w:id="15"/>
      <w:r w:rsidR="009D0211">
        <w:rPr>
          <w:rStyle w:val="CommentReference"/>
        </w:rPr>
        <w:commentReference w:id="15"/>
      </w:r>
      <w:r>
        <w:t>-touch gesture based user interfaces are a fairly recent development in the personal computing world. Must of the research available refers to touch-based gestures which is valuable and comp</w:t>
      </w:r>
      <w:r>
        <w:t>a</w:t>
      </w:r>
      <w:r>
        <w:t xml:space="preserve">rable in many situations. Those writings regarding non-touch gesture interfaces have been used in specific fields of study such as medical sciences and geography. </w:t>
      </w:r>
    </w:p>
    <w:p w14:paraId="6122744D" w14:textId="77777777" w:rsidR="00D501B1" w:rsidRDefault="00D501B1" w:rsidP="00D501B1"/>
    <w:p w14:paraId="01D48737" w14:textId="77777777" w:rsidR="00D501B1" w:rsidRDefault="00D501B1" w:rsidP="00D501B1">
      <w:r>
        <w:t>It was not until Microsoft released Kinect for Xbox360 that the sophisticated motion sensors reached many households. Kinect still holds the record for the fast selling electronic product ever.  Microsoft took the technology farther by making providing an open API which has allowed deve</w:t>
      </w:r>
      <w:r>
        <w:t>l</w:t>
      </w:r>
      <w:r>
        <w:t>opers to create new uses for the motion sensor technology and gesture based interfaces are being used for many unforeseen purposes such as security, health care and consumption of information (</w:t>
      </w:r>
      <w:r w:rsidRPr="00CF25BD">
        <w:t>Schramm</w:t>
      </w:r>
      <w:r>
        <w:t xml:space="preserve">, 2010). </w:t>
      </w:r>
    </w:p>
    <w:p w14:paraId="51540945" w14:textId="77777777" w:rsidR="00D501B1" w:rsidRDefault="00D501B1" w:rsidP="00D501B1"/>
    <w:p w14:paraId="1FF47011" w14:textId="77777777" w:rsidR="00D501B1" w:rsidRDefault="00D501B1" w:rsidP="00D501B1">
      <w:r>
        <w:t xml:space="preserve">Periodical writings regarding non-touch gesture based interfaces provide details into the technical sensor, hardware, integration and usage of the technology. </w:t>
      </w:r>
    </w:p>
    <w:p w14:paraId="7F7BF80A" w14:textId="77777777" w:rsidR="00D501B1" w:rsidRDefault="00D501B1" w:rsidP="00D501B1"/>
    <w:p w14:paraId="51E79CDB" w14:textId="77777777" w:rsidR="00D501B1" w:rsidRDefault="00D501B1" w:rsidP="00D501B1">
      <w:r>
        <w:t>Kam Lai, in his presentation to IEEE Southwest Symposium (2012) provide necessary scientific documentation that the Microsoft Kinect product was able to detect eight common hand gestures with 99% accuracy in a typical home environment. Lai’s research scientifically established the fact that the Kinect product is dependable allowing for further research on the next layer of integration, the application programing interface.</w:t>
      </w:r>
    </w:p>
    <w:p w14:paraId="3D7955E6" w14:textId="77777777" w:rsidR="00D501B1" w:rsidRDefault="00D501B1" w:rsidP="00D501B1"/>
    <w:p w14:paraId="72E1384F" w14:textId="77777777" w:rsidR="00D501B1" w:rsidRDefault="00D501B1" w:rsidP="00D501B1">
      <w:r>
        <w:t>Mark Doulos (2011) wrote a journal article about how to use Kinect in GIS along with Google Earth. The piece explained how to integrate the sensor with the existing Google Earth Application but did not critically analyze the usage and user experience. The must useful part of Doulos’s art</w:t>
      </w:r>
      <w:r>
        <w:t>i</w:t>
      </w:r>
      <w:r>
        <w:t>cle is the systematic explanation of integrating the hardware and the application.</w:t>
      </w:r>
    </w:p>
    <w:p w14:paraId="453A3426" w14:textId="77777777" w:rsidR="00D501B1" w:rsidRDefault="00D501B1" w:rsidP="00D501B1"/>
    <w:p w14:paraId="64EF5C9C" w14:textId="77777777" w:rsidR="00D501B1" w:rsidRDefault="00D501B1" w:rsidP="00D501B1">
      <w:r>
        <w:t>The dissertation by Marcel Aarts (2012) not only demonstrates an application that integrates the motion sensor technology but also provides a detailed analysis of existing Kinect integration se</w:t>
      </w:r>
      <w:r>
        <w:t>r</w:t>
      </w:r>
      <w:r>
        <w:t>vices and APIs. For example, Aarts provides valuable insights into the problems associated with the popular KinectJS which was technology considered for this project. Aarts’ work is focused on his specific application and the issues faced in development of his specific usage.</w:t>
      </w:r>
    </w:p>
    <w:p w14:paraId="4DC0BF76" w14:textId="77777777" w:rsidR="00D501B1" w:rsidRDefault="00D501B1" w:rsidP="00D501B1"/>
    <w:p w14:paraId="767DF631" w14:textId="77777777" w:rsidR="00D501B1" w:rsidRDefault="00D501B1" w:rsidP="00D501B1">
      <w:r>
        <w:t>In Long’s Human Factors presentation on gesture interfaces in 1999 foretold many of the concerns and issues facing the industry today such as standards and inconsistencies but despite being dated offers insights into important human interaction interfaces.</w:t>
      </w:r>
    </w:p>
    <w:p w14:paraId="595ABE52" w14:textId="77777777" w:rsidR="00D501B1" w:rsidRDefault="00D501B1" w:rsidP="00D501B1"/>
    <w:p w14:paraId="094427D5" w14:textId="77777777" w:rsidR="00D501B1" w:rsidRDefault="00D501B1" w:rsidP="00D501B1">
      <w:r>
        <w:t xml:space="preserve">Dan Saffer’s book, </w:t>
      </w:r>
      <w:r w:rsidRPr="00146BF0">
        <w:rPr>
          <w:i/>
        </w:rPr>
        <w:t>Designing Gestural Interfaces</w:t>
      </w:r>
      <w:r>
        <w:rPr>
          <w:i/>
        </w:rPr>
        <w:t xml:space="preserve"> </w:t>
      </w:r>
      <w:r>
        <w:t>(2009) is the most comprehensive and applic</w:t>
      </w:r>
      <w:r>
        <w:t>a</w:t>
      </w:r>
      <w:r>
        <w:t>ble resource on the subject. This complete technical volume explains the broad implications of using gestural interfaces and the physical and psychological considerations. This book while providing a valuable introduction is limited in the technical detail regarding these interfaces.</w:t>
      </w:r>
    </w:p>
    <w:p w14:paraId="16B8DA44" w14:textId="77777777" w:rsidR="00D501B1" w:rsidRDefault="00D501B1" w:rsidP="00D501B1"/>
    <w:p w14:paraId="4C9A2BE8" w14:textId="77777777" w:rsidR="00D501B1" w:rsidRDefault="00D501B1" w:rsidP="00D501B1">
      <w:r>
        <w:t>Each of these peer-reviewed sources and published book provide some insights and establish a basis for further research but the most helpful insights come from periodicals with are making new and recent articles as the technology progresses. This is especially true concerning development and design of gesture-based interfaces where there no academic writing was found concerning the usability of gesture-based interfaces.</w:t>
      </w:r>
    </w:p>
    <w:p w14:paraId="51934EE1" w14:textId="77777777" w:rsidR="00D501B1" w:rsidRDefault="00D501B1" w:rsidP="00D501B1"/>
    <w:p w14:paraId="1B45E149" w14:textId="77777777" w:rsidR="00D501B1" w:rsidRDefault="00D501B1" w:rsidP="00D501B1">
      <w:r>
        <w:t xml:space="preserve">For example, </w:t>
      </w:r>
      <w:r w:rsidRPr="00CF25BD">
        <w:t>Izkovitch</w:t>
      </w:r>
      <w:r>
        <w:t xml:space="preserve"> (2012) wrote about the various considerations to take into account when designing for this technology for Mashable.com and App-side provided a list of top five consider</w:t>
      </w:r>
      <w:r>
        <w:t>a</w:t>
      </w:r>
      <w:r>
        <w:t>tions when designing gesture user experiences.</w:t>
      </w:r>
    </w:p>
    <w:p w14:paraId="62E0754D" w14:textId="77777777" w:rsidR="00D501B1" w:rsidRDefault="00D501B1" w:rsidP="00D501B1"/>
    <w:p w14:paraId="5800E543" w14:textId="77777777" w:rsidR="00D501B1" w:rsidRDefault="00D501B1" w:rsidP="00D501B1">
      <w:r>
        <w:t xml:space="preserve">An explanation of the workings of the Microsoft Kinect sensor array can be found in the article by Mike Schramm (2012), which provides both an insightful view of PrimeSense, the company that </w:t>
      </w:r>
      <w:r>
        <w:lastRenderedPageBreak/>
        <w:t>designed and built the technology licensed by Microsoft, as well as a look at the technology inside the case. This article is one of few that profile PrimeSense as most focus on Microsoft.</w:t>
      </w:r>
    </w:p>
    <w:p w14:paraId="35681076" w14:textId="77777777" w:rsidR="00D501B1" w:rsidRDefault="00D501B1" w:rsidP="00D501B1"/>
    <w:p w14:paraId="744C3F87" w14:textId="77777777" w:rsidR="00D501B1" w:rsidRPr="003208E9" w:rsidRDefault="00D501B1" w:rsidP="00D501B1">
      <w:r>
        <w:t xml:space="preserve">In addition to providing design and technical insights the periodicals also provide a view of the future of non-touch computing. For example, in an article about the future of mobile phones for </w:t>
      </w:r>
      <w:r w:rsidRPr="003208E9">
        <w:rPr>
          <w:i/>
        </w:rPr>
        <w:t>The Atlantic</w:t>
      </w:r>
      <w:r>
        <w:rPr>
          <w:i/>
        </w:rPr>
        <w:t xml:space="preserve">, </w:t>
      </w:r>
      <w:r>
        <w:t>A. Madrigal predicts the use of non-touch gesture interfaces for uses currently se</w:t>
      </w:r>
      <w:r>
        <w:t>r</w:t>
      </w:r>
      <w:r>
        <w:t>vices by mobile phones. And an article on GTV shows a patent application Microsoft filed that has direct implication to a gesture home environment.</w:t>
      </w:r>
    </w:p>
    <w:p w14:paraId="2C2E14E1" w14:textId="77777777" w:rsidR="00D501B1" w:rsidRDefault="00D501B1" w:rsidP="00D501B1"/>
    <w:p w14:paraId="7EE3D8DF" w14:textId="77777777" w:rsidR="00D501B1" w:rsidRDefault="00D501B1" w:rsidP="00D501B1">
      <w:r>
        <w:t>Advancing the current body of research must be built on previous established technical impleme</w:t>
      </w:r>
      <w:r>
        <w:t>n</w:t>
      </w:r>
      <w:r>
        <w:t>tation while pushing the interface into new uses and designs that can be tested. This previous work both peer-reviewed and periodical is the basis of the new design that will further researched in this project.</w:t>
      </w:r>
    </w:p>
    <w:p w14:paraId="0603DAC0" w14:textId="77777777" w:rsidR="00D501B1" w:rsidRDefault="00D501B1" w:rsidP="00D501B1">
      <w:pPr>
        <w:rPr>
          <w:rFonts w:asciiTheme="majorHAnsi" w:eastAsiaTheme="majorEastAsia" w:hAnsiTheme="majorHAnsi" w:cstheme="majorBidi"/>
          <w:b/>
          <w:bCs/>
          <w:color w:val="345A8A" w:themeColor="accent1" w:themeShade="B5"/>
          <w:sz w:val="32"/>
          <w:szCs w:val="32"/>
        </w:rPr>
      </w:pPr>
    </w:p>
    <w:p w14:paraId="618F644C" w14:textId="77777777" w:rsidR="00C673FA" w:rsidRDefault="00C673FA">
      <w:pPr>
        <w:pStyle w:val="StyleHeading2Underline"/>
      </w:pPr>
      <w:r>
        <w:t>Industry Sources</w:t>
      </w:r>
      <w:bookmarkEnd w:id="13"/>
    </w:p>
    <w:p w14:paraId="557B6387" w14:textId="256AF2DA" w:rsidR="00AE2C0D" w:rsidRDefault="00AE2C0D" w:rsidP="00D501B1">
      <w:pPr>
        <w:pStyle w:val="BodyText"/>
      </w:pPr>
      <w:r>
        <w:br/>
      </w:r>
    </w:p>
    <w:p w14:paraId="79A61013" w14:textId="77777777" w:rsidR="00AE2C0D" w:rsidRDefault="00AE2C0D" w:rsidP="0000792D">
      <w:pPr>
        <w:pStyle w:val="Heading1"/>
        <w:ind w:left="142"/>
      </w:pPr>
      <w:r>
        <w:br w:type="page"/>
      </w:r>
      <w:bookmarkStart w:id="16" w:name="_Toc283114615"/>
      <w:r w:rsidR="0000792D">
        <w:lastRenderedPageBreak/>
        <w:t>Analysis and Design</w:t>
      </w:r>
      <w:bookmarkEnd w:id="16"/>
    </w:p>
    <w:p w14:paraId="72C3A787" w14:textId="77777777" w:rsidR="00AE2C0D" w:rsidRDefault="00AE2C0D" w:rsidP="00C1649A">
      <w:pPr>
        <w:pStyle w:val="StyleStyleAuthorNote9ptItalicBlueLeft"/>
      </w:pPr>
      <w:r>
        <w:t>{</w:t>
      </w:r>
      <w:r w:rsidR="00C1649A">
        <w:t>Documentation of the analysis and design containing full details of the design. The design doc</w:t>
      </w:r>
      <w:r w:rsidR="00C1649A">
        <w:t>u</w:t>
      </w:r>
      <w:r w:rsidR="00C1649A">
        <w:t>mentation should also be supplied (possibly as an appendix)</w:t>
      </w:r>
      <w:r>
        <w:t>.}</w:t>
      </w:r>
    </w:p>
    <w:p w14:paraId="56FEE558" w14:textId="73E30FF5" w:rsidR="00AE2C0D" w:rsidRDefault="00C43B5F" w:rsidP="00AE2C0D">
      <w:pPr>
        <w:pStyle w:val="StyleHeading2Underline"/>
      </w:pPr>
      <w:r>
        <w:t>Hardware</w:t>
      </w:r>
    </w:p>
    <w:p w14:paraId="5EB57F57" w14:textId="02E44F7E" w:rsidR="00C43B5F" w:rsidRDefault="00C43B5F" w:rsidP="00C43B5F">
      <w:r>
        <w:t>There are several gesture enabled motion tracking technologies a</w:t>
      </w:r>
      <w:r w:rsidR="009520C7">
        <w:t>vailable on the consumer market but by far the most popular is the Microsoft Kinect which set a record for the “fastest selling co</w:t>
      </w:r>
      <w:r w:rsidR="009520C7">
        <w:t>n</w:t>
      </w:r>
      <w:r w:rsidR="009520C7">
        <w:t>sumer device” with over 10 million sold.</w:t>
      </w:r>
      <w:r w:rsidR="00B46072">
        <w:t xml:space="preserve"> Typically, the Microsoft Kinect is used with the Xbox360 gaming console but Microsoft released a publically available API that enabled desktop applic</w:t>
      </w:r>
      <w:r w:rsidR="00B46072">
        <w:t>a</w:t>
      </w:r>
      <w:r w:rsidR="00B46072">
        <w:t xml:space="preserve">tions to interface with the sensor. </w:t>
      </w:r>
    </w:p>
    <w:p w14:paraId="0BB15230" w14:textId="77777777" w:rsidR="00AE2C0D" w:rsidRDefault="00C1649A" w:rsidP="00AE2C0D">
      <w:pPr>
        <w:pStyle w:val="StyleHeading2Underline"/>
      </w:pPr>
      <w:bookmarkStart w:id="17" w:name="_Toc283114617"/>
      <w:r>
        <w:t>B</w:t>
      </w:r>
      <w:bookmarkEnd w:id="17"/>
    </w:p>
    <w:p w14:paraId="2CAAC086" w14:textId="77777777" w:rsidR="00AE2C0D" w:rsidRDefault="00C1649A" w:rsidP="00AE2C0D">
      <w:pPr>
        <w:pStyle w:val="StyleHeading2Underline"/>
      </w:pPr>
      <w:bookmarkStart w:id="18" w:name="_Toc283114618"/>
      <w:r>
        <w:t>C</w:t>
      </w:r>
      <w:bookmarkEnd w:id="18"/>
    </w:p>
    <w:p w14:paraId="2DA89A4A" w14:textId="77777777" w:rsidR="00AE2C0D" w:rsidRDefault="00AE2C0D" w:rsidP="0000792D">
      <w:pPr>
        <w:pStyle w:val="Heading1"/>
        <w:ind w:left="142"/>
      </w:pPr>
      <w:r>
        <w:br w:type="page"/>
      </w:r>
      <w:bookmarkStart w:id="19" w:name="_Toc283114619"/>
      <w:r w:rsidR="0000792D">
        <w:lastRenderedPageBreak/>
        <w:t>Methods and Realization</w:t>
      </w:r>
      <w:bookmarkEnd w:id="19"/>
    </w:p>
    <w:p w14:paraId="3833D8E8" w14:textId="77777777" w:rsidR="00AE2C0D" w:rsidRDefault="00AE2C0D" w:rsidP="00C1649A">
      <w:pPr>
        <w:pStyle w:val="StyleStyleAuthorNote9ptItalicBlueLeft"/>
      </w:pPr>
      <w:r>
        <w:t>{</w:t>
      </w:r>
      <w:r w:rsidR="00C1649A">
        <w:t>How the design was implemented? Changes made to the design in the course of the implement</w:t>
      </w:r>
      <w:r w:rsidR="00C1649A">
        <w:t>a</w:t>
      </w:r>
      <w:r w:rsidR="00C1649A">
        <w:t>tion. How was the data collected? How was the implementation tested? Typically code listings, screen shots and test runs will appear as appendices</w:t>
      </w:r>
      <w:r>
        <w:t>}</w:t>
      </w:r>
    </w:p>
    <w:p w14:paraId="381515D2" w14:textId="77777777" w:rsidR="00AE2C0D" w:rsidRDefault="00C1649A" w:rsidP="00AE2C0D">
      <w:pPr>
        <w:pStyle w:val="StyleHeading2Underline"/>
      </w:pPr>
      <w:bookmarkStart w:id="20" w:name="_Toc283114620"/>
      <w:r>
        <w:t>A</w:t>
      </w:r>
      <w:bookmarkEnd w:id="20"/>
    </w:p>
    <w:p w14:paraId="1BF2F574" w14:textId="77777777" w:rsidR="00AE2C0D" w:rsidRDefault="00C1649A" w:rsidP="00AE2C0D">
      <w:pPr>
        <w:pStyle w:val="StyleHeading2Underline"/>
      </w:pPr>
      <w:bookmarkStart w:id="21" w:name="_Toc283114621"/>
      <w:r>
        <w:t>B</w:t>
      </w:r>
      <w:bookmarkEnd w:id="21"/>
    </w:p>
    <w:p w14:paraId="52BF26A6" w14:textId="77777777" w:rsidR="00AE2C0D" w:rsidRDefault="00C1649A" w:rsidP="00AE2C0D">
      <w:pPr>
        <w:pStyle w:val="StyleHeading2Underline"/>
      </w:pPr>
      <w:bookmarkStart w:id="22" w:name="_Toc283114622"/>
      <w:r>
        <w:t>C</w:t>
      </w:r>
      <w:bookmarkEnd w:id="22"/>
    </w:p>
    <w:p w14:paraId="0A3AA166" w14:textId="77777777" w:rsidR="00AE2C0D" w:rsidRDefault="00AE2C0D" w:rsidP="002A78C8">
      <w:pPr>
        <w:pStyle w:val="Heading1"/>
        <w:ind w:left="142"/>
      </w:pPr>
      <w:r>
        <w:br w:type="page"/>
      </w:r>
      <w:bookmarkStart w:id="23" w:name="_Toc283114623"/>
      <w:r w:rsidR="002A78C8">
        <w:lastRenderedPageBreak/>
        <w:t>Results and Evaluation</w:t>
      </w:r>
      <w:bookmarkEnd w:id="23"/>
    </w:p>
    <w:p w14:paraId="064E7989" w14:textId="77777777" w:rsidR="00AE2C0D" w:rsidRDefault="00AE2C0D" w:rsidP="002A78C8">
      <w:pPr>
        <w:pStyle w:val="StyleStyleAuthorNote9ptItalicBlueLeft"/>
      </w:pPr>
      <w:r>
        <w:t>{</w:t>
      </w:r>
      <w:r w:rsidR="002A78C8">
        <w:t>Description of the results</w:t>
      </w:r>
      <w:r w:rsidR="003859C8">
        <w:t xml:space="preserve"> followed by their review. These may include, where appropriate, fee</w:t>
      </w:r>
      <w:r w:rsidR="003859C8">
        <w:t>d</w:t>
      </w:r>
      <w:r w:rsidR="003859C8">
        <w:t>back from test groups, users and the project sponsor.</w:t>
      </w:r>
      <w:r>
        <w:t>}</w:t>
      </w:r>
    </w:p>
    <w:p w14:paraId="0B992815" w14:textId="77777777" w:rsidR="00AE2C0D" w:rsidRDefault="003859C8" w:rsidP="00AE2C0D">
      <w:pPr>
        <w:pStyle w:val="StyleHeading2Underline"/>
      </w:pPr>
      <w:bookmarkStart w:id="24" w:name="_Toc283114624"/>
      <w:r>
        <w:t>A</w:t>
      </w:r>
      <w:bookmarkEnd w:id="24"/>
    </w:p>
    <w:p w14:paraId="0DA360A9" w14:textId="77777777" w:rsidR="00AE2C0D" w:rsidRDefault="003859C8" w:rsidP="00AE2C0D">
      <w:pPr>
        <w:pStyle w:val="StyleHeading2Underline"/>
      </w:pPr>
      <w:bookmarkStart w:id="25" w:name="_Toc283114625"/>
      <w:r>
        <w:t>B</w:t>
      </w:r>
      <w:bookmarkEnd w:id="25"/>
    </w:p>
    <w:p w14:paraId="4FBFDB41" w14:textId="77777777" w:rsidR="00AE2C0D" w:rsidRDefault="003859C8" w:rsidP="00AE2C0D">
      <w:pPr>
        <w:pStyle w:val="StyleHeading2Underline"/>
      </w:pPr>
      <w:bookmarkStart w:id="26" w:name="_Toc283114626"/>
      <w:r>
        <w:t>C</w:t>
      </w:r>
      <w:bookmarkEnd w:id="26"/>
    </w:p>
    <w:p w14:paraId="0E4B3EBC" w14:textId="77777777" w:rsidR="00AE2C0D" w:rsidRDefault="00AE2C0D" w:rsidP="00AE2C0D">
      <w:pPr>
        <w:pStyle w:val="Heading1"/>
        <w:ind w:left="142"/>
      </w:pPr>
      <w:r>
        <w:br w:type="page"/>
      </w:r>
      <w:bookmarkStart w:id="27" w:name="_Toc283114627"/>
      <w:r>
        <w:lastRenderedPageBreak/>
        <w:t>Conclusions</w:t>
      </w:r>
      <w:bookmarkEnd w:id="27"/>
    </w:p>
    <w:p w14:paraId="77B257E8" w14:textId="77777777" w:rsidR="00AE2C0D" w:rsidRDefault="00AE2C0D" w:rsidP="00724FAE">
      <w:pPr>
        <w:pStyle w:val="StyleStyleAuthorNote9ptItalicBlueLeft"/>
      </w:pPr>
      <w:r>
        <w:t>{</w:t>
      </w:r>
      <w:r w:rsidR="00724FAE">
        <w:t>A s</w:t>
      </w:r>
      <w:r w:rsidR="003859C8">
        <w:t>ummary of the project as a whole. Lesson learned. Possible applications and extensions of the work</w:t>
      </w:r>
      <w:r>
        <w:t>}</w:t>
      </w:r>
    </w:p>
    <w:p w14:paraId="0FE36688" w14:textId="77777777" w:rsidR="00AE2C0D" w:rsidRDefault="00AE2C0D" w:rsidP="00AE2C0D">
      <w:pPr>
        <w:pStyle w:val="StyleHeading2Underline"/>
      </w:pPr>
      <w:bookmarkStart w:id="28" w:name="_Toc283114628"/>
      <w:r>
        <w:t>Lessons Learned</w:t>
      </w:r>
      <w:bookmarkEnd w:id="28"/>
    </w:p>
    <w:p w14:paraId="21E11DA4" w14:textId="77777777" w:rsidR="00AE2C0D" w:rsidRDefault="00AE2C0D" w:rsidP="00AE2C0D">
      <w:pPr>
        <w:pStyle w:val="StyleHeading2Underline"/>
      </w:pPr>
      <w:bookmarkStart w:id="29" w:name="_Toc283114629"/>
      <w:r>
        <w:t>Future Activity</w:t>
      </w:r>
      <w:bookmarkEnd w:id="29"/>
    </w:p>
    <w:p w14:paraId="543AD2D3" w14:textId="77777777" w:rsidR="00AE2C0D" w:rsidRDefault="00AE2C0D" w:rsidP="00AE2C0D">
      <w:pPr>
        <w:pStyle w:val="StyleHeading2Underline"/>
      </w:pPr>
      <w:bookmarkStart w:id="30" w:name="_Toc283114630"/>
      <w:r>
        <w:t>Prospects for Further Work</w:t>
      </w:r>
      <w:bookmarkEnd w:id="30"/>
    </w:p>
    <w:p w14:paraId="6FB6D5F8" w14:textId="77777777" w:rsidR="00AE2C0D" w:rsidRDefault="00AE2C0D" w:rsidP="00AE2C0D">
      <w:pPr>
        <w:pStyle w:val="StyleHeading2Underline"/>
        <w:numPr>
          <w:ilvl w:val="0"/>
          <w:numId w:val="0"/>
        </w:numPr>
      </w:pPr>
    </w:p>
    <w:p w14:paraId="543B8BD2" w14:textId="77777777" w:rsidR="00AE2C0D" w:rsidRDefault="00AE2C0D" w:rsidP="00AE2C0D">
      <w:pPr>
        <w:pStyle w:val="StyleHeading2Underline"/>
        <w:numPr>
          <w:ilvl w:val="0"/>
          <w:numId w:val="0"/>
        </w:numPr>
      </w:pPr>
    </w:p>
    <w:p w14:paraId="0B6FD388" w14:textId="77777777" w:rsidR="00AE2C0D" w:rsidRDefault="00AE2C0D" w:rsidP="00AE2C0D">
      <w:pPr>
        <w:pStyle w:val="StyleHeading2Underline"/>
        <w:numPr>
          <w:ilvl w:val="0"/>
          <w:numId w:val="0"/>
        </w:numPr>
      </w:pPr>
    </w:p>
    <w:p w14:paraId="5C12AC85" w14:textId="77777777" w:rsidR="00C673FA" w:rsidRDefault="00C673FA" w:rsidP="00AE2C0D">
      <w:pPr>
        <w:pStyle w:val="StyleHeading2Underline"/>
        <w:numPr>
          <w:ilvl w:val="0"/>
          <w:numId w:val="0"/>
        </w:numPr>
      </w:pPr>
    </w:p>
    <w:p w14:paraId="53715949" w14:textId="77777777" w:rsidR="00C673FA" w:rsidRDefault="00C673FA">
      <w:pPr>
        <w:pStyle w:val="Subtitle"/>
      </w:pPr>
      <w:r>
        <w:rPr>
          <w:sz w:val="20"/>
          <w:szCs w:val="20"/>
        </w:rPr>
        <w:br w:type="page"/>
      </w:r>
      <w:bookmarkStart w:id="31" w:name="_Toc283114631"/>
      <w:r>
        <w:lastRenderedPageBreak/>
        <w:t>REFRENCES CITED</w:t>
      </w:r>
      <w:bookmarkEnd w:id="31"/>
    </w:p>
    <w:p w14:paraId="3E7B1FBC" w14:textId="77777777" w:rsidR="00C673FA" w:rsidRDefault="00C673FA">
      <w:pPr>
        <w:pStyle w:val="StyleStyleAuthorNote9ptItalicBlueLeft"/>
      </w:pPr>
      <w:r>
        <w:t xml:space="preserve">{This section will demonstrate the Harvard-style bibliography for the entire dissertation.  It must use the required format described </w:t>
      </w:r>
      <w:hyperlink r:id="rId16" w:history="1">
        <w:r w:rsidRPr="009352F6">
          <w:rPr>
            <w:rStyle w:val="Hyperlink"/>
            <w:color w:val="0000FF"/>
            <w:sz w:val="20"/>
            <w:u w:val="single"/>
          </w:rPr>
          <w:t>http://www.liv.ac.uk/library/ohecampus/ref.htm</w:t>
        </w:r>
      </w:hyperlink>
      <w:r>
        <w:t>.  We have i</w:t>
      </w:r>
      <w:r>
        <w:t>n</w:t>
      </w:r>
      <w:r>
        <w:t>cluded some samples so that the use of cross-references from citations to the bibliography entries is illustrated.}</w:t>
      </w:r>
    </w:p>
    <w:p w14:paraId="147D3D73" w14:textId="77777777" w:rsidR="00C673FA" w:rsidRDefault="00C673FA">
      <w:pPr>
        <w:pStyle w:val="List"/>
        <w:rPr>
          <w:i/>
          <w:iCs/>
          <w:color w:val="0000FF"/>
          <w:szCs w:val="20"/>
        </w:rPr>
      </w:pPr>
      <w:bookmarkStart w:id="32" w:name="Alexander1977"/>
    </w:p>
    <w:bookmarkEnd w:id="32"/>
    <w:p w14:paraId="74C7C6FB" w14:textId="77777777" w:rsidR="00EA599A" w:rsidRDefault="00EA599A" w:rsidP="00EA599A">
      <w:r w:rsidRPr="00CF25BD">
        <w:t xml:space="preserve">Aarts, M. (2012), </w:t>
      </w:r>
      <w:r w:rsidRPr="00CF25BD">
        <w:rPr>
          <w:i/>
          <w:iCs/>
        </w:rPr>
        <w:t>Using Kinect to interact with presentation software</w:t>
      </w:r>
      <w:r w:rsidRPr="00CF25BD">
        <w:t xml:space="preserve">. Uppsala: Malardalens hogskola. Available at: </w:t>
      </w:r>
      <w:r>
        <w:rPr>
          <w:rStyle w:val="apple-converted-space"/>
          <w:rFonts w:ascii="Arial" w:hAnsi="Arial" w:cs="Arial"/>
          <w:color w:val="000000"/>
          <w:shd w:val="clear" w:color="auto" w:fill="DDDDDD"/>
        </w:rPr>
        <w:t> </w:t>
      </w:r>
      <w:hyperlink r:id="rId17" w:history="1">
        <w:r>
          <w:rPr>
            <w:rStyle w:val="Hyperlink"/>
            <w:rFonts w:ascii="Arial" w:hAnsi="Arial" w:cs="Arial"/>
          </w:rPr>
          <w:t>http://www.idt.mdh.se/utbildning/exjobb/files/TR1288.pdf</w:t>
        </w:r>
      </w:hyperlink>
    </w:p>
    <w:p w14:paraId="2F297E46" w14:textId="77777777" w:rsidR="00EA599A" w:rsidRDefault="00EA599A" w:rsidP="00EA599A">
      <w:r w:rsidRPr="00CF25BD">
        <w:t xml:space="preserve"> [Accessed 17 September</w:t>
      </w:r>
      <w:r w:rsidRPr="00CF25BD" w:rsidDel="00BA31D5">
        <w:t xml:space="preserve"> </w:t>
      </w:r>
      <w:r w:rsidRPr="00CF25BD">
        <w:t>2012].</w:t>
      </w:r>
    </w:p>
    <w:p w14:paraId="65DE1D44" w14:textId="77777777" w:rsidR="00EA599A" w:rsidRPr="00CF25BD" w:rsidRDefault="00EA599A" w:rsidP="00EA599A"/>
    <w:p w14:paraId="1515B1BE" w14:textId="77777777" w:rsidR="00EA599A" w:rsidRDefault="00EA599A" w:rsidP="00EA599A">
      <w:r w:rsidRPr="00CF25BD">
        <w:t xml:space="preserve">App-side (2012), Top Five Things to take into account when considering the gesture controlled user experience. Available at: </w:t>
      </w:r>
      <w:hyperlink r:id="rId18" w:history="1">
        <w:r w:rsidRPr="00CF25BD">
          <w:rPr>
            <w:rStyle w:val="Hyperlink"/>
            <w:rFonts w:ascii="Arial" w:hAnsi="Arial" w:cs="Arial"/>
            <w:sz w:val="22"/>
            <w:szCs w:val="22"/>
          </w:rPr>
          <w:t>http://www.app-side.com/2012/03/top-five-things-to-take-into-account-when-considering-the-gesture-controlled-user-experience/</w:t>
        </w:r>
      </w:hyperlink>
      <w:r w:rsidRPr="00CF25BD">
        <w:t xml:space="preserve">  [A</w:t>
      </w:r>
      <w:r w:rsidRPr="00CF25BD">
        <w:t>c</w:t>
      </w:r>
      <w:r w:rsidRPr="00CF25BD">
        <w:t>cessed 17 September 2012].</w:t>
      </w:r>
    </w:p>
    <w:p w14:paraId="7C50790C" w14:textId="77777777" w:rsidR="00EA599A" w:rsidRPr="00CF25BD" w:rsidRDefault="00EA599A" w:rsidP="00EA599A"/>
    <w:p w14:paraId="3640B5F3" w14:textId="77777777" w:rsidR="00EA599A" w:rsidRDefault="00EA599A" w:rsidP="00EA599A">
      <w:r w:rsidRPr="00CF25BD">
        <w:t>Boulos, M., Blanchard, B. &amp; Walker, C. (2011), Web GIS in practice X: a Microsoft Kinect nat</w:t>
      </w:r>
      <w:r w:rsidRPr="00CF25BD">
        <w:t>u</w:t>
      </w:r>
      <w:r w:rsidRPr="00CF25BD">
        <w:t xml:space="preserve">ral user interface for Google Earth navigation. </w:t>
      </w:r>
      <w:r w:rsidRPr="00CF25BD">
        <w:rPr>
          <w:i/>
          <w:iCs/>
        </w:rPr>
        <w:t>International Journal of Health Geographics</w:t>
      </w:r>
      <w:r w:rsidRPr="00CF25BD">
        <w:t xml:space="preserve">, 10(45). </w:t>
      </w:r>
    </w:p>
    <w:p w14:paraId="3DCF4BD2" w14:textId="77777777" w:rsidR="00EA599A" w:rsidRPr="00CF25BD" w:rsidRDefault="00EA599A" w:rsidP="00EA599A"/>
    <w:p w14:paraId="6B90F707" w14:textId="77777777" w:rsidR="00EA599A" w:rsidRDefault="00EA599A" w:rsidP="00EA599A">
      <w:r w:rsidRPr="00CF25BD">
        <w:t xml:space="preserve">Gray, T. (2001), The challenges of multi-touch gesture interfaces | Embedded. Available at: </w:t>
      </w:r>
      <w:hyperlink r:id="rId19" w:history="1">
        <w:r w:rsidRPr="00CF25BD">
          <w:rPr>
            <w:rStyle w:val="Hyperlink"/>
            <w:rFonts w:ascii="Arial" w:hAnsi="Arial" w:cs="Arial"/>
            <w:sz w:val="22"/>
            <w:szCs w:val="22"/>
          </w:rPr>
          <w:t>http://www.embedded.com/design/embedded/4231144/The-challenges-of-multi-touch-gesture-interfaces?pageNumber=0</w:t>
        </w:r>
      </w:hyperlink>
      <w:r w:rsidRPr="00CF25BD">
        <w:t xml:space="preserve"> [Accessed 17 September 2012].</w:t>
      </w:r>
    </w:p>
    <w:p w14:paraId="3361B9E2" w14:textId="77777777" w:rsidR="00EA599A" w:rsidRPr="00CF25BD" w:rsidRDefault="00EA599A" w:rsidP="00EA599A"/>
    <w:p w14:paraId="4724F422" w14:textId="77777777" w:rsidR="00EA599A" w:rsidRDefault="00EA599A" w:rsidP="00EA599A">
      <w:r w:rsidRPr="00CF25BD">
        <w:t xml:space="preserve">Izkovitch, A. (2012), Designing for Context on Multiple Devices. Available at: </w:t>
      </w:r>
      <w:hyperlink r:id="rId20" w:history="1">
        <w:r w:rsidRPr="00CF25BD">
          <w:rPr>
            <w:rStyle w:val="Hyperlink"/>
            <w:rFonts w:ascii="Arial" w:hAnsi="Arial" w:cs="Arial"/>
            <w:sz w:val="22"/>
            <w:szCs w:val="22"/>
          </w:rPr>
          <w:t>http://mashable.com/2012/07/07/designing-for-multiple-devices</w:t>
        </w:r>
      </w:hyperlink>
      <w:r w:rsidRPr="00CF25BD">
        <w:t xml:space="preserve"> / [Accessed Septe</w:t>
      </w:r>
      <w:r w:rsidRPr="00CF25BD">
        <w:t>m</w:t>
      </w:r>
      <w:r w:rsidRPr="00CF25BD">
        <w:t>ber 17. (2012].</w:t>
      </w:r>
    </w:p>
    <w:p w14:paraId="6FB69ECE" w14:textId="77777777" w:rsidR="00EA599A" w:rsidRPr="00CF25BD" w:rsidRDefault="00EA599A" w:rsidP="00EA599A"/>
    <w:p w14:paraId="4BF7389A" w14:textId="77777777" w:rsidR="00EA599A" w:rsidRDefault="00EA599A" w:rsidP="00EA599A">
      <w:r w:rsidRPr="00CF25BD">
        <w:t xml:space="preserve">Lai, K. (2012), A gesture-driven computer interface using Kinect. In </w:t>
      </w:r>
      <w:r w:rsidRPr="00CF25BD">
        <w:rPr>
          <w:i/>
          <w:iCs/>
        </w:rPr>
        <w:t>Image Analysis and Interpr</w:t>
      </w:r>
      <w:r w:rsidRPr="00CF25BD">
        <w:rPr>
          <w:i/>
          <w:iCs/>
        </w:rPr>
        <w:t>e</w:t>
      </w:r>
      <w:r w:rsidRPr="00CF25BD">
        <w:rPr>
          <w:i/>
          <w:iCs/>
        </w:rPr>
        <w:t>tation (SSIAI),</w:t>
      </w:r>
      <w:r w:rsidRPr="00CF25BD">
        <w:t xml:space="preserve">. 2012 IEEE Southwest Symposium on Image Analysis. Santa Fe, NM: IEEE, pp. 185 –188. </w:t>
      </w:r>
    </w:p>
    <w:p w14:paraId="664337D8" w14:textId="77777777" w:rsidR="00EA599A" w:rsidRPr="00CF25BD" w:rsidRDefault="00EA599A" w:rsidP="00EA599A"/>
    <w:p w14:paraId="3BC259BF" w14:textId="77777777" w:rsidR="00EA599A" w:rsidRDefault="00EA599A" w:rsidP="00EA599A">
      <w:r w:rsidRPr="00CF25BD">
        <w:t xml:space="preserve">Long, A., Landay, J., &amp; Rowe, L. (1999), Implications for a gesture design tool. In </w:t>
      </w:r>
      <w:r w:rsidRPr="00CF25BD">
        <w:rPr>
          <w:i/>
          <w:iCs/>
        </w:rPr>
        <w:t>Proceedings of the SIGCHI conference on Human factors</w:t>
      </w:r>
      <w:r w:rsidRPr="00CF25BD">
        <w:t xml:space="preserve">. CHI 99. Pittsburgh, Pennsylvania, USA: ACM. </w:t>
      </w:r>
    </w:p>
    <w:p w14:paraId="29F9CD07" w14:textId="77777777" w:rsidR="00EA599A" w:rsidRPr="00CF25BD" w:rsidRDefault="00EA599A" w:rsidP="00EA599A"/>
    <w:p w14:paraId="6F3B5ACF" w14:textId="77777777" w:rsidR="00EA599A" w:rsidRDefault="00EA599A" w:rsidP="00EA599A">
      <w:r w:rsidRPr="00CF25BD">
        <w:t xml:space="preserve">Madrigal, A. (2012), iPhone 5? Yawn. What Will the “Phone” of 2022 Look Like? - Alexis C. Madrigal - The Atlantic. </w:t>
      </w:r>
      <w:r w:rsidRPr="00CF25BD">
        <w:rPr>
          <w:i/>
          <w:iCs/>
        </w:rPr>
        <w:t>TheAtlantic.com</w:t>
      </w:r>
      <w:r w:rsidRPr="00CF25BD">
        <w:t>. Available at: http://www.theatlantic.com/technology/archive/12/09/what-will-the-phone-of-2022-look-like/262300/ [Accessed 17 September 2012].</w:t>
      </w:r>
    </w:p>
    <w:p w14:paraId="5317AC29" w14:textId="77777777" w:rsidR="00EA599A" w:rsidRPr="00CF25BD" w:rsidRDefault="00EA599A" w:rsidP="00EA599A"/>
    <w:p w14:paraId="4E348F90" w14:textId="77777777" w:rsidR="00EA599A" w:rsidRDefault="00EA599A" w:rsidP="00EA599A">
      <w:r w:rsidRPr="00CF25BD">
        <w:t>Rosenberg, A. (2012) Microsoft Patent Takes Aim At Holodeck Gaming - G4tv.com. Available at: http://www.g4tv.com/thefeed/blog/post/727820/microsoft-patent-takes-aim-at-holodeck-gaming [Accessed 17 September 2012].</w:t>
      </w:r>
    </w:p>
    <w:p w14:paraId="51746C04" w14:textId="77777777" w:rsidR="00EA599A" w:rsidRPr="00CF25BD" w:rsidRDefault="00EA599A" w:rsidP="00EA599A"/>
    <w:p w14:paraId="7A60B416" w14:textId="77777777" w:rsidR="00EA599A" w:rsidRDefault="00EA599A" w:rsidP="00EA599A">
      <w:r w:rsidRPr="00CF25BD">
        <w:t xml:space="preserve">Saffer, D. (2009) </w:t>
      </w:r>
      <w:r w:rsidRPr="00CF25BD">
        <w:rPr>
          <w:i/>
          <w:iCs/>
        </w:rPr>
        <w:t xml:space="preserve">Designing Gestural Interfaces: Touchscreens and Interactive Devices. </w:t>
      </w:r>
      <w:r w:rsidRPr="00CF25BD">
        <w:t xml:space="preserve">2nd ed., Sebastopol: O’Relly Media. </w:t>
      </w:r>
    </w:p>
    <w:p w14:paraId="6AE999A4" w14:textId="77777777" w:rsidR="00EA599A" w:rsidRPr="00CF25BD" w:rsidRDefault="00EA599A" w:rsidP="00EA599A"/>
    <w:p w14:paraId="1EB806EA" w14:textId="77777777" w:rsidR="00EA599A" w:rsidRPr="00CF25BD" w:rsidRDefault="00EA599A" w:rsidP="00EA599A">
      <w:r w:rsidRPr="00CF25BD">
        <w:t>Schramm, M. (2010). Kinect: The company behind the tech explains how it works | Joystiq. Avai</w:t>
      </w:r>
      <w:r w:rsidRPr="00CF25BD">
        <w:t>l</w:t>
      </w:r>
      <w:r w:rsidRPr="00CF25BD">
        <w:t>able at: http://www.joystiq.com/2010/06/19/kinect-how-it-works-from-the-company-behind-the-tech/ [Accessed 17 September 2012].</w:t>
      </w:r>
    </w:p>
    <w:p w14:paraId="581A42F9" w14:textId="1A52C7CD" w:rsidR="00B12F5B" w:rsidRDefault="00B12F5B" w:rsidP="00B12F5B">
      <w:pPr>
        <w:pStyle w:val="List"/>
      </w:pPr>
    </w:p>
    <w:p w14:paraId="790AD017" w14:textId="5D63974F" w:rsidR="009520C7" w:rsidRDefault="009520C7" w:rsidP="009520C7">
      <w:r w:rsidRPr="00B46072">
        <w:rPr>
          <w:rFonts w:ascii="Helvetica Neue" w:hAnsi="Helvetica Neue"/>
          <w:color w:val="333333"/>
          <w:sz w:val="24"/>
          <w:szCs w:val="24"/>
          <w:shd w:val="clear" w:color="auto" w:fill="FFFF99"/>
        </w:rPr>
        <w:t>Kessler, S. (2013)</w:t>
      </w:r>
      <w:r w:rsidRPr="00B46072">
        <w:rPr>
          <w:rStyle w:val="apple-converted-space"/>
          <w:rFonts w:ascii="Helvetica Neue" w:hAnsi="Helvetica Neue"/>
          <w:color w:val="333333"/>
          <w:sz w:val="24"/>
          <w:szCs w:val="24"/>
          <w:shd w:val="clear" w:color="auto" w:fill="FFFF99"/>
        </w:rPr>
        <w:t> </w:t>
      </w:r>
      <w:r w:rsidRPr="00B46072">
        <w:rPr>
          <w:rStyle w:val="Emphasis"/>
          <w:rFonts w:ascii="Helvetica Neue" w:hAnsi="Helvetica Neue"/>
          <w:color w:val="333333"/>
          <w:sz w:val="24"/>
          <w:szCs w:val="24"/>
          <w:bdr w:val="none" w:sz="0" w:space="0" w:color="auto" w:frame="1"/>
          <w:shd w:val="clear" w:color="auto" w:fill="FFFF99"/>
        </w:rPr>
        <w:t>Microsoft Kinect Sales Top 10 Million, Set New Gui</w:t>
      </w:r>
      <w:r w:rsidRPr="00B46072">
        <w:rPr>
          <w:rStyle w:val="Emphasis"/>
          <w:rFonts w:ascii="Helvetica Neue" w:hAnsi="Helvetica Neue"/>
          <w:color w:val="333333"/>
          <w:sz w:val="24"/>
          <w:szCs w:val="24"/>
          <w:bdr w:val="none" w:sz="0" w:space="0" w:color="auto" w:frame="1"/>
          <w:shd w:val="clear" w:color="auto" w:fill="FFFF99"/>
        </w:rPr>
        <w:t>n</w:t>
      </w:r>
      <w:r w:rsidRPr="00B46072">
        <w:rPr>
          <w:rStyle w:val="Emphasis"/>
          <w:rFonts w:ascii="Helvetica Neue" w:hAnsi="Helvetica Neue"/>
          <w:color w:val="333333"/>
          <w:sz w:val="24"/>
          <w:szCs w:val="24"/>
          <w:bdr w:val="none" w:sz="0" w:space="0" w:color="auto" w:frame="1"/>
          <w:shd w:val="clear" w:color="auto" w:fill="FFFF99"/>
        </w:rPr>
        <w:t>ness World Record</w:t>
      </w:r>
      <w:r w:rsidRPr="00B46072">
        <w:rPr>
          <w:rFonts w:ascii="Helvetica Neue" w:hAnsi="Helvetica Neue"/>
          <w:color w:val="333333"/>
          <w:sz w:val="24"/>
          <w:szCs w:val="24"/>
          <w:shd w:val="clear" w:color="auto" w:fill="FFFF99"/>
        </w:rPr>
        <w:t>. [ONLINE] Available at:</w:t>
      </w:r>
      <w:r w:rsidRPr="00B46072">
        <w:rPr>
          <w:rStyle w:val="apple-converted-space"/>
          <w:rFonts w:ascii="Helvetica Neue" w:hAnsi="Helvetica Neue"/>
          <w:color w:val="333333"/>
          <w:sz w:val="24"/>
          <w:szCs w:val="24"/>
          <w:shd w:val="clear" w:color="auto" w:fill="FFFF99"/>
        </w:rPr>
        <w:t> </w:t>
      </w:r>
      <w:hyperlink r:id="rId21" w:history="1">
        <w:r w:rsidRPr="00B46072">
          <w:rPr>
            <w:rStyle w:val="Hyperlink"/>
            <w:rFonts w:ascii="inherit" w:hAnsi="inherit"/>
            <w:sz w:val="24"/>
            <w:szCs w:val="24"/>
            <w:bdr w:val="none" w:sz="0" w:space="0" w:color="auto" w:frame="1"/>
            <w:shd w:val="clear" w:color="auto" w:fill="FFFF99"/>
          </w:rPr>
          <w:t>http://mashable.com/2011/03/09/kinect-10-million/</w:t>
        </w:r>
      </w:hyperlink>
      <w:r w:rsidRPr="00B46072">
        <w:rPr>
          <w:rFonts w:ascii="Helvetica Neue" w:hAnsi="Helvetica Neue"/>
          <w:color w:val="333333"/>
          <w:sz w:val="24"/>
          <w:szCs w:val="24"/>
          <w:shd w:val="clear" w:color="auto" w:fill="FFFF99"/>
        </w:rPr>
        <w:t>. [Accessed 04 March 2013].</w:t>
      </w:r>
    </w:p>
    <w:p w14:paraId="7ADB0A0A" w14:textId="77777777" w:rsidR="009520C7" w:rsidRDefault="009520C7" w:rsidP="00B12F5B">
      <w:pPr>
        <w:pStyle w:val="List"/>
      </w:pPr>
    </w:p>
    <w:p w14:paraId="0288389B" w14:textId="77777777" w:rsidR="00C673FA" w:rsidRDefault="00B12F5B" w:rsidP="00B12F5B">
      <w:pPr>
        <w:pStyle w:val="List"/>
      </w:pPr>
      <w:r>
        <w:lastRenderedPageBreak/>
        <w:br w:type="page"/>
      </w:r>
    </w:p>
    <w:p w14:paraId="3EF0463C" w14:textId="77777777" w:rsidR="00C673FA" w:rsidRDefault="00C673FA" w:rsidP="009352F6">
      <w:pPr>
        <w:pStyle w:val="TRHeaders"/>
      </w:pPr>
      <w:r>
        <w:lastRenderedPageBreak/>
        <w:t>APPENDICES</w:t>
      </w:r>
      <w:r w:rsidR="009352F6">
        <w:br/>
      </w:r>
    </w:p>
    <w:p w14:paraId="22C340EB" w14:textId="71F0BAFE" w:rsidR="00C673FA" w:rsidRDefault="00D62D20" w:rsidP="00AB0DCA">
      <w:pPr>
        <w:pStyle w:val="Heading6"/>
        <w:ind w:left="0"/>
        <w:jc w:val="center"/>
      </w:pPr>
      <w:r>
        <w:t>User Evaluation Script</w:t>
      </w:r>
    </w:p>
    <w:p w14:paraId="4397C379" w14:textId="3B4297D6" w:rsidR="00D62D20" w:rsidRPr="00D62D20" w:rsidRDefault="00D62D20" w:rsidP="00D62D20">
      <w:pPr>
        <w:rPr>
          <w:rStyle w:val="SubtleEmphasis"/>
          <w:color w:val="auto"/>
        </w:rPr>
      </w:pPr>
      <w:bookmarkStart w:id="33" w:name="_Toc216191903"/>
      <w:bookmarkStart w:id="34" w:name="_Toc216192774"/>
      <w:r w:rsidRPr="00D62D20">
        <w:rPr>
          <w:rStyle w:val="SubtleEmphasis"/>
          <w:color w:val="auto"/>
        </w:rPr>
        <w:t>Adapted from Rocket Surgery Made Easy by Steve Krug</w:t>
      </w:r>
      <w:bookmarkEnd w:id="33"/>
      <w:bookmarkEnd w:id="34"/>
    </w:p>
    <w:bookmarkStart w:id="35" w:name="_Toc216191904"/>
    <w:bookmarkStart w:id="36" w:name="_Toc216192775"/>
    <w:p w14:paraId="297A2606" w14:textId="15A6557E" w:rsidR="00D62D20" w:rsidRDefault="00D62D20" w:rsidP="00D62D20">
      <w:pPr>
        <w:rPr>
          <w:rStyle w:val="SubtleEmphasis"/>
          <w:color w:val="auto"/>
        </w:rPr>
      </w:pPr>
      <w:r>
        <w:rPr>
          <w:rStyle w:val="SubtleEmphasis"/>
          <w:color w:val="auto"/>
        </w:rPr>
        <w:fldChar w:fldCharType="begin"/>
      </w:r>
      <w:r>
        <w:rPr>
          <w:rStyle w:val="SubtleEmphasis"/>
          <w:color w:val="auto"/>
        </w:rPr>
        <w:instrText xml:space="preserve"> HYPERLINK "</w:instrText>
      </w:r>
      <w:r w:rsidRPr="00D62D20">
        <w:rPr>
          <w:rStyle w:val="SubtleEmphasis"/>
          <w:color w:val="auto"/>
        </w:rPr>
        <w:instrText>http://sensible.com/downloads-rsme.html</w:instrText>
      </w:r>
      <w:r>
        <w:rPr>
          <w:rStyle w:val="SubtleEmphasis"/>
          <w:color w:val="auto"/>
        </w:rPr>
        <w:instrText xml:space="preserve">" </w:instrText>
      </w:r>
      <w:r>
        <w:rPr>
          <w:rStyle w:val="SubtleEmphasis"/>
          <w:color w:val="auto"/>
        </w:rPr>
        <w:fldChar w:fldCharType="separate"/>
      </w:r>
      <w:r w:rsidRPr="00FF6FCC">
        <w:rPr>
          <w:rStyle w:val="Hyperlink"/>
        </w:rPr>
        <w:t>http://sensible.com/downloads-rsme.html</w:t>
      </w:r>
      <w:bookmarkEnd w:id="35"/>
      <w:bookmarkEnd w:id="36"/>
      <w:r>
        <w:rPr>
          <w:rStyle w:val="SubtleEmphasis"/>
          <w:color w:val="auto"/>
        </w:rPr>
        <w:fldChar w:fldCharType="end"/>
      </w:r>
    </w:p>
    <w:p w14:paraId="7C9FD005" w14:textId="77777777" w:rsidR="00D62D20" w:rsidRPr="00D62D20" w:rsidRDefault="00D62D20" w:rsidP="00D62D20">
      <w:pPr>
        <w:rPr>
          <w:i/>
          <w:iCs/>
        </w:rPr>
      </w:pPr>
    </w:p>
    <w:p w14:paraId="4E117C7C" w14:textId="77777777" w:rsidR="00D62D20" w:rsidRDefault="00D62D20" w:rsidP="00D62D20">
      <w:r>
        <w:t>Hi, ___________. My name is ___________, and I’m going to be walking you through this se</w:t>
      </w:r>
      <w:r>
        <w:t>s</w:t>
      </w:r>
      <w:r>
        <w:t>sion today.</w:t>
      </w:r>
    </w:p>
    <w:p w14:paraId="0FE185C1" w14:textId="77777777" w:rsidR="00D62D20" w:rsidRDefault="00D62D20" w:rsidP="00D62D20">
      <w:r w:rsidRPr="00DA6C61">
        <w:t xml:space="preserve">Before we begin, I have some information for you, and I’m going to read it to make sure that I </w:t>
      </w:r>
      <w:r>
        <w:t>cover ever</w:t>
      </w:r>
      <w:r w:rsidRPr="00DA6C61">
        <w:t>ything.</w:t>
      </w:r>
    </w:p>
    <w:p w14:paraId="59D4F562" w14:textId="77777777" w:rsidR="00D62D20" w:rsidRDefault="00D62D20" w:rsidP="00D62D20"/>
    <w:p w14:paraId="59D69A40" w14:textId="77777777" w:rsidR="00D62D20" w:rsidRDefault="00D62D20" w:rsidP="00D62D20">
      <w:r>
        <w:t xml:space="preserve">You probably already have a good idea of why we asked you here, but let me go over it again briefly. </w:t>
      </w:r>
      <w:r w:rsidRPr="00880605">
        <w:t xml:space="preserve">We’re asking people to try using a </w:t>
      </w:r>
      <w:r>
        <w:t>new way of interacting with websites</w:t>
      </w:r>
      <w:r w:rsidRPr="00880605">
        <w:t xml:space="preserve"> that we’re wor</w:t>
      </w:r>
      <w:r w:rsidRPr="00880605">
        <w:t>k</w:t>
      </w:r>
      <w:r w:rsidRPr="00880605">
        <w:t>ing on so we can see whether it works as intended. The session should take about an hour.</w:t>
      </w:r>
    </w:p>
    <w:p w14:paraId="18E86770" w14:textId="77777777" w:rsidR="00D62D20" w:rsidRPr="00880605" w:rsidRDefault="00D62D20" w:rsidP="00D62D20"/>
    <w:p w14:paraId="26D4F387" w14:textId="77777777" w:rsidR="00D62D20" w:rsidRDefault="00D62D20" w:rsidP="00D62D20">
      <w:r>
        <w:t xml:space="preserve">The first thing I want to make clear right away is that we’re testing the </w:t>
      </w:r>
      <w:r>
        <w:rPr>
          <w:i/>
        </w:rPr>
        <w:t>technology</w:t>
      </w:r>
      <w:r>
        <w:t xml:space="preserve">, not you. You can’t do anything wrong here. In fact, this is probably the one place today where you don’t have to worry about making mistakes. </w:t>
      </w:r>
    </w:p>
    <w:p w14:paraId="528F5297" w14:textId="77777777" w:rsidR="00D62D20" w:rsidRDefault="00D62D20" w:rsidP="00D62D20"/>
    <w:p w14:paraId="5F604ECF" w14:textId="77777777" w:rsidR="00D62D20" w:rsidRDefault="00D62D20" w:rsidP="00D62D20">
      <w:r>
        <w:t>As you go through the tasks, I will sometimes ask you to try to think out loud: to say what you’re looking at, what you’re trying to do, and what you’re thinking. This will be a big help to us.</w:t>
      </w:r>
    </w:p>
    <w:p w14:paraId="0CBC40E1" w14:textId="77777777" w:rsidR="00D62D20" w:rsidRDefault="00D62D20" w:rsidP="00D62D20">
      <w:r>
        <w:t>Also, please don’t worry that you’re going to hurt our feelings. We’re doing this to improve the technology, so we need to hear your honest reactions.</w:t>
      </w:r>
      <w:r>
        <w:rPr>
          <w:rStyle w:val="FootnoteReference"/>
          <w:rFonts w:ascii="Arial" w:hAnsi="Arial"/>
          <w:sz w:val="36"/>
        </w:rPr>
        <w:t xml:space="preserve"> </w:t>
      </w:r>
    </w:p>
    <w:p w14:paraId="2D11BDDF" w14:textId="77777777" w:rsidR="00D62D20" w:rsidRDefault="00D62D20" w:rsidP="00D62D20"/>
    <w:p w14:paraId="1CADEE74" w14:textId="77777777" w:rsidR="00D62D20" w:rsidRDefault="00D62D20" w:rsidP="00D62D20">
      <w:r>
        <w:t xml:space="preserve">If you have any </w:t>
      </w:r>
      <w:r w:rsidRPr="0054768E">
        <w:t>questions</w:t>
      </w:r>
      <w:r>
        <w:t xml:space="preserve"> as we go along, just ask them. I may not be able to answer them right away, since we’re interested in how people do when they don’t have someone sitting next to them to help. But if you still have any </w:t>
      </w:r>
      <w:r w:rsidRPr="007A72E9">
        <w:t>questions</w:t>
      </w:r>
      <w:r>
        <w:t xml:space="preserve"> when we’re done I’ll try to answer them then. And if you need to take a break at any point, just let me know.</w:t>
      </w:r>
    </w:p>
    <w:p w14:paraId="57A194D5" w14:textId="77777777" w:rsidR="00D62D20" w:rsidRDefault="00D62D20" w:rsidP="00D62D20"/>
    <w:p w14:paraId="6CD78E29" w14:textId="77777777" w:rsidR="00D62D20" w:rsidRDefault="00D62D20" w:rsidP="00D62D20">
      <w:r>
        <w:t>You may have noticed the microphone and the cameras. With your permission, we’re going to record what happens on the screen, your actions and our conversation.</w:t>
      </w:r>
      <w:r w:rsidRPr="00401AAE">
        <w:t xml:space="preserve"> </w:t>
      </w:r>
      <w:r>
        <w:t xml:space="preserve">The recording will be used to help us figure out how to improve the technology and demonstrate the different actions. And it helps me, because I don’t have to take as many notes. </w:t>
      </w:r>
    </w:p>
    <w:p w14:paraId="2475B27B" w14:textId="77777777" w:rsidR="00D62D20" w:rsidRDefault="00D62D20" w:rsidP="00D62D20"/>
    <w:p w14:paraId="524CEEA0" w14:textId="77777777" w:rsidR="00D62D20" w:rsidRDefault="00D62D20" w:rsidP="00D62D20">
      <w:r>
        <w:t>If you would, I’m going to ask you to sign a simple permission form for us. It just says that we have your permission to record you, and the recording could be published along with the written analysis.</w:t>
      </w:r>
    </w:p>
    <w:p w14:paraId="6C6B5713" w14:textId="77777777" w:rsidR="00D62D20" w:rsidRDefault="00D62D20" w:rsidP="00D62D20"/>
    <w:tbl>
      <w:tblPr>
        <w:tblW w:w="0" w:type="auto"/>
        <w:tblInd w:w="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25"/>
      </w:tblGrid>
      <w:tr w:rsidR="00D62D20" w:rsidRPr="000C2A35" w14:paraId="11D158DB" w14:textId="77777777" w:rsidTr="00D62D20">
        <w:trPr>
          <w:trHeight w:val="890"/>
        </w:trPr>
        <w:tc>
          <w:tcPr>
            <w:tcW w:w="7625" w:type="dxa"/>
          </w:tcPr>
          <w:p w14:paraId="6CF863C5" w14:textId="77777777" w:rsidR="00D62D20" w:rsidRDefault="00D62D20" w:rsidP="00D62D20">
            <w:r>
              <w:t>Give them</w:t>
            </w:r>
            <w:r w:rsidRPr="008628ED">
              <w:t xml:space="preserve"> </w:t>
            </w:r>
            <w:r>
              <w:t xml:space="preserve">a recording </w:t>
            </w:r>
            <w:r w:rsidRPr="008628ED">
              <w:t>per</w:t>
            </w:r>
            <w:r>
              <w:t xml:space="preserve">mission form and a pen </w:t>
            </w:r>
          </w:p>
          <w:p w14:paraId="10185DC0" w14:textId="77777777" w:rsidR="00D62D20" w:rsidRPr="00D65C6A" w:rsidRDefault="00D62D20" w:rsidP="00D62D20">
            <w:r>
              <w:t>While they sign it, START the SCREEN RECORDER</w:t>
            </w:r>
          </w:p>
        </w:tc>
      </w:tr>
    </w:tbl>
    <w:p w14:paraId="274A95B0" w14:textId="77777777" w:rsidR="00D62D20" w:rsidRDefault="00D62D20" w:rsidP="00D62D20"/>
    <w:p w14:paraId="735D4964" w14:textId="77777777" w:rsidR="00D62D20" w:rsidRDefault="00D62D20" w:rsidP="00D62D20"/>
    <w:p w14:paraId="5CD573F8" w14:textId="77777777" w:rsidR="00D62D20" w:rsidRDefault="00D62D20" w:rsidP="00D62D20">
      <w:r>
        <w:t xml:space="preserve">First, I would like to show you how to use the gesture-based interface. </w:t>
      </w:r>
    </w:p>
    <w:p w14:paraId="03CEC7A4" w14:textId="77777777" w:rsidR="00D62D20" w:rsidRDefault="00D62D20" w:rsidP="00D62D20">
      <w:r>
        <w:t>[Demonstrate: Wave, Click, Swipe Left, Swipe Right, Scroll Up and Scroll Down]</w:t>
      </w:r>
    </w:p>
    <w:p w14:paraId="2ECD8A30" w14:textId="77777777" w:rsidR="00D62D20" w:rsidRDefault="00D62D20" w:rsidP="00D62D20"/>
    <w:p w14:paraId="1E3B2257" w14:textId="77777777" w:rsidR="00D62D20" w:rsidRDefault="00D62D20" w:rsidP="00D62D20">
      <w:r>
        <w:t>You can practice to get used to the motions.</w:t>
      </w:r>
    </w:p>
    <w:p w14:paraId="5DA12158" w14:textId="77777777" w:rsidR="00D62D20" w:rsidRDefault="00D62D20" w:rsidP="00D62D20">
      <w:r>
        <w:t>[Give a few minutes to allow user to feel comfortable]</w:t>
      </w:r>
    </w:p>
    <w:p w14:paraId="09892096" w14:textId="77777777" w:rsidR="00D62D20" w:rsidRDefault="00D62D20" w:rsidP="00D62D20"/>
    <w:p w14:paraId="6CB3D861" w14:textId="77777777" w:rsidR="00D62D20" w:rsidRDefault="00D62D20" w:rsidP="00D62D20">
      <w:r w:rsidRPr="00415520">
        <w:t>Now I’m going to ask you to try doing some specific tasks.</w:t>
      </w:r>
    </w:p>
    <w:p w14:paraId="4A8102CA" w14:textId="77777777" w:rsidR="00D62D20" w:rsidRDefault="00D62D20" w:rsidP="00D62D20"/>
    <w:p w14:paraId="5254DB78" w14:textId="77777777" w:rsidR="00D62D20" w:rsidRDefault="00D62D20" w:rsidP="00D62D20">
      <w:r>
        <w:t>TASKS:</w:t>
      </w:r>
    </w:p>
    <w:p w14:paraId="1C746D80" w14:textId="77777777" w:rsidR="00D62D20" w:rsidRDefault="00D62D20" w:rsidP="00D62D20"/>
    <w:p w14:paraId="39999859" w14:textId="77777777" w:rsidR="00D62D20" w:rsidRPr="005A1709" w:rsidRDefault="00D62D20" w:rsidP="00D62D20">
      <w:pPr>
        <w:rPr>
          <w:b/>
        </w:rPr>
      </w:pPr>
      <w:r w:rsidRPr="005A1709">
        <w:rPr>
          <w:b/>
        </w:rPr>
        <w:t>On New York Times</w:t>
      </w:r>
    </w:p>
    <w:p w14:paraId="547667CC" w14:textId="77777777" w:rsidR="00D62D20" w:rsidRDefault="00D62D20" w:rsidP="00D62D20"/>
    <w:p w14:paraId="5D78D24D" w14:textId="77777777" w:rsidR="00D62D20" w:rsidRDefault="00D62D20" w:rsidP="00D62D20">
      <w:pPr>
        <w:pStyle w:val="ListParagraph"/>
        <w:numPr>
          <w:ilvl w:val="0"/>
          <w:numId w:val="44"/>
        </w:numPr>
      </w:pPr>
      <w:r>
        <w:t>Please find and view the main news story about [ENTER NEWS TOPIC OF TOP STORY FOR THE DAY]. Then return to Homepage.</w:t>
      </w:r>
    </w:p>
    <w:p w14:paraId="7F28C1F7" w14:textId="77777777" w:rsidR="00D62D20" w:rsidRDefault="00D62D20" w:rsidP="00D62D20"/>
    <w:p w14:paraId="59A61372" w14:textId="77777777" w:rsidR="00D62D20" w:rsidRDefault="00D62D20" w:rsidP="00D62D20">
      <w:pPr>
        <w:pStyle w:val="ListParagraph"/>
        <w:numPr>
          <w:ilvl w:val="0"/>
          <w:numId w:val="44"/>
        </w:numPr>
      </w:pPr>
      <w:r>
        <w:lastRenderedPageBreak/>
        <w:t>Go to the Sports Section and then return to Homepage.</w:t>
      </w:r>
    </w:p>
    <w:p w14:paraId="5344D9D9" w14:textId="77777777" w:rsidR="00D62D20" w:rsidRDefault="00D62D20" w:rsidP="00D62D20"/>
    <w:p w14:paraId="13664715" w14:textId="77777777" w:rsidR="00D62D20" w:rsidRDefault="00D62D20" w:rsidP="00D62D20">
      <w:pPr>
        <w:pStyle w:val="ListParagraph"/>
        <w:numPr>
          <w:ilvl w:val="0"/>
          <w:numId w:val="44"/>
        </w:numPr>
      </w:pPr>
      <w:r>
        <w:t>View a video at the bottom of the page.</w:t>
      </w:r>
    </w:p>
    <w:p w14:paraId="55C19DA9" w14:textId="77777777" w:rsidR="00D62D20" w:rsidRDefault="00D62D20" w:rsidP="00D62D20"/>
    <w:p w14:paraId="7FCA3C99" w14:textId="77777777" w:rsidR="00D62D20" w:rsidRDefault="00D62D20" w:rsidP="00D62D20">
      <w:r>
        <w:t>Repeat Steps using mobile NYTimes</w:t>
      </w:r>
    </w:p>
    <w:p w14:paraId="0C83C27B" w14:textId="77777777" w:rsidR="00D62D20" w:rsidRDefault="00D62D20" w:rsidP="00D62D20"/>
    <w:p w14:paraId="35C896C4" w14:textId="77777777" w:rsidR="00D62D20" w:rsidRDefault="00D62D20" w:rsidP="00D62D20">
      <w:pPr>
        <w:rPr>
          <w:b/>
        </w:rPr>
      </w:pPr>
    </w:p>
    <w:p w14:paraId="6B4CABE0" w14:textId="77777777" w:rsidR="00D62D20" w:rsidRDefault="00D62D20" w:rsidP="00D62D20">
      <w:r w:rsidRPr="005A1709">
        <w:rPr>
          <w:b/>
        </w:rPr>
        <w:t>On Facebook</w:t>
      </w:r>
      <w:r>
        <w:t>,</w:t>
      </w:r>
    </w:p>
    <w:p w14:paraId="776AA5EF" w14:textId="77777777" w:rsidR="00D62D20" w:rsidRDefault="00D62D20" w:rsidP="00D62D20"/>
    <w:p w14:paraId="516CC1E0" w14:textId="77777777" w:rsidR="00D62D20" w:rsidRDefault="00D62D20" w:rsidP="00D62D20">
      <w:pPr>
        <w:pStyle w:val="ListParagraph"/>
        <w:numPr>
          <w:ilvl w:val="0"/>
          <w:numId w:val="45"/>
        </w:numPr>
      </w:pPr>
      <w:r>
        <w:t>Please select any photo in the news feed to view. Return to the news feed.</w:t>
      </w:r>
    </w:p>
    <w:p w14:paraId="5456988C" w14:textId="77777777" w:rsidR="00D62D20" w:rsidRDefault="00D62D20" w:rsidP="00D62D20"/>
    <w:p w14:paraId="19271B76" w14:textId="77777777" w:rsidR="00D62D20" w:rsidRDefault="00D62D20" w:rsidP="00D62D20">
      <w:pPr>
        <w:pStyle w:val="ListParagraph"/>
        <w:numPr>
          <w:ilvl w:val="0"/>
          <w:numId w:val="45"/>
        </w:numPr>
      </w:pPr>
      <w:r>
        <w:t>Like any item in your news feed.</w:t>
      </w:r>
    </w:p>
    <w:p w14:paraId="0C55473A" w14:textId="77777777" w:rsidR="00D62D20" w:rsidRDefault="00D62D20" w:rsidP="00D62D20"/>
    <w:p w14:paraId="3E9A28E1" w14:textId="77777777" w:rsidR="00D62D20" w:rsidRDefault="00D62D20" w:rsidP="00D62D20">
      <w:pPr>
        <w:pStyle w:val="ListParagraph"/>
        <w:numPr>
          <w:ilvl w:val="0"/>
          <w:numId w:val="45"/>
        </w:numPr>
      </w:pPr>
      <w:r>
        <w:t>View your Facebook Messages (email-like page)</w:t>
      </w:r>
    </w:p>
    <w:p w14:paraId="3B1F0B0B" w14:textId="77777777" w:rsidR="00D62D20" w:rsidRDefault="00D62D20" w:rsidP="00D62D20"/>
    <w:p w14:paraId="30F76D87" w14:textId="77777777" w:rsidR="00D62D20" w:rsidRDefault="00D62D20" w:rsidP="00D62D20">
      <w:r>
        <w:t>Repeat steps using Mobile Facebook</w:t>
      </w:r>
    </w:p>
    <w:p w14:paraId="1F31A74A" w14:textId="77777777" w:rsidR="00D62D20" w:rsidRDefault="00D62D20" w:rsidP="00D62D20"/>
    <w:p w14:paraId="4EEB9427" w14:textId="77777777" w:rsidR="00D62D20" w:rsidRDefault="00D62D20" w:rsidP="00D62D20"/>
    <w:p w14:paraId="3E9F86F1" w14:textId="77777777" w:rsidR="00D62D20" w:rsidRDefault="00D62D20" w:rsidP="00D62D20">
      <w:r w:rsidRPr="005A1709">
        <w:rPr>
          <w:b/>
        </w:rPr>
        <w:t>On</w:t>
      </w:r>
      <w:r>
        <w:t xml:space="preserve"> </w:t>
      </w:r>
      <w:r w:rsidRPr="005A1709">
        <w:rPr>
          <w:b/>
        </w:rPr>
        <w:t>Gesture News</w:t>
      </w:r>
    </w:p>
    <w:p w14:paraId="09089F2D" w14:textId="77777777" w:rsidR="00D62D20" w:rsidRDefault="00D62D20" w:rsidP="00D62D20"/>
    <w:p w14:paraId="2ACF29BC" w14:textId="77777777" w:rsidR="00D62D20" w:rsidRDefault="00D62D20" w:rsidP="00D62D20">
      <w:pPr>
        <w:pStyle w:val="ListParagraph"/>
        <w:numPr>
          <w:ilvl w:val="0"/>
          <w:numId w:val="46"/>
        </w:numPr>
      </w:pPr>
      <w:r>
        <w:t>Please find and view the top news story about [ENTER NEWS TOPIC OF TOP STORY FOR THE DAY].  Then return to Homepage.</w:t>
      </w:r>
    </w:p>
    <w:p w14:paraId="6880E776" w14:textId="77777777" w:rsidR="00D62D20" w:rsidRDefault="00D62D20" w:rsidP="00D62D20"/>
    <w:p w14:paraId="343C95BA" w14:textId="77777777" w:rsidR="00D62D20" w:rsidRDefault="00D62D20" w:rsidP="00D62D20">
      <w:pPr>
        <w:pStyle w:val="ListParagraph"/>
        <w:numPr>
          <w:ilvl w:val="0"/>
          <w:numId w:val="46"/>
        </w:numPr>
      </w:pPr>
      <w:r>
        <w:t>Go to the Sports section. Return to Homepage.</w:t>
      </w:r>
    </w:p>
    <w:p w14:paraId="1348BDB7" w14:textId="77777777" w:rsidR="00D62D20" w:rsidRDefault="00D62D20" w:rsidP="00D62D20"/>
    <w:p w14:paraId="68A2D159" w14:textId="77777777" w:rsidR="00D62D20" w:rsidRDefault="00D62D20" w:rsidP="00D62D20">
      <w:pPr>
        <w:pStyle w:val="ListParagraph"/>
        <w:numPr>
          <w:ilvl w:val="0"/>
          <w:numId w:val="46"/>
        </w:numPr>
      </w:pPr>
      <w:r>
        <w:t>View the Top Headlines Video</w:t>
      </w:r>
    </w:p>
    <w:p w14:paraId="49462231" w14:textId="77777777" w:rsidR="00D62D20" w:rsidRDefault="00D62D20" w:rsidP="00D62D20"/>
    <w:p w14:paraId="229A89FE" w14:textId="77777777" w:rsidR="00D62D20" w:rsidRDefault="00D62D20" w:rsidP="00D62D20">
      <w:r w:rsidRPr="005A1709">
        <w:rPr>
          <w:b/>
        </w:rPr>
        <w:t>On</w:t>
      </w:r>
      <w:r>
        <w:t xml:space="preserve"> </w:t>
      </w:r>
      <w:r>
        <w:rPr>
          <w:b/>
        </w:rPr>
        <w:t>Photo Slider</w:t>
      </w:r>
    </w:p>
    <w:p w14:paraId="1DACA719" w14:textId="77777777" w:rsidR="00D62D20" w:rsidRDefault="00D62D20" w:rsidP="00D62D20"/>
    <w:p w14:paraId="03932B0D" w14:textId="77777777" w:rsidR="00D62D20" w:rsidRDefault="00D62D20" w:rsidP="00D62D20">
      <w:pPr>
        <w:pStyle w:val="ListParagraph"/>
        <w:numPr>
          <w:ilvl w:val="0"/>
          <w:numId w:val="45"/>
        </w:numPr>
      </w:pPr>
      <w:r>
        <w:t>Please select view and read the first story.</w:t>
      </w:r>
    </w:p>
    <w:p w14:paraId="3FE73158" w14:textId="77777777" w:rsidR="00D62D20" w:rsidRDefault="00D62D20" w:rsidP="00D62D20"/>
    <w:p w14:paraId="235CC979" w14:textId="77777777" w:rsidR="00D62D20" w:rsidRDefault="00D62D20" w:rsidP="00D62D20">
      <w:pPr>
        <w:pStyle w:val="ListParagraph"/>
        <w:numPr>
          <w:ilvl w:val="0"/>
          <w:numId w:val="45"/>
        </w:numPr>
      </w:pPr>
      <w:r>
        <w:t>View other stories</w:t>
      </w:r>
    </w:p>
    <w:p w14:paraId="39A9EBE4" w14:textId="77777777" w:rsidR="00D62D20" w:rsidRDefault="00D62D20" w:rsidP="00D62D20"/>
    <w:p w14:paraId="67173703" w14:textId="7536020F" w:rsidR="00D62D20" w:rsidRDefault="00D62D20" w:rsidP="00D62D20">
      <w:pPr>
        <w:pStyle w:val="ListParagraph"/>
        <w:numPr>
          <w:ilvl w:val="0"/>
          <w:numId w:val="45"/>
        </w:numPr>
      </w:pPr>
      <w:r>
        <w:t>Go back to a previous story.</w:t>
      </w:r>
    </w:p>
    <w:p w14:paraId="00A6514D" w14:textId="77777777" w:rsidR="00D62D20" w:rsidRDefault="00D62D20" w:rsidP="00D62D20"/>
    <w:p w14:paraId="078996F9" w14:textId="77777777" w:rsidR="00D62D20" w:rsidRDefault="00D62D20" w:rsidP="00D62D20"/>
    <w:p w14:paraId="44717113" w14:textId="77777777" w:rsidR="00D62D20" w:rsidRDefault="00D62D20" w:rsidP="00D62D20">
      <w:r>
        <w:t>Thanks, that was very helpful. Now, I need you to please complete this survey. Thank you for your help and your time.</w:t>
      </w:r>
    </w:p>
    <w:p w14:paraId="311F6F66" w14:textId="37DE31D5" w:rsidR="00D62D20" w:rsidRDefault="00D62D20" w:rsidP="00D62D20">
      <w:pPr>
        <w:pStyle w:val="Heading6"/>
        <w:ind w:left="0"/>
        <w:jc w:val="center"/>
      </w:pPr>
      <w:r>
        <w:t>User Survey</w:t>
      </w:r>
    </w:p>
    <w:p w14:paraId="4B6BE827" w14:textId="35E78739" w:rsidR="00D62D20" w:rsidRPr="00D62D20" w:rsidRDefault="00D62D20" w:rsidP="00470188">
      <w:r>
        <w:t xml:space="preserve">The </w:t>
      </w:r>
      <w:r w:rsidR="00470188">
        <w:t>users tested were asked to complete a survey about the experience. The image below shows the form they were asked to fill out.</w:t>
      </w:r>
    </w:p>
    <w:p w14:paraId="4F4AFA0A" w14:textId="343E0C55" w:rsidR="00C673FA" w:rsidRDefault="00D62D20">
      <w:pPr>
        <w:pStyle w:val="BodyText"/>
      </w:pPr>
      <w:r>
        <w:rPr>
          <w:noProof/>
          <w:lang w:eastAsia="en-US" w:bidi="ar-SA"/>
        </w:rPr>
        <w:lastRenderedPageBreak/>
        <w:drawing>
          <wp:inline distT="0" distB="0" distL="0" distR="0" wp14:anchorId="6E49D7A5" wp14:editId="6A2BFAB6">
            <wp:extent cx="3494405" cy="8841740"/>
            <wp:effectExtent l="0" t="0" r="10795" b="0"/>
            <wp:docPr id="3" name="Picture 3" descr="System:Users:stking:Downloads:user_surv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rs:stking:Downloads:user_survey.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4405" cy="8841740"/>
                    </a:xfrm>
                    <a:prstGeom prst="rect">
                      <a:avLst/>
                    </a:prstGeom>
                    <a:noFill/>
                    <a:ln>
                      <a:noFill/>
                    </a:ln>
                  </pic:spPr>
                </pic:pic>
              </a:graphicData>
            </a:graphic>
          </wp:inline>
        </w:drawing>
      </w:r>
    </w:p>
    <w:p w14:paraId="33F9E4F9" w14:textId="77777777" w:rsidR="00D62D20" w:rsidRDefault="00D62D20">
      <w:pPr>
        <w:pStyle w:val="BodyText"/>
      </w:pPr>
    </w:p>
    <w:sectPr w:rsidR="00D62D20" w:rsidSect="00B12F5B">
      <w:headerReference w:type="first" r:id="rId23"/>
      <w:footerReference w:type="first" r:id="rId24"/>
      <w:endnotePr>
        <w:numFmt w:val="lowerLetter"/>
      </w:endnotePr>
      <w:type w:val="nextColumn"/>
      <w:pgSz w:w="11907" w:h="16840" w:code="9"/>
      <w:pgMar w:top="1440" w:right="2160" w:bottom="1440" w:left="1797"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School of Journalism" w:date="2013-03-03T20:58:00Z" w:initials="SJ">
    <w:p w14:paraId="682821BD" w14:textId="77777777" w:rsidR="00A80FD7" w:rsidRDefault="00A80FD7" w:rsidP="00A12B89">
      <w:pPr>
        <w:pStyle w:val="StyleStyleAuthorNote9ptItalicBlueLeft"/>
      </w:pPr>
      <w:r>
        <w:rPr>
          <w:rStyle w:val="CommentReference"/>
        </w:rPr>
        <w:annotationRef/>
      </w:r>
      <w:r>
        <w:t>{Here is some example text just to illustrate citations of material in the biblio</w:t>
      </w:r>
      <w:r>
        <w:t>g</w:t>
      </w:r>
      <w:r>
        <w:t>raphy.  This is not offered as a correct way to provide background.  It is more to show cross-references working.   The cross-references on this page are made by first of all typing the re</w:t>
      </w:r>
      <w:r>
        <w:t>f</w:t>
      </w:r>
      <w:r>
        <w:t>erence in the REFERENCES CITED, then s</w:t>
      </w:r>
      <w:r>
        <w:t>e</w:t>
      </w:r>
      <w:r>
        <w:t>lecting it and through Insert | Bookmark | Add giving him a name (don’t use spaces in that name). Then return to the text and select the text (e.g., “(2004)”) and click the Hyperlink bu</w:t>
      </w:r>
      <w:r>
        <w:t>t</w:t>
      </w:r>
      <w:r>
        <w:t>ton on the Windows toolbar.  Choose the “Place in this Document”, find the name in the list and click OK. The advantage of a hyperlink is that the text of the link can be anything, no matter what bookmark is the target.  Cross-references, on the other hand, use target material to make text that is part of the link.  That is inconvenient for bibliographic citations.}</w:t>
      </w:r>
    </w:p>
    <w:p w14:paraId="6F849D57" w14:textId="4D94FFDA" w:rsidR="00A80FD7" w:rsidRDefault="00A80FD7">
      <w:pPr>
        <w:pStyle w:val="CommentText"/>
      </w:pPr>
    </w:p>
  </w:comment>
  <w:comment w:id="15" w:author="School of Journalism" w:date="2013-03-03T20:59:00Z" w:initials="SJ">
    <w:p w14:paraId="0E243428" w14:textId="582B3F63" w:rsidR="00A80FD7" w:rsidRDefault="00A80FD7">
      <w:pPr>
        <w:pStyle w:val="CommentText"/>
      </w:pPr>
      <w:r>
        <w:rPr>
          <w:rStyle w:val="CommentReference"/>
        </w:rPr>
        <w:annotationRef/>
      </w:r>
      <w:r>
        <w:t>Currently same as Specs and D</w:t>
      </w:r>
      <w:r>
        <w:t>e</w:t>
      </w:r>
      <w:r>
        <w:t>sign doc. More to come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76999" w14:textId="77777777" w:rsidR="00A80FD7" w:rsidRDefault="00A80FD7">
      <w:r>
        <w:separator/>
      </w:r>
    </w:p>
  </w:endnote>
  <w:endnote w:type="continuationSeparator" w:id="0">
    <w:p w14:paraId="6F822160" w14:textId="77777777" w:rsidR="00A80FD7" w:rsidRDefault="00A80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39186" w14:textId="77777777" w:rsidR="00A80FD7" w:rsidRDefault="00A80F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2A728BA3" w14:textId="77777777" w:rsidR="00A80FD7" w:rsidRDefault="00A80FD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D287B" w14:textId="77777777" w:rsidR="00A80FD7" w:rsidRDefault="00A80FD7">
    <w:pPr>
      <w:pStyle w:val="Footer"/>
      <w:framePr w:wrap="around" w:vAnchor="text" w:hAnchor="margin" w:xAlign="center" w:y="1"/>
      <w:rPr>
        <w:rStyle w:val="PageNumber"/>
      </w:rPr>
    </w:pPr>
  </w:p>
  <w:p w14:paraId="6356C236" w14:textId="77777777" w:rsidR="00A80FD7" w:rsidRDefault="00A80FD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9C69F" w14:textId="77777777" w:rsidR="00A80FD7" w:rsidRDefault="00A80F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1B7B">
      <w:rPr>
        <w:rStyle w:val="PageNumber"/>
        <w:noProof/>
      </w:rPr>
      <w:t>3</w:t>
    </w:r>
    <w:r>
      <w:rPr>
        <w:rStyle w:val="PageNumber"/>
      </w:rPr>
      <w:fldChar w:fldCharType="end"/>
    </w:r>
  </w:p>
  <w:p w14:paraId="52A57DEE" w14:textId="77777777" w:rsidR="00A80FD7" w:rsidRDefault="00A80FD7">
    <w:pPr>
      <w:pStyle w:val="Footer"/>
    </w:pP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4E" w14:textId="77777777" w:rsidR="00A80FD7" w:rsidRDefault="00A80FD7">
    <w:pPr>
      <w:pStyle w:val="Footer"/>
      <w:framePr w:wrap="around" w:vAnchor="text" w:hAnchor="margin" w:xAlign="center" w:y="1"/>
      <w:rPr>
        <w:rStyle w:val="PageNumber"/>
      </w:rPr>
    </w:pPr>
  </w:p>
  <w:p w14:paraId="5D6EB2A0" w14:textId="77777777" w:rsidR="00A80FD7" w:rsidRDefault="00A80FD7">
    <w:pPr>
      <w:pStyle w:val="Footer"/>
      <w:rPr>
        <w:rFonts w:ascii="Arial" w:hAnsi="Arial" w:cs="Arial"/>
        <w:i/>
        <w:iCs/>
        <w:sz w:val="18"/>
      </w:rPr>
    </w:pPr>
    <w:r>
      <w:rPr>
        <w:rFonts w:ascii="Arial" w:hAnsi="Arial" w:cs="Arial"/>
        <w:i/>
        <w:iCs/>
        <w:sz w:val="18"/>
      </w:rPr>
      <w:fldChar w:fldCharType="begin"/>
    </w:r>
    <w:r>
      <w:rPr>
        <w:rFonts w:ascii="Arial" w:hAnsi="Arial" w:cs="Arial"/>
        <w:i/>
        <w:iCs/>
        <w:sz w:val="18"/>
      </w:rPr>
      <w:instrText xml:space="preserve"> FILENAME  \* MERGEFORMAT </w:instrText>
    </w:r>
    <w:r>
      <w:rPr>
        <w:rFonts w:ascii="Arial" w:hAnsi="Arial" w:cs="Arial"/>
        <w:i/>
        <w:iCs/>
        <w:sz w:val="18"/>
      </w:rPr>
      <w:fldChar w:fldCharType="separate"/>
    </w:r>
    <w:r>
      <w:rPr>
        <w:rFonts w:ascii="Arial" w:hAnsi="Arial" w:cs="Arial"/>
        <w:i/>
        <w:iCs/>
        <w:noProof/>
        <w:sz w:val="18"/>
      </w:rPr>
      <w:t>sking_gesture_interface_v01.docx</w:t>
    </w:r>
    <w:r>
      <w:rPr>
        <w:rFonts w:ascii="Arial" w:hAnsi="Arial" w:cs="Arial"/>
        <w:i/>
        <w:iCs/>
        <w:sz w:val="18"/>
      </w:rPr>
      <w:fldChar w:fldCharType="end"/>
    </w:r>
    <w:r>
      <w:rPr>
        <w:rFonts w:ascii="Arial" w:hAnsi="Arial" w:cs="Arial"/>
        <w:i/>
        <w:iCs/>
        <w:sz w:val="18"/>
      </w:rPr>
      <w:tab/>
    </w:r>
    <w:r>
      <w:rPr>
        <w:rFonts w:ascii="Arial" w:hAnsi="Arial" w:cs="Arial"/>
        <w:i/>
        <w:iCs/>
        <w:sz w:val="18"/>
      </w:rPr>
      <w:tab/>
      <w:t>dh:</w:t>
    </w:r>
    <w:r>
      <w:rPr>
        <w:rFonts w:ascii="Arial" w:hAnsi="Arial" w:cs="Arial"/>
        <w:i/>
        <w:iCs/>
        <w:sz w:val="18"/>
      </w:rPr>
      <w:fldChar w:fldCharType="begin"/>
    </w:r>
    <w:r>
      <w:rPr>
        <w:rFonts w:ascii="Arial" w:hAnsi="Arial" w:cs="Arial"/>
        <w:i/>
        <w:iCs/>
        <w:sz w:val="18"/>
      </w:rPr>
      <w:instrText xml:space="preserve"> SAVEDATE \@ "yyyy-MM-dd-HH:mm" \* MERGEFORMAT </w:instrText>
    </w:r>
    <w:r>
      <w:rPr>
        <w:rFonts w:ascii="Arial" w:hAnsi="Arial" w:cs="Arial"/>
        <w:i/>
        <w:iCs/>
        <w:sz w:val="18"/>
      </w:rPr>
      <w:fldChar w:fldCharType="separate"/>
    </w:r>
    <w:r>
      <w:rPr>
        <w:rFonts w:ascii="Arial" w:hAnsi="Arial" w:cs="Arial"/>
        <w:i/>
        <w:iCs/>
        <w:noProof/>
        <w:sz w:val="18"/>
      </w:rPr>
      <w:t>2013-03-05-21:56</w:t>
    </w:r>
    <w:r>
      <w:rPr>
        <w:rFonts w:ascii="Arial" w:hAnsi="Arial" w:cs="Arial"/>
        <w:i/>
        <w:iCs/>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FBCB24" w14:textId="77777777" w:rsidR="00A80FD7" w:rsidRDefault="00A80FD7">
      <w:r>
        <w:separator/>
      </w:r>
    </w:p>
  </w:footnote>
  <w:footnote w:type="continuationSeparator" w:id="0">
    <w:p w14:paraId="3D9BB1C9" w14:textId="77777777" w:rsidR="00A80FD7" w:rsidRDefault="00A80F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BE09B" w14:textId="77777777" w:rsidR="00A80FD7" w:rsidRDefault="00A80FD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3BB23" w14:textId="77777777" w:rsidR="00A80FD7" w:rsidRDefault="00A80FD7">
    <w:pPr>
      <w:widowControl w:val="0"/>
      <w:spacing w:line="240" w:lineRule="exac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232F8" w14:textId="77777777" w:rsidR="00A80FD7" w:rsidRDefault="00A80FD7">
    <w:pPr>
      <w:widowControl w:val="0"/>
      <w:spacing w:line="240" w:lineRule="exac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69E17" w14:textId="77777777" w:rsidR="00A80FD7" w:rsidRDefault="00A80FD7">
    <w:pPr>
      <w:pStyle w:val="Header"/>
      <w:tabs>
        <w:tab w:val="clear" w:pos="8640"/>
        <w:tab w:val="right" w:pos="8222"/>
      </w:tabs>
      <w:ind w:right="-52"/>
      <w:rPr>
        <w:rFonts w:ascii="Arial" w:hAnsi="Arial" w:cs="Arial"/>
        <w:i/>
        <w:iCs/>
        <w:sz w:val="18"/>
      </w:rPr>
    </w:pPr>
    <w:r>
      <w:rPr>
        <w:rFonts w:ascii="Arial" w:hAnsi="Arial" w:cs="Arial"/>
        <w:i/>
        <w:iCs/>
        <w:sz w:val="18"/>
      </w:rPr>
      <w:t>TROST: Templates for Raising Open-System Trustworthiness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6657C6"/>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BE08162"/>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DE4A7C80"/>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40626210"/>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9785DBC"/>
    <w:lvl w:ilvl="0">
      <w:start w:val="1"/>
      <w:numFmt w:val="decimal"/>
      <w:pStyle w:val="ListNumber2"/>
      <w:lvlText w:val="%1."/>
      <w:lvlJc w:val="left"/>
      <w:pPr>
        <w:tabs>
          <w:tab w:val="num" w:pos="720"/>
        </w:tabs>
        <w:ind w:left="720" w:hanging="360"/>
      </w:pPr>
    </w:lvl>
  </w:abstractNum>
  <w:abstractNum w:abstractNumId="5">
    <w:nsid w:val="FFFFFF80"/>
    <w:multiLevelType w:val="singleLevel"/>
    <w:tmpl w:val="A19C4D02"/>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465F16"/>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3E84C6E6"/>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889C2A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BF1AE614"/>
    <w:lvl w:ilvl="0">
      <w:start w:val="1"/>
      <w:numFmt w:val="decimal"/>
      <w:pStyle w:val="ListNumber"/>
      <w:lvlText w:val="%1."/>
      <w:lvlJc w:val="left"/>
      <w:pPr>
        <w:tabs>
          <w:tab w:val="num" w:pos="360"/>
        </w:tabs>
        <w:ind w:left="360" w:hanging="360"/>
      </w:pPr>
    </w:lvl>
  </w:abstractNum>
  <w:abstractNum w:abstractNumId="10">
    <w:nsid w:val="FFFFFF89"/>
    <w:multiLevelType w:val="singleLevel"/>
    <w:tmpl w:val="3F888F5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2EA76A3"/>
    <w:multiLevelType w:val="hybridMultilevel"/>
    <w:tmpl w:val="4352F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C75234D"/>
    <w:multiLevelType w:val="multilevel"/>
    <w:tmpl w:val="99EA36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0DB87DD0"/>
    <w:multiLevelType w:val="hybridMultilevel"/>
    <w:tmpl w:val="B9EE6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5723C0"/>
    <w:multiLevelType w:val="hybridMultilevel"/>
    <w:tmpl w:val="6BC8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7352C2"/>
    <w:multiLevelType w:val="hybridMultilevel"/>
    <w:tmpl w:val="264CB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56208B2"/>
    <w:multiLevelType w:val="multilevel"/>
    <w:tmpl w:val="7D12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B62594"/>
    <w:multiLevelType w:val="multilevel"/>
    <w:tmpl w:val="A6BABDE8"/>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60D0959"/>
    <w:multiLevelType w:val="multilevel"/>
    <w:tmpl w:val="17881374"/>
    <w:lvl w:ilvl="0">
      <w:start w:val="1"/>
      <w:numFmt w:val="decimal"/>
      <w:pStyle w:val="Heading1"/>
      <w:suff w:val="nothing"/>
      <w:lvlText w:val="Chapter %1.  "/>
      <w:lvlJc w:val="left"/>
      <w:pPr>
        <w:ind w:left="397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suff w:val="nothing"/>
      <w:lvlText w:val="Appendix %6. "/>
      <w:lvlJc w:val="left"/>
      <w:pPr>
        <w:ind w:left="2978" w:firstLine="0"/>
      </w:pPr>
      <w:rPr>
        <w:rFonts w:hint="default"/>
      </w:rPr>
    </w:lvl>
    <w:lvl w:ilvl="6">
      <w:start w:val="1"/>
      <w:numFmt w:val="decimal"/>
      <w:pStyle w:val="Heading7"/>
      <w:suff w:val="space"/>
      <w:lvlText w:val="%6.%7"/>
      <w:lvlJc w:val="left"/>
      <w:pPr>
        <w:ind w:left="1440" w:hanging="1440"/>
      </w:pPr>
      <w:rPr>
        <w:rFonts w:hint="default"/>
      </w:rPr>
    </w:lvl>
    <w:lvl w:ilvl="7">
      <w:start w:val="1"/>
      <w:numFmt w:val="decimal"/>
      <w:pStyle w:val="Heading8"/>
      <w:lvlText w:val="%6.%7.%8 "/>
      <w:lvlJc w:val="left"/>
      <w:pPr>
        <w:tabs>
          <w:tab w:val="num" w:pos="90"/>
        </w:tabs>
        <w:ind w:left="153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28657243"/>
    <w:multiLevelType w:val="multilevel"/>
    <w:tmpl w:val="A64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DE2AA1"/>
    <w:multiLevelType w:val="multilevel"/>
    <w:tmpl w:val="C6ECC03E"/>
    <w:lvl w:ilvl="0">
      <w:start w:val="1"/>
      <w:numFmt w:val="decimal"/>
      <w:suff w:val="nothing"/>
      <w:lvlText w:val="Chapter %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C3B164C"/>
    <w:multiLevelType w:val="hybridMultilevel"/>
    <w:tmpl w:val="1084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0C81328"/>
    <w:multiLevelType w:val="multilevel"/>
    <w:tmpl w:val="BF1298E0"/>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B823827"/>
    <w:multiLevelType w:val="hybridMultilevel"/>
    <w:tmpl w:val="F5C06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264939"/>
    <w:multiLevelType w:val="hybridMultilevel"/>
    <w:tmpl w:val="C24A1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0C747DA"/>
    <w:multiLevelType w:val="hybridMultilevel"/>
    <w:tmpl w:val="9314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0D4F3A"/>
    <w:multiLevelType w:val="hybridMultilevel"/>
    <w:tmpl w:val="79F2DE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65A3188"/>
    <w:multiLevelType w:val="hybridMultilevel"/>
    <w:tmpl w:val="A2A4FC38"/>
    <w:lvl w:ilvl="0" w:tplc="73948AA0">
      <w:numFmt w:val="bullet"/>
      <w:lvlText w:val="—"/>
      <w:lvlJc w:val="left"/>
      <w:pPr>
        <w:tabs>
          <w:tab w:val="num" w:pos="2520"/>
        </w:tabs>
        <w:ind w:left="2520" w:hanging="360"/>
      </w:pPr>
      <w:rPr>
        <w:rFonts w:ascii="Times New Roman" w:eastAsia="Times New Roman" w:hAnsi="Times New Roman" w:cs="Times New Roman" w:hint="default"/>
        <w:i/>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nsid w:val="486922E1"/>
    <w:multiLevelType w:val="hybridMultilevel"/>
    <w:tmpl w:val="A9CC8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94A6D95"/>
    <w:multiLevelType w:val="multilevel"/>
    <w:tmpl w:val="7B3EA118"/>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C2E5105"/>
    <w:multiLevelType w:val="hybridMultilevel"/>
    <w:tmpl w:val="C984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DC08CE"/>
    <w:multiLevelType w:val="multilevel"/>
    <w:tmpl w:val="DA8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6006FB"/>
    <w:multiLevelType w:val="hybridMultilevel"/>
    <w:tmpl w:val="0D5E1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36D46C0"/>
    <w:multiLevelType w:val="multilevel"/>
    <w:tmpl w:val="1486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294247"/>
    <w:multiLevelType w:val="hybridMultilevel"/>
    <w:tmpl w:val="C51A1B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9833576"/>
    <w:multiLevelType w:val="hybridMultilevel"/>
    <w:tmpl w:val="492EC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313925"/>
    <w:multiLevelType w:val="hybridMultilevel"/>
    <w:tmpl w:val="08560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EA64CB8"/>
    <w:multiLevelType w:val="multilevel"/>
    <w:tmpl w:val="670CA346"/>
    <w:lvl w:ilvl="0">
      <w:start w:val="1"/>
      <w:numFmt w:val="decimal"/>
      <w:suff w:val="nothing"/>
      <w:lvlText w:val="%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6B628E6"/>
    <w:multiLevelType w:val="multilevel"/>
    <w:tmpl w:val="96BC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277360"/>
    <w:multiLevelType w:val="multilevel"/>
    <w:tmpl w:val="FA88B8D6"/>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C5E2C4F"/>
    <w:multiLevelType w:val="multilevel"/>
    <w:tmpl w:val="F078D8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6CE71B7B"/>
    <w:multiLevelType w:val="hybridMultilevel"/>
    <w:tmpl w:val="D25A7C2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5FA5AD2"/>
    <w:multiLevelType w:val="multilevel"/>
    <w:tmpl w:val="0CA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200560"/>
    <w:multiLevelType w:val="hybridMultilevel"/>
    <w:tmpl w:val="BA80515A"/>
    <w:lvl w:ilvl="0" w:tplc="0409000F">
      <w:start w:val="1"/>
      <w:numFmt w:val="decimal"/>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4">
    <w:nsid w:val="78714EF8"/>
    <w:multiLevelType w:val="multilevel"/>
    <w:tmpl w:val="C8B428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nsid w:val="789538A5"/>
    <w:multiLevelType w:val="multilevel"/>
    <w:tmpl w:val="21C624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6"/>
  </w:num>
  <w:num w:numId="12">
    <w:abstractNumId w:val="23"/>
  </w:num>
  <w:num w:numId="13">
    <w:abstractNumId w:val="27"/>
  </w:num>
  <w:num w:numId="14">
    <w:abstractNumId w:val="40"/>
  </w:num>
  <w:num w:numId="15">
    <w:abstractNumId w:val="29"/>
  </w:num>
  <w:num w:numId="16">
    <w:abstractNumId w:val="45"/>
  </w:num>
  <w:num w:numId="17">
    <w:abstractNumId w:val="22"/>
  </w:num>
  <w:num w:numId="18">
    <w:abstractNumId w:val="17"/>
  </w:num>
  <w:num w:numId="19">
    <w:abstractNumId w:val="44"/>
  </w:num>
  <w:num w:numId="20">
    <w:abstractNumId w:val="18"/>
  </w:num>
  <w:num w:numId="21">
    <w:abstractNumId w:val="12"/>
  </w:num>
  <w:num w:numId="22">
    <w:abstractNumId w:val="42"/>
  </w:num>
  <w:num w:numId="23">
    <w:abstractNumId w:val="39"/>
  </w:num>
  <w:num w:numId="24">
    <w:abstractNumId w:val="33"/>
  </w:num>
  <w:num w:numId="25">
    <w:abstractNumId w:val="28"/>
  </w:num>
  <w:num w:numId="26">
    <w:abstractNumId w:val="38"/>
  </w:num>
  <w:num w:numId="27">
    <w:abstractNumId w:val="34"/>
  </w:num>
  <w:num w:numId="28">
    <w:abstractNumId w:val="32"/>
  </w:num>
  <w:num w:numId="29">
    <w:abstractNumId w:val="21"/>
  </w:num>
  <w:num w:numId="30">
    <w:abstractNumId w:val="41"/>
  </w:num>
  <w:num w:numId="31">
    <w:abstractNumId w:val="24"/>
  </w:num>
  <w:num w:numId="32">
    <w:abstractNumId w:val="11"/>
  </w:num>
  <w:num w:numId="33">
    <w:abstractNumId w:val="43"/>
  </w:num>
  <w:num w:numId="34">
    <w:abstractNumId w:val="16"/>
  </w:num>
  <w:num w:numId="35">
    <w:abstractNumId w:val="19"/>
  </w:num>
  <w:num w:numId="36">
    <w:abstractNumId w:val="31"/>
  </w:num>
  <w:num w:numId="37">
    <w:abstractNumId w:val="15"/>
  </w:num>
  <w:num w:numId="38">
    <w:abstractNumId w:val="26"/>
  </w:num>
  <w:num w:numId="39">
    <w:abstractNumId w:val="13"/>
  </w:num>
  <w:num w:numId="40">
    <w:abstractNumId w:val="37"/>
  </w:num>
  <w:num w:numId="41">
    <w:abstractNumId w:val="20"/>
  </w:num>
  <w:num w:numId="42">
    <w:abstractNumId w:val="0"/>
  </w:num>
  <w:num w:numId="43">
    <w:abstractNumId w:val="35"/>
  </w:num>
  <w:num w:numId="44">
    <w:abstractNumId w:val="14"/>
  </w:num>
  <w:num w:numId="45">
    <w:abstractNumId w:val="30"/>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clickAndTypeStyle w:val="BodyText"/>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9FA"/>
    <w:rsid w:val="0000792D"/>
    <w:rsid w:val="00051DB0"/>
    <w:rsid w:val="00063BD7"/>
    <w:rsid w:val="00064F9A"/>
    <w:rsid w:val="00066C40"/>
    <w:rsid w:val="000A5B6A"/>
    <w:rsid w:val="000D2AAF"/>
    <w:rsid w:val="00104A5F"/>
    <w:rsid w:val="00131C2C"/>
    <w:rsid w:val="00190ADB"/>
    <w:rsid w:val="001D2DC4"/>
    <w:rsid w:val="001E259D"/>
    <w:rsid w:val="002905DC"/>
    <w:rsid w:val="002A78C8"/>
    <w:rsid w:val="002C6D7C"/>
    <w:rsid w:val="00324C4B"/>
    <w:rsid w:val="0037093D"/>
    <w:rsid w:val="003859C8"/>
    <w:rsid w:val="0039609B"/>
    <w:rsid w:val="00443685"/>
    <w:rsid w:val="00465261"/>
    <w:rsid w:val="00470188"/>
    <w:rsid w:val="00487C6C"/>
    <w:rsid w:val="004A61BB"/>
    <w:rsid w:val="004C4D9F"/>
    <w:rsid w:val="0055498C"/>
    <w:rsid w:val="00584FB0"/>
    <w:rsid w:val="005A69FF"/>
    <w:rsid w:val="00636D3A"/>
    <w:rsid w:val="0064538D"/>
    <w:rsid w:val="00693584"/>
    <w:rsid w:val="006C3604"/>
    <w:rsid w:val="006C4769"/>
    <w:rsid w:val="006D24CC"/>
    <w:rsid w:val="006D49F7"/>
    <w:rsid w:val="006E027C"/>
    <w:rsid w:val="00717D2C"/>
    <w:rsid w:val="00724FAE"/>
    <w:rsid w:val="0074717F"/>
    <w:rsid w:val="00771429"/>
    <w:rsid w:val="007924E8"/>
    <w:rsid w:val="007A29B5"/>
    <w:rsid w:val="007A4DC6"/>
    <w:rsid w:val="007C4F76"/>
    <w:rsid w:val="007D014B"/>
    <w:rsid w:val="007E1E1B"/>
    <w:rsid w:val="007F1B7B"/>
    <w:rsid w:val="008455F9"/>
    <w:rsid w:val="00846D98"/>
    <w:rsid w:val="00897799"/>
    <w:rsid w:val="008A0B8F"/>
    <w:rsid w:val="008C6D5F"/>
    <w:rsid w:val="008F6824"/>
    <w:rsid w:val="00900BFA"/>
    <w:rsid w:val="009243DD"/>
    <w:rsid w:val="00931DEB"/>
    <w:rsid w:val="009352F6"/>
    <w:rsid w:val="009520C7"/>
    <w:rsid w:val="00960E8F"/>
    <w:rsid w:val="00970570"/>
    <w:rsid w:val="009D0211"/>
    <w:rsid w:val="009D45D2"/>
    <w:rsid w:val="00A00B60"/>
    <w:rsid w:val="00A12B89"/>
    <w:rsid w:val="00A14CA4"/>
    <w:rsid w:val="00A306D2"/>
    <w:rsid w:val="00A551CB"/>
    <w:rsid w:val="00A605DC"/>
    <w:rsid w:val="00A80FD7"/>
    <w:rsid w:val="00AB0DCA"/>
    <w:rsid w:val="00AB24B0"/>
    <w:rsid w:val="00AC3561"/>
    <w:rsid w:val="00AC4AA7"/>
    <w:rsid w:val="00AE2C0D"/>
    <w:rsid w:val="00B12F5B"/>
    <w:rsid w:val="00B34136"/>
    <w:rsid w:val="00B41BA8"/>
    <w:rsid w:val="00B46072"/>
    <w:rsid w:val="00BD2F51"/>
    <w:rsid w:val="00BE006B"/>
    <w:rsid w:val="00BF7A28"/>
    <w:rsid w:val="00C1649A"/>
    <w:rsid w:val="00C2790E"/>
    <w:rsid w:val="00C3055A"/>
    <w:rsid w:val="00C378C5"/>
    <w:rsid w:val="00C43B5F"/>
    <w:rsid w:val="00C673FA"/>
    <w:rsid w:val="00CA64F7"/>
    <w:rsid w:val="00CA6C5E"/>
    <w:rsid w:val="00CB5628"/>
    <w:rsid w:val="00CC3A12"/>
    <w:rsid w:val="00CE75C1"/>
    <w:rsid w:val="00CF1236"/>
    <w:rsid w:val="00CF3BF7"/>
    <w:rsid w:val="00D13D2F"/>
    <w:rsid w:val="00D501B1"/>
    <w:rsid w:val="00D5709A"/>
    <w:rsid w:val="00D62D20"/>
    <w:rsid w:val="00D805DD"/>
    <w:rsid w:val="00DE5E6A"/>
    <w:rsid w:val="00DE6572"/>
    <w:rsid w:val="00E00D64"/>
    <w:rsid w:val="00E016B6"/>
    <w:rsid w:val="00E06772"/>
    <w:rsid w:val="00E1371B"/>
    <w:rsid w:val="00E35177"/>
    <w:rsid w:val="00E46706"/>
    <w:rsid w:val="00E472DE"/>
    <w:rsid w:val="00E549FA"/>
    <w:rsid w:val="00EA599A"/>
    <w:rsid w:val="00F253AE"/>
    <w:rsid w:val="00F34018"/>
    <w:rsid w:val="00F35589"/>
    <w:rsid w:val="00F642EA"/>
    <w:rsid w:val="00FC054D"/>
    <w:rsid w:val="00FF63F3"/>
    <w:rsid w:val="00FF6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6198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he-IL" w:bidi="he-IL"/>
    </w:rPr>
  </w:style>
  <w:style w:type="paragraph" w:styleId="Heading1">
    <w:name w:val="heading 1"/>
    <w:basedOn w:val="Normal"/>
    <w:next w:val="BodyText"/>
    <w:qFormat/>
    <w:pPr>
      <w:keepNext/>
      <w:numPr>
        <w:numId w:val="20"/>
      </w:numPr>
      <w:spacing w:before="240" w:after="60"/>
      <w:ind w:right="432"/>
      <w:jc w:val="center"/>
      <w:outlineLvl w:val="0"/>
    </w:pPr>
    <w:rPr>
      <w:b/>
      <w:bCs/>
      <w:smallCaps/>
      <w:kern w:val="28"/>
      <w:sz w:val="28"/>
      <w:szCs w:val="28"/>
    </w:rPr>
  </w:style>
  <w:style w:type="paragraph" w:styleId="Heading2">
    <w:name w:val="heading 2"/>
    <w:basedOn w:val="Normal"/>
    <w:next w:val="BodyText"/>
    <w:qFormat/>
    <w:pPr>
      <w:keepNext/>
      <w:numPr>
        <w:ilvl w:val="1"/>
        <w:numId w:val="20"/>
      </w:numPr>
      <w:spacing w:before="720" w:line="360" w:lineRule="auto"/>
      <w:ind w:right="576"/>
      <w:outlineLvl w:val="1"/>
    </w:pPr>
    <w:rPr>
      <w:b/>
      <w:bCs/>
      <w:sz w:val="24"/>
      <w:szCs w:val="24"/>
    </w:rPr>
  </w:style>
  <w:style w:type="paragraph" w:styleId="Heading3">
    <w:name w:val="heading 3"/>
    <w:basedOn w:val="Normal"/>
    <w:next w:val="BodyText"/>
    <w:qFormat/>
    <w:pPr>
      <w:keepNext/>
      <w:numPr>
        <w:ilvl w:val="2"/>
        <w:numId w:val="20"/>
      </w:numPr>
      <w:spacing w:before="480" w:line="360" w:lineRule="auto"/>
      <w:ind w:right="432"/>
      <w:outlineLvl w:val="2"/>
    </w:pPr>
    <w:rPr>
      <w:b/>
      <w:bCs/>
      <w:sz w:val="24"/>
      <w:szCs w:val="24"/>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20"/>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pPr>
      <w:numPr>
        <w:ilvl w:val="5"/>
        <w:numId w:val="20"/>
      </w:numPr>
      <w:outlineLvl w:val="5"/>
    </w:pPr>
    <w:rPr>
      <w:b/>
      <w:bCs/>
      <w:smallCaps/>
      <w:kern w:val="28"/>
      <w:sz w:val="28"/>
      <w:szCs w:val="32"/>
      <w:lang w:eastAsia="he-IL" w:bidi="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20"/>
      </w:numPr>
      <w:spacing w:before="240" w:after="60"/>
      <w:ind w:right="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autoSpaceDE w:val="0"/>
      <w:autoSpaceDN w:val="0"/>
      <w:spacing w:before="100" w:after="100"/>
    </w:pPr>
    <w:rPr>
      <w:sz w:val="24"/>
      <w:szCs w:val="24"/>
    </w:rPr>
  </w:style>
  <w:style w:type="paragraph" w:styleId="BodyText">
    <w:name w:val="Body Text"/>
    <w:basedOn w:val="Normal"/>
    <w:pPr>
      <w:spacing w:before="240" w:line="480" w:lineRule="auto"/>
      <w:jc w:val="both"/>
    </w:pPr>
    <w:rPr>
      <w:rFonts w:ascii="Arial" w:hAnsi="Arial"/>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basedOn w:val="DefaultParagraphFont"/>
    <w:uiPriority w:val="99"/>
    <w:rPr>
      <w:vertAlign w:val="superscript"/>
    </w:rPr>
  </w:style>
  <w:style w:type="character" w:customStyle="1" w:styleId="red">
    <w:name w:val="red"/>
    <w:basedOn w:val="DefaultParagraphFont"/>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semiHidden/>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basedOn w:val="DefaultParagraphFont"/>
    <w:uiPriority w:val="99"/>
    <w:rPr>
      <w:color w:val="auto"/>
      <w:u w:val="non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basedOn w:val="DefaultParagraphFont"/>
    <w:rPr>
      <w:color w:val="auto"/>
      <w:u w:val="none"/>
    </w:rPr>
  </w:style>
  <w:style w:type="paragraph" w:styleId="BodyTextIndent3">
    <w:name w:val="Body Text Indent 3"/>
    <w:basedOn w:val="Normal"/>
    <w:pPr>
      <w:widowControl w:val="0"/>
      <w:ind w:firstLine="1440"/>
      <w:jc w:val="both"/>
    </w:pPr>
    <w:rPr>
      <w:sz w:val="24"/>
      <w:szCs w:val="24"/>
    </w:rPr>
  </w:style>
  <w:style w:type="paragraph" w:styleId="TableofFigures">
    <w:name w:val="table of figures"/>
    <w:basedOn w:val="Normal"/>
    <w:next w:val="Normal"/>
    <w:autoRedefine/>
    <w:semiHidden/>
    <w:pPr>
      <w:tabs>
        <w:tab w:val="right" w:leader="dot" w:pos="8280"/>
      </w:tabs>
      <w:ind w:left="400" w:hanging="400"/>
    </w:pPr>
    <w:rPr>
      <w:sz w:val="24"/>
    </w:rPr>
  </w:style>
  <w:style w:type="paragraph" w:styleId="DocumentMap">
    <w:name w:val="Document Map"/>
    <w:basedOn w:val="Normal"/>
    <w:semiHidden/>
    <w:pPr>
      <w:shd w:val="clear" w:color="auto" w:fill="000080"/>
    </w:pPr>
    <w:rPr>
      <w:rFonts w:ascii="Tahoma" w:hAnsi="Tahoma" w:cs="Tahoma"/>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keepLines/>
      <w:spacing w:before="120"/>
      <w:ind w:left="360" w:hanging="360"/>
    </w:pPr>
    <w:rPr>
      <w:rFonts w:ascii="Arial" w:hAnsi="Arial"/>
      <w:szCs w:val="24"/>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he-IL"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basedOn w:val="DefaultParagraphFont"/>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rsid w:val="00BE00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Keyboard">
    <w:name w:val="HTML Keyboard"/>
    <w:basedOn w:val="DefaultParagraphFont"/>
    <w:rPr>
      <w:rFonts w:ascii="Courier New" w:eastAsia="Times New Roman" w:hAnsi="Courier New" w:cs="Courier New"/>
      <w:sz w:val="20"/>
      <w:szCs w:val="20"/>
    </w:rPr>
  </w:style>
  <w:style w:type="paragraph" w:customStyle="1" w:styleId="Style1">
    <w:name w:val="Style1"/>
    <w:basedOn w:val="Normal"/>
    <w:next w:val="BodyText"/>
    <w:autoRedefine/>
  </w:style>
  <w:style w:type="character" w:customStyle="1" w:styleId="BodyTextChar">
    <w:name w:val="Body Text Char"/>
    <w:basedOn w:val="DefaultParagraphFont"/>
    <w:rPr>
      <w:rFonts w:ascii="Arial" w:hAnsi="Arial"/>
      <w:szCs w:val="24"/>
      <w:lang w:val="en-US" w:eastAsia="he-IL" w:bidi="he-IL"/>
    </w:rPr>
  </w:style>
  <w:style w:type="character" w:customStyle="1" w:styleId="Heading6Char">
    <w:name w:val="Heading 6 Char"/>
    <w:basedOn w:val="DefaultParagraphFont"/>
    <w:rPr>
      <w:b/>
      <w:bCs/>
      <w:smallCaps/>
      <w:kern w:val="28"/>
      <w:sz w:val="28"/>
      <w:szCs w:val="32"/>
      <w:lang w:val="en-US" w:eastAsia="he-IL" w:bidi="he-IL"/>
    </w:rPr>
  </w:style>
  <w:style w:type="character" w:customStyle="1" w:styleId="Heading7Char">
    <w:name w:val="Heading 7 Char"/>
    <w:basedOn w:val="Heading6Char"/>
    <w:rPr>
      <w:b/>
      <w:bCs/>
      <w:smallCaps/>
      <w:kern w:val="28"/>
      <w:sz w:val="24"/>
      <w:szCs w:val="28"/>
      <w:lang w:val="en-US" w:eastAsia="he-IL" w:bidi="he-IL"/>
    </w:rPr>
  </w:style>
  <w:style w:type="character" w:customStyle="1" w:styleId="Heading8Char">
    <w:name w:val="Heading 8 Char"/>
    <w:basedOn w:val="Heading7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basedOn w:val="DefaultParagraphFont"/>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basedOn w:val="StyleAuthorNote10ptItalicBlue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customStyle="1" w:styleId="apple-converted-space">
    <w:name w:val="apple-converted-space"/>
    <w:rsid w:val="00EA599A"/>
  </w:style>
  <w:style w:type="paragraph" w:styleId="ListParagraph">
    <w:name w:val="List Paragraph"/>
    <w:basedOn w:val="Normal"/>
    <w:uiPriority w:val="34"/>
    <w:qFormat/>
    <w:rsid w:val="00D62D20"/>
    <w:pPr>
      <w:ind w:left="720"/>
      <w:contextualSpacing/>
    </w:pPr>
    <w:rPr>
      <w:rFonts w:asciiTheme="minorHAnsi" w:eastAsiaTheme="minorEastAsia" w:hAnsiTheme="minorHAnsi" w:cstheme="minorBidi"/>
      <w:sz w:val="24"/>
      <w:szCs w:val="24"/>
      <w:lang w:eastAsia="en-US" w:bidi="ar-SA"/>
    </w:rPr>
  </w:style>
  <w:style w:type="paragraph" w:customStyle="1" w:styleId="Heading1grey">
    <w:name w:val="Heading 1 grey"/>
    <w:basedOn w:val="Heading1"/>
    <w:link w:val="Heading1greyChar"/>
    <w:qFormat/>
    <w:rsid w:val="00D62D20"/>
    <w:pPr>
      <w:numPr>
        <w:numId w:val="0"/>
      </w:numPr>
      <w:spacing w:before="600" w:after="120"/>
      <w:ind w:left="288" w:right="288"/>
      <w:jc w:val="left"/>
    </w:pPr>
    <w:rPr>
      <w:rFonts w:ascii="Arial" w:hAnsi="Arial" w:cs="Arial"/>
      <w:smallCaps w:val="0"/>
      <w:color w:val="595959"/>
      <w:kern w:val="32"/>
      <w:sz w:val="36"/>
      <w:szCs w:val="36"/>
      <w:lang w:eastAsia="en-US" w:bidi="ar-SA"/>
    </w:rPr>
  </w:style>
  <w:style w:type="character" w:customStyle="1" w:styleId="Heading1greyChar">
    <w:name w:val="Heading 1 grey Char"/>
    <w:basedOn w:val="DefaultParagraphFont"/>
    <w:link w:val="Heading1grey"/>
    <w:locked/>
    <w:rsid w:val="00D62D20"/>
    <w:rPr>
      <w:rFonts w:ascii="Arial" w:hAnsi="Arial" w:cs="Arial"/>
      <w:b/>
      <w:bCs/>
      <w:color w:val="595959"/>
      <w:kern w:val="32"/>
      <w:sz w:val="36"/>
      <w:szCs w:val="36"/>
    </w:rPr>
  </w:style>
  <w:style w:type="paragraph" w:styleId="NoteLevel2">
    <w:name w:val="Note Level 2"/>
    <w:basedOn w:val="Normal"/>
    <w:uiPriority w:val="1"/>
    <w:qFormat/>
    <w:rsid w:val="00D62D20"/>
    <w:pPr>
      <w:keepNext/>
      <w:numPr>
        <w:ilvl w:val="1"/>
        <w:numId w:val="42"/>
      </w:numPr>
      <w:contextualSpacing/>
      <w:outlineLvl w:val="1"/>
    </w:pPr>
    <w:rPr>
      <w:rFonts w:ascii="Verdana" w:hAnsi="Verdana"/>
    </w:rPr>
  </w:style>
  <w:style w:type="character" w:styleId="SubtleEmphasis">
    <w:name w:val="Subtle Emphasis"/>
    <w:basedOn w:val="DefaultParagraphFont"/>
    <w:uiPriority w:val="19"/>
    <w:qFormat/>
    <w:rsid w:val="00D62D20"/>
    <w:rPr>
      <w:i/>
      <w:iCs/>
      <w:color w:val="808080" w:themeColor="text1" w:themeTint="7F"/>
    </w:rPr>
  </w:style>
  <w:style w:type="character" w:styleId="Emphasis">
    <w:name w:val="Emphasis"/>
    <w:basedOn w:val="DefaultParagraphFont"/>
    <w:uiPriority w:val="20"/>
    <w:qFormat/>
    <w:rsid w:val="009520C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footnote reference" w:uiPriority="99"/>
    <w:lsdException w:name="Title" w:qFormat="1"/>
    <w:lsdException w:name="Subtitle" w:qFormat="1"/>
    <w:lsdException w:name="Hyperlink" w:uiPriority="99"/>
    <w:lsdException w:name="Strong" w:qFormat="1"/>
    <w:lsdException w:name="Emphasis" w:uiPriority="20"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he-IL" w:bidi="he-IL"/>
    </w:rPr>
  </w:style>
  <w:style w:type="paragraph" w:styleId="Heading1">
    <w:name w:val="heading 1"/>
    <w:basedOn w:val="Normal"/>
    <w:next w:val="BodyText"/>
    <w:qFormat/>
    <w:pPr>
      <w:keepNext/>
      <w:numPr>
        <w:numId w:val="20"/>
      </w:numPr>
      <w:spacing w:before="240" w:after="60"/>
      <w:ind w:right="432"/>
      <w:jc w:val="center"/>
      <w:outlineLvl w:val="0"/>
    </w:pPr>
    <w:rPr>
      <w:b/>
      <w:bCs/>
      <w:smallCaps/>
      <w:kern w:val="28"/>
      <w:sz w:val="28"/>
      <w:szCs w:val="28"/>
    </w:rPr>
  </w:style>
  <w:style w:type="paragraph" w:styleId="Heading2">
    <w:name w:val="heading 2"/>
    <w:basedOn w:val="Normal"/>
    <w:next w:val="BodyText"/>
    <w:qFormat/>
    <w:pPr>
      <w:keepNext/>
      <w:numPr>
        <w:ilvl w:val="1"/>
        <w:numId w:val="20"/>
      </w:numPr>
      <w:spacing w:before="720" w:line="360" w:lineRule="auto"/>
      <w:ind w:right="576"/>
      <w:outlineLvl w:val="1"/>
    </w:pPr>
    <w:rPr>
      <w:b/>
      <w:bCs/>
      <w:sz w:val="24"/>
      <w:szCs w:val="24"/>
    </w:rPr>
  </w:style>
  <w:style w:type="paragraph" w:styleId="Heading3">
    <w:name w:val="heading 3"/>
    <w:basedOn w:val="Normal"/>
    <w:next w:val="BodyText"/>
    <w:qFormat/>
    <w:pPr>
      <w:keepNext/>
      <w:numPr>
        <w:ilvl w:val="2"/>
        <w:numId w:val="20"/>
      </w:numPr>
      <w:spacing w:before="480" w:line="360" w:lineRule="auto"/>
      <w:ind w:right="432"/>
      <w:outlineLvl w:val="2"/>
    </w:pPr>
    <w:rPr>
      <w:b/>
      <w:bCs/>
      <w:sz w:val="24"/>
      <w:szCs w:val="24"/>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20"/>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pPr>
      <w:numPr>
        <w:ilvl w:val="5"/>
        <w:numId w:val="20"/>
      </w:numPr>
      <w:outlineLvl w:val="5"/>
    </w:pPr>
    <w:rPr>
      <w:b/>
      <w:bCs/>
      <w:smallCaps/>
      <w:kern w:val="28"/>
      <w:sz w:val="28"/>
      <w:szCs w:val="32"/>
      <w:lang w:eastAsia="he-IL" w:bidi="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20"/>
      </w:numPr>
      <w:spacing w:before="240" w:after="60"/>
      <w:ind w:right="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autoSpaceDE w:val="0"/>
      <w:autoSpaceDN w:val="0"/>
      <w:spacing w:before="100" w:after="100"/>
    </w:pPr>
    <w:rPr>
      <w:sz w:val="24"/>
      <w:szCs w:val="24"/>
    </w:rPr>
  </w:style>
  <w:style w:type="paragraph" w:styleId="BodyText">
    <w:name w:val="Body Text"/>
    <w:basedOn w:val="Normal"/>
    <w:pPr>
      <w:spacing w:before="240" w:line="480" w:lineRule="auto"/>
      <w:jc w:val="both"/>
    </w:pPr>
    <w:rPr>
      <w:rFonts w:ascii="Arial" w:hAnsi="Arial"/>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basedOn w:val="DefaultParagraphFont"/>
    <w:uiPriority w:val="99"/>
    <w:rPr>
      <w:vertAlign w:val="superscript"/>
    </w:rPr>
  </w:style>
  <w:style w:type="character" w:customStyle="1" w:styleId="red">
    <w:name w:val="red"/>
    <w:basedOn w:val="DefaultParagraphFont"/>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semiHidden/>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basedOn w:val="DefaultParagraphFont"/>
    <w:uiPriority w:val="99"/>
    <w:rPr>
      <w:color w:val="auto"/>
      <w:u w:val="non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basedOn w:val="DefaultParagraphFont"/>
    <w:rPr>
      <w:color w:val="auto"/>
      <w:u w:val="none"/>
    </w:rPr>
  </w:style>
  <w:style w:type="paragraph" w:styleId="BodyTextIndent3">
    <w:name w:val="Body Text Indent 3"/>
    <w:basedOn w:val="Normal"/>
    <w:pPr>
      <w:widowControl w:val="0"/>
      <w:ind w:firstLine="1440"/>
      <w:jc w:val="both"/>
    </w:pPr>
    <w:rPr>
      <w:sz w:val="24"/>
      <w:szCs w:val="24"/>
    </w:rPr>
  </w:style>
  <w:style w:type="paragraph" w:styleId="TableofFigures">
    <w:name w:val="table of figures"/>
    <w:basedOn w:val="Normal"/>
    <w:next w:val="Normal"/>
    <w:autoRedefine/>
    <w:semiHidden/>
    <w:pPr>
      <w:tabs>
        <w:tab w:val="right" w:leader="dot" w:pos="8280"/>
      </w:tabs>
      <w:ind w:left="400" w:hanging="400"/>
    </w:pPr>
    <w:rPr>
      <w:sz w:val="24"/>
    </w:rPr>
  </w:style>
  <w:style w:type="paragraph" w:styleId="DocumentMap">
    <w:name w:val="Document Map"/>
    <w:basedOn w:val="Normal"/>
    <w:semiHidden/>
    <w:pPr>
      <w:shd w:val="clear" w:color="auto" w:fill="000080"/>
    </w:pPr>
    <w:rPr>
      <w:rFonts w:ascii="Tahoma" w:hAnsi="Tahoma" w:cs="Tahoma"/>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keepLines/>
      <w:spacing w:before="120"/>
      <w:ind w:left="360" w:hanging="360"/>
    </w:pPr>
    <w:rPr>
      <w:rFonts w:ascii="Arial" w:hAnsi="Arial"/>
      <w:szCs w:val="24"/>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he-IL"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basedOn w:val="DefaultParagraphFont"/>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rsid w:val="00BE00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Keyboard">
    <w:name w:val="HTML Keyboard"/>
    <w:basedOn w:val="DefaultParagraphFont"/>
    <w:rPr>
      <w:rFonts w:ascii="Courier New" w:eastAsia="Times New Roman" w:hAnsi="Courier New" w:cs="Courier New"/>
      <w:sz w:val="20"/>
      <w:szCs w:val="20"/>
    </w:rPr>
  </w:style>
  <w:style w:type="paragraph" w:customStyle="1" w:styleId="Style1">
    <w:name w:val="Style1"/>
    <w:basedOn w:val="Normal"/>
    <w:next w:val="BodyText"/>
    <w:autoRedefine/>
  </w:style>
  <w:style w:type="character" w:customStyle="1" w:styleId="BodyTextChar">
    <w:name w:val="Body Text Char"/>
    <w:basedOn w:val="DefaultParagraphFont"/>
    <w:rPr>
      <w:rFonts w:ascii="Arial" w:hAnsi="Arial"/>
      <w:szCs w:val="24"/>
      <w:lang w:val="en-US" w:eastAsia="he-IL" w:bidi="he-IL"/>
    </w:rPr>
  </w:style>
  <w:style w:type="character" w:customStyle="1" w:styleId="Heading6Char">
    <w:name w:val="Heading 6 Char"/>
    <w:basedOn w:val="DefaultParagraphFont"/>
    <w:rPr>
      <w:b/>
      <w:bCs/>
      <w:smallCaps/>
      <w:kern w:val="28"/>
      <w:sz w:val="28"/>
      <w:szCs w:val="32"/>
      <w:lang w:val="en-US" w:eastAsia="he-IL" w:bidi="he-IL"/>
    </w:rPr>
  </w:style>
  <w:style w:type="character" w:customStyle="1" w:styleId="Heading7Char">
    <w:name w:val="Heading 7 Char"/>
    <w:basedOn w:val="Heading6Char"/>
    <w:rPr>
      <w:b/>
      <w:bCs/>
      <w:smallCaps/>
      <w:kern w:val="28"/>
      <w:sz w:val="24"/>
      <w:szCs w:val="28"/>
      <w:lang w:val="en-US" w:eastAsia="he-IL" w:bidi="he-IL"/>
    </w:rPr>
  </w:style>
  <w:style w:type="character" w:customStyle="1" w:styleId="Heading8Char">
    <w:name w:val="Heading 8 Char"/>
    <w:basedOn w:val="Heading7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basedOn w:val="DefaultParagraphFont"/>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basedOn w:val="StyleAuthorNote10ptItalicBlue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customStyle="1" w:styleId="apple-converted-space">
    <w:name w:val="apple-converted-space"/>
    <w:rsid w:val="00EA599A"/>
  </w:style>
  <w:style w:type="paragraph" w:styleId="ListParagraph">
    <w:name w:val="List Paragraph"/>
    <w:basedOn w:val="Normal"/>
    <w:uiPriority w:val="34"/>
    <w:qFormat/>
    <w:rsid w:val="00D62D20"/>
    <w:pPr>
      <w:ind w:left="720"/>
      <w:contextualSpacing/>
    </w:pPr>
    <w:rPr>
      <w:rFonts w:asciiTheme="minorHAnsi" w:eastAsiaTheme="minorEastAsia" w:hAnsiTheme="minorHAnsi" w:cstheme="minorBidi"/>
      <w:sz w:val="24"/>
      <w:szCs w:val="24"/>
      <w:lang w:eastAsia="en-US" w:bidi="ar-SA"/>
    </w:rPr>
  </w:style>
  <w:style w:type="paragraph" w:customStyle="1" w:styleId="Heading1grey">
    <w:name w:val="Heading 1 grey"/>
    <w:basedOn w:val="Heading1"/>
    <w:link w:val="Heading1greyChar"/>
    <w:qFormat/>
    <w:rsid w:val="00D62D20"/>
    <w:pPr>
      <w:numPr>
        <w:numId w:val="0"/>
      </w:numPr>
      <w:spacing w:before="600" w:after="120"/>
      <w:ind w:left="288" w:right="288"/>
      <w:jc w:val="left"/>
    </w:pPr>
    <w:rPr>
      <w:rFonts w:ascii="Arial" w:hAnsi="Arial" w:cs="Arial"/>
      <w:smallCaps w:val="0"/>
      <w:color w:val="595959"/>
      <w:kern w:val="32"/>
      <w:sz w:val="36"/>
      <w:szCs w:val="36"/>
      <w:lang w:eastAsia="en-US" w:bidi="ar-SA"/>
    </w:rPr>
  </w:style>
  <w:style w:type="character" w:customStyle="1" w:styleId="Heading1greyChar">
    <w:name w:val="Heading 1 grey Char"/>
    <w:basedOn w:val="DefaultParagraphFont"/>
    <w:link w:val="Heading1grey"/>
    <w:locked/>
    <w:rsid w:val="00D62D20"/>
    <w:rPr>
      <w:rFonts w:ascii="Arial" w:hAnsi="Arial" w:cs="Arial"/>
      <w:b/>
      <w:bCs/>
      <w:color w:val="595959"/>
      <w:kern w:val="32"/>
      <w:sz w:val="36"/>
      <w:szCs w:val="36"/>
    </w:rPr>
  </w:style>
  <w:style w:type="paragraph" w:styleId="NoteLevel2">
    <w:name w:val="Note Level 2"/>
    <w:basedOn w:val="Normal"/>
    <w:uiPriority w:val="1"/>
    <w:qFormat/>
    <w:rsid w:val="00D62D20"/>
    <w:pPr>
      <w:keepNext/>
      <w:numPr>
        <w:ilvl w:val="1"/>
        <w:numId w:val="42"/>
      </w:numPr>
      <w:contextualSpacing/>
      <w:outlineLvl w:val="1"/>
    </w:pPr>
    <w:rPr>
      <w:rFonts w:ascii="Verdana" w:hAnsi="Verdana"/>
    </w:rPr>
  </w:style>
  <w:style w:type="character" w:styleId="SubtleEmphasis">
    <w:name w:val="Subtle Emphasis"/>
    <w:basedOn w:val="DefaultParagraphFont"/>
    <w:uiPriority w:val="19"/>
    <w:qFormat/>
    <w:rsid w:val="00D62D20"/>
    <w:rPr>
      <w:i/>
      <w:iCs/>
      <w:color w:val="808080" w:themeColor="text1" w:themeTint="7F"/>
    </w:rPr>
  </w:style>
  <w:style w:type="character" w:styleId="Emphasis">
    <w:name w:val="Emphasis"/>
    <w:basedOn w:val="DefaultParagraphFont"/>
    <w:uiPriority w:val="20"/>
    <w:qFormat/>
    <w:rsid w:val="009520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79369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mashable.com/2012/07/07/designing-for-multiple-devices" TargetMode="External"/><Relationship Id="rId21" Type="http://schemas.openxmlformats.org/officeDocument/2006/relationships/hyperlink" Target="http://mashable.com/2011/03/09/kinect-10-million/" TargetMode="External"/><Relationship Id="rId22" Type="http://schemas.openxmlformats.org/officeDocument/2006/relationships/image" Target="media/image1.png"/><Relationship Id="rId23" Type="http://schemas.openxmlformats.org/officeDocument/2006/relationships/header" Target="header4.xml"/><Relationship Id="rId24" Type="http://schemas.openxmlformats.org/officeDocument/2006/relationships/footer" Target="footer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comments" Target="comments.xml"/><Relationship Id="rId16" Type="http://schemas.openxmlformats.org/officeDocument/2006/relationships/hyperlink" Target="http://www.liv.ac.uk/library/ohecampus/ref.htm" TargetMode="External"/><Relationship Id="rId17" Type="http://schemas.openxmlformats.org/officeDocument/2006/relationships/hyperlink" Target="http://www.idt.mdh.se/utbildning/exjobb/files/TR1288.pdf" TargetMode="External"/><Relationship Id="rId18" Type="http://schemas.openxmlformats.org/officeDocument/2006/relationships/hyperlink" Target="http://www.app-side.com/2012/03/top-five-things-to-take-into-account-when-considering-the-gesture-controlled-user-experience/" TargetMode="External"/><Relationship Id="rId19" Type="http://schemas.openxmlformats.org/officeDocument/2006/relationships/hyperlink" Target="http://www.embedded.com/design/embedded/4231144/The-challenges-of-multi-touch-gesture-interfaces?pageNumber=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System:Users:stking:Downloads:D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12D2B-9A5C-9B45-983D-2ED66A40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 Template.dot</Template>
  <TotalTime>161</TotalTime>
  <Pages>23</Pages>
  <Words>4263</Words>
  <Characters>24303</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MY DISSERTATION TITLE</vt:lpstr>
    </vt:vector>
  </TitlesOfParts>
  <Manager/>
  <Company>Laureate Online Education, University of Liverpool M.Sc in IT</Company>
  <LinksUpToDate>false</LinksUpToDate>
  <CharactersWithSpaces>28509</CharactersWithSpaces>
  <SharedDoc>false</SharedDoc>
  <HLinks>
    <vt:vector size="672" baseType="variant">
      <vt:variant>
        <vt:i4>3670128</vt:i4>
      </vt:variant>
      <vt:variant>
        <vt:i4>456</vt:i4>
      </vt:variant>
      <vt:variant>
        <vt:i4>0</vt:i4>
      </vt:variant>
      <vt:variant>
        <vt:i4>5</vt:i4>
      </vt:variant>
      <vt:variant>
        <vt:lpwstr>http://compagno/TROST/info/2005/08/i050809c.htm</vt:lpwstr>
      </vt:variant>
      <vt:variant>
        <vt:lpwstr/>
      </vt:variant>
      <vt:variant>
        <vt:i4>3670129</vt:i4>
      </vt:variant>
      <vt:variant>
        <vt:i4>453</vt:i4>
      </vt:variant>
      <vt:variant>
        <vt:i4>0</vt:i4>
      </vt:variant>
      <vt:variant>
        <vt:i4>5</vt:i4>
      </vt:variant>
      <vt:variant>
        <vt:lpwstr>http://compagno/TROST/info/2005/08/i050809b.htm</vt:lpwstr>
      </vt:variant>
      <vt:variant>
        <vt:lpwstr/>
      </vt:variant>
      <vt:variant>
        <vt:i4>1114142</vt:i4>
      </vt:variant>
      <vt:variant>
        <vt:i4>450</vt:i4>
      </vt:variant>
      <vt:variant>
        <vt:i4>0</vt:i4>
      </vt:variant>
      <vt:variant>
        <vt:i4>5</vt:i4>
      </vt:variant>
      <vt:variant>
        <vt:lpwstr>http://compagno/TROST/info/2005/08/i050803c.htm</vt:lpwstr>
      </vt:variant>
      <vt:variant>
        <vt:lpwstr>Attribution#Attribution</vt:lpwstr>
      </vt:variant>
      <vt:variant>
        <vt:i4>3276832</vt:i4>
      </vt:variant>
      <vt:variant>
        <vt:i4>447</vt:i4>
      </vt:variant>
      <vt:variant>
        <vt:i4>0</vt:i4>
      </vt:variant>
      <vt:variant>
        <vt:i4>5</vt:i4>
      </vt:variant>
      <vt:variant>
        <vt:lpwstr>http://compagno/TROST/info/2005/08/i050803c.htm</vt:lpwstr>
      </vt:variant>
      <vt:variant>
        <vt:lpwstr>Contributors#Contributors</vt:lpwstr>
      </vt:variant>
      <vt:variant>
        <vt:i4>2752568</vt:i4>
      </vt:variant>
      <vt:variant>
        <vt:i4>444</vt:i4>
      </vt:variant>
      <vt:variant>
        <vt:i4>0</vt:i4>
      </vt:variant>
      <vt:variant>
        <vt:i4>5</vt:i4>
      </vt:variant>
      <vt:variant>
        <vt:lpwstr>http://compagno/TROST/info/2005/08/i050803c.htm</vt:lpwstr>
      </vt:variant>
      <vt:variant>
        <vt:lpwstr>References#References</vt:lpwstr>
      </vt:variant>
      <vt:variant>
        <vt:i4>1114115</vt:i4>
      </vt:variant>
      <vt:variant>
        <vt:i4>441</vt:i4>
      </vt:variant>
      <vt:variant>
        <vt:i4>0</vt:i4>
      </vt:variant>
      <vt:variant>
        <vt:i4>5</vt:i4>
      </vt:variant>
      <vt:variant>
        <vt:lpwstr>http://compagno/TROST/info/2005/08/i050803c.htm</vt:lpwstr>
      </vt:variant>
      <vt:variant>
        <vt:lpwstr>Sources#Sources</vt:lpwstr>
      </vt:variant>
      <vt:variant>
        <vt:i4>1638411</vt:i4>
      </vt:variant>
      <vt:variant>
        <vt:i4>438</vt:i4>
      </vt:variant>
      <vt:variant>
        <vt:i4>0</vt:i4>
      </vt:variant>
      <vt:variant>
        <vt:i4>5</vt:i4>
      </vt:variant>
      <vt:variant>
        <vt:lpwstr>http://compagno/TROST/info/2005/08/i050803c.htm</vt:lpwstr>
      </vt:variant>
      <vt:variant>
        <vt:lpwstr>Related_Patterns#Related_Patterns</vt:lpwstr>
      </vt:variant>
      <vt:variant>
        <vt:i4>3538980</vt:i4>
      </vt:variant>
      <vt:variant>
        <vt:i4>435</vt:i4>
      </vt:variant>
      <vt:variant>
        <vt:i4>0</vt:i4>
      </vt:variant>
      <vt:variant>
        <vt:i4>5</vt:i4>
      </vt:variant>
      <vt:variant>
        <vt:lpwstr>http://compagno/TROST/info/2005/08/i050803c.htm</vt:lpwstr>
      </vt:variant>
      <vt:variant>
        <vt:lpwstr>Variants#Variants</vt:lpwstr>
      </vt:variant>
      <vt:variant>
        <vt:i4>327703</vt:i4>
      </vt:variant>
      <vt:variant>
        <vt:i4>432</vt:i4>
      </vt:variant>
      <vt:variant>
        <vt:i4>0</vt:i4>
      </vt:variant>
      <vt:variant>
        <vt:i4>5</vt:i4>
      </vt:variant>
      <vt:variant>
        <vt:lpwstr>http://compagno/TROST/info/2005/08/i050803c.htm</vt:lpwstr>
      </vt:variant>
      <vt:variant>
        <vt:lpwstr>Known_Examples#Known_Examples</vt:lpwstr>
      </vt:variant>
      <vt:variant>
        <vt:i4>1114133</vt:i4>
      </vt:variant>
      <vt:variant>
        <vt:i4>429</vt:i4>
      </vt:variant>
      <vt:variant>
        <vt:i4>0</vt:i4>
      </vt:variant>
      <vt:variant>
        <vt:i4>5</vt:i4>
      </vt:variant>
      <vt:variant>
        <vt:lpwstr>http://compagno/TROST/info/2005/08/i050803c.htm</vt:lpwstr>
      </vt:variant>
      <vt:variant>
        <vt:lpwstr>Usage#Usage</vt:lpwstr>
      </vt:variant>
      <vt:variant>
        <vt:i4>1114115</vt:i4>
      </vt:variant>
      <vt:variant>
        <vt:i4>426</vt:i4>
      </vt:variant>
      <vt:variant>
        <vt:i4>0</vt:i4>
      </vt:variant>
      <vt:variant>
        <vt:i4>5</vt:i4>
      </vt:variant>
      <vt:variant>
        <vt:lpwstr>http://compagno/TROST/info/2005/08/i050803c.htm</vt:lpwstr>
      </vt:variant>
      <vt:variant>
        <vt:lpwstr>Next_Challenges#Next_Challenges</vt:lpwstr>
      </vt:variant>
      <vt:variant>
        <vt:i4>1114115</vt:i4>
      </vt:variant>
      <vt:variant>
        <vt:i4>423</vt:i4>
      </vt:variant>
      <vt:variant>
        <vt:i4>0</vt:i4>
      </vt:variant>
      <vt:variant>
        <vt:i4>5</vt:i4>
      </vt:variant>
      <vt:variant>
        <vt:lpwstr>http://compagno/TROST/info/2005/08/i050803c.htm</vt:lpwstr>
      </vt:variant>
      <vt:variant>
        <vt:lpwstr>Risks#Risks</vt:lpwstr>
      </vt:variant>
      <vt:variant>
        <vt:i4>6619255</vt:i4>
      </vt:variant>
      <vt:variant>
        <vt:i4>420</vt:i4>
      </vt:variant>
      <vt:variant>
        <vt:i4>0</vt:i4>
      </vt:variant>
      <vt:variant>
        <vt:i4>5</vt:i4>
      </vt:variant>
      <vt:variant>
        <vt:lpwstr>http://compagno/TROST/info/2005/08/i050803c.htm</vt:lpwstr>
      </vt:variant>
      <vt:variant>
        <vt:lpwstr>Trade-Offs#Trade-Offs</vt:lpwstr>
      </vt:variant>
      <vt:variant>
        <vt:i4>1114115</vt:i4>
      </vt:variant>
      <vt:variant>
        <vt:i4>417</vt:i4>
      </vt:variant>
      <vt:variant>
        <vt:i4>0</vt:i4>
      </vt:variant>
      <vt:variant>
        <vt:i4>5</vt:i4>
      </vt:variant>
      <vt:variant>
        <vt:lpwstr>http://compagno/TROST/info/2005/08/i050803c.htm</vt:lpwstr>
      </vt:variant>
      <vt:variant>
        <vt:lpwstr>Limitations#Limitations</vt:lpwstr>
      </vt:variant>
      <vt:variant>
        <vt:i4>3538980</vt:i4>
      </vt:variant>
      <vt:variant>
        <vt:i4>414</vt:i4>
      </vt:variant>
      <vt:variant>
        <vt:i4>0</vt:i4>
      </vt:variant>
      <vt:variant>
        <vt:i4>5</vt:i4>
      </vt:variant>
      <vt:variant>
        <vt:lpwstr>http://compagno/TROST/info/2005/08/i050803c.htm</vt:lpwstr>
      </vt:variant>
      <vt:variant>
        <vt:lpwstr>Benefits#Benefits</vt:lpwstr>
      </vt:variant>
      <vt:variant>
        <vt:i4>3932206</vt:i4>
      </vt:variant>
      <vt:variant>
        <vt:i4>411</vt:i4>
      </vt:variant>
      <vt:variant>
        <vt:i4>0</vt:i4>
      </vt:variant>
      <vt:variant>
        <vt:i4>5</vt:i4>
      </vt:variant>
      <vt:variant>
        <vt:lpwstr>http://compagno/TROST/info/2005/08/i050803c.htm</vt:lpwstr>
      </vt:variant>
      <vt:variant>
        <vt:lpwstr>Consequences#Consequences</vt:lpwstr>
      </vt:variant>
      <vt:variant>
        <vt:i4>1114115</vt:i4>
      </vt:variant>
      <vt:variant>
        <vt:i4>408</vt:i4>
      </vt:variant>
      <vt:variant>
        <vt:i4>0</vt:i4>
      </vt:variant>
      <vt:variant>
        <vt:i4>5</vt:i4>
      </vt:variant>
      <vt:variant>
        <vt:lpwstr>http://compagno/TROST/info/2005/08/i050803c.htm</vt:lpwstr>
      </vt:variant>
      <vt:variant>
        <vt:lpwstr>Trustworthiness#Trustworthiness</vt:lpwstr>
      </vt:variant>
      <vt:variant>
        <vt:i4>1114133</vt:i4>
      </vt:variant>
      <vt:variant>
        <vt:i4>405</vt:i4>
      </vt:variant>
      <vt:variant>
        <vt:i4>0</vt:i4>
      </vt:variant>
      <vt:variant>
        <vt:i4>5</vt:i4>
      </vt:variant>
      <vt:variant>
        <vt:lpwstr>http://compagno/TROST/info/2005/08/i050803c.htm</vt:lpwstr>
      </vt:variant>
      <vt:variant>
        <vt:lpwstr>Performance/Scale#Performance/Scale</vt:lpwstr>
      </vt:variant>
      <vt:variant>
        <vt:i4>7274620</vt:i4>
      </vt:variant>
      <vt:variant>
        <vt:i4>402</vt:i4>
      </vt:variant>
      <vt:variant>
        <vt:i4>0</vt:i4>
      </vt:variant>
      <vt:variant>
        <vt:i4>5</vt:i4>
      </vt:variant>
      <vt:variant>
        <vt:lpwstr>http://compagno/TROST/info/2005/08/i050803c.htm</vt:lpwstr>
      </vt:variant>
      <vt:variant>
        <vt:lpwstr>Support/Repair#Support/Repair</vt:lpwstr>
      </vt:variant>
      <vt:variant>
        <vt:i4>1114121</vt:i4>
      </vt:variant>
      <vt:variant>
        <vt:i4>399</vt:i4>
      </vt:variant>
      <vt:variant>
        <vt:i4>0</vt:i4>
      </vt:variant>
      <vt:variant>
        <vt:i4>5</vt:i4>
      </vt:variant>
      <vt:variant>
        <vt:lpwstr>http://compagno/TROST/info/2005/08/i050803c.htm</vt:lpwstr>
      </vt:variant>
      <vt:variant>
        <vt:lpwstr>Usability#Usability</vt:lpwstr>
      </vt:variant>
      <vt:variant>
        <vt:i4>3407910</vt:i4>
      </vt:variant>
      <vt:variant>
        <vt:i4>396</vt:i4>
      </vt:variant>
      <vt:variant>
        <vt:i4>0</vt:i4>
      </vt:variant>
      <vt:variant>
        <vt:i4>5</vt:i4>
      </vt:variant>
      <vt:variant>
        <vt:lpwstr>http://compagno/TROST/info/2005/08/i050803c.htm</vt:lpwstr>
      </vt:variant>
      <vt:variant>
        <vt:lpwstr>Operations#Operations</vt:lpwstr>
      </vt:variant>
      <vt:variant>
        <vt:i4>2359356</vt:i4>
      </vt:variant>
      <vt:variant>
        <vt:i4>393</vt:i4>
      </vt:variant>
      <vt:variant>
        <vt:i4>0</vt:i4>
      </vt:variant>
      <vt:variant>
        <vt:i4>5</vt:i4>
      </vt:variant>
      <vt:variant>
        <vt:lpwstr>http://compagno/TROST/info/2005/08/i050803c.htm</vt:lpwstr>
      </vt:variant>
      <vt:variant>
        <vt:lpwstr>Security#Security</vt:lpwstr>
      </vt:variant>
      <vt:variant>
        <vt:i4>2818110</vt:i4>
      </vt:variant>
      <vt:variant>
        <vt:i4>390</vt:i4>
      </vt:variant>
      <vt:variant>
        <vt:i4>0</vt:i4>
      </vt:variant>
      <vt:variant>
        <vt:i4>5</vt:i4>
      </vt:variant>
      <vt:variant>
        <vt:lpwstr>http://compagno/TROST/info/2005/08/i050803c.htm</vt:lpwstr>
      </vt:variant>
      <vt:variant>
        <vt:lpwstr>Deployment#Deployment</vt:lpwstr>
      </vt:variant>
      <vt:variant>
        <vt:i4>6357093</vt:i4>
      </vt:variant>
      <vt:variant>
        <vt:i4>387</vt:i4>
      </vt:variant>
      <vt:variant>
        <vt:i4>0</vt:i4>
      </vt:variant>
      <vt:variant>
        <vt:i4>5</vt:i4>
      </vt:variant>
      <vt:variant>
        <vt:lpwstr>http://compagno/TROST/info/2005/08/i050803c.htm</vt:lpwstr>
      </vt:variant>
      <vt:variant>
        <vt:lpwstr>Safety/Failure#Safety/Failure</vt:lpwstr>
      </vt:variant>
      <vt:variant>
        <vt:i4>1114135</vt:i4>
      </vt:variant>
      <vt:variant>
        <vt:i4>384</vt:i4>
      </vt:variant>
      <vt:variant>
        <vt:i4>0</vt:i4>
      </vt:variant>
      <vt:variant>
        <vt:i4>5</vt:i4>
      </vt:variant>
      <vt:variant>
        <vt:lpwstr>http://compagno/TROST/info/2005/08/i050803c.htm</vt:lpwstr>
      </vt:variant>
      <vt:variant>
        <vt:lpwstr>Testing#Testing</vt:lpwstr>
      </vt:variant>
      <vt:variant>
        <vt:i4>3604517</vt:i4>
      </vt:variant>
      <vt:variant>
        <vt:i4>381</vt:i4>
      </vt:variant>
      <vt:variant>
        <vt:i4>0</vt:i4>
      </vt:variant>
      <vt:variant>
        <vt:i4>5</vt:i4>
      </vt:variant>
      <vt:variant>
        <vt:lpwstr>http://compagno/TROST/info/2005/08/i050803c.htm</vt:lpwstr>
      </vt:variant>
      <vt:variant>
        <vt:lpwstr>Considerations#Considerations</vt:lpwstr>
      </vt:variant>
      <vt:variant>
        <vt:i4>1114142</vt:i4>
      </vt:variant>
      <vt:variant>
        <vt:i4>378</vt:i4>
      </vt:variant>
      <vt:variant>
        <vt:i4>0</vt:i4>
      </vt:variant>
      <vt:variant>
        <vt:i4>5</vt:i4>
      </vt:variant>
      <vt:variant>
        <vt:lpwstr>http://compagno/TROST/info/2005/08/i050803c.htm</vt:lpwstr>
      </vt:variant>
      <vt:variant>
        <vt:lpwstr>Realization#Realization</vt:lpwstr>
      </vt:variant>
      <vt:variant>
        <vt:i4>3407910</vt:i4>
      </vt:variant>
      <vt:variant>
        <vt:i4>375</vt:i4>
      </vt:variant>
      <vt:variant>
        <vt:i4>0</vt:i4>
      </vt:variant>
      <vt:variant>
        <vt:i4>5</vt:i4>
      </vt:variant>
      <vt:variant>
        <vt:lpwstr>http://compagno/TROST/info/2005/08/i050803c.htm</vt:lpwstr>
      </vt:variant>
      <vt:variant>
        <vt:lpwstr>Diagrams#Diagrams</vt:lpwstr>
      </vt:variant>
      <vt:variant>
        <vt:i4>3014716</vt:i4>
      </vt:variant>
      <vt:variant>
        <vt:i4>372</vt:i4>
      </vt:variant>
      <vt:variant>
        <vt:i4>0</vt:i4>
      </vt:variant>
      <vt:variant>
        <vt:i4>5</vt:i4>
      </vt:variant>
      <vt:variant>
        <vt:lpwstr>http://compagno/TROST/info/2005/08/i050803c.htm</vt:lpwstr>
      </vt:variant>
      <vt:variant>
        <vt:lpwstr>Models#Models</vt:lpwstr>
      </vt:variant>
      <vt:variant>
        <vt:i4>2293806</vt:i4>
      </vt:variant>
      <vt:variant>
        <vt:i4>369</vt:i4>
      </vt:variant>
      <vt:variant>
        <vt:i4>0</vt:i4>
      </vt:variant>
      <vt:variant>
        <vt:i4>5</vt:i4>
      </vt:variant>
      <vt:variant>
        <vt:lpwstr>http://compagno/TROST/info/2005/08/i050803c.htm</vt:lpwstr>
      </vt:variant>
      <vt:variant>
        <vt:lpwstr>Detail#Detail</vt:lpwstr>
      </vt:variant>
      <vt:variant>
        <vt:i4>2490420</vt:i4>
      </vt:variant>
      <vt:variant>
        <vt:i4>366</vt:i4>
      </vt:variant>
      <vt:variant>
        <vt:i4>0</vt:i4>
      </vt:variant>
      <vt:variant>
        <vt:i4>5</vt:i4>
      </vt:variant>
      <vt:variant>
        <vt:lpwstr>http://compagno/TROST/info/2005/08/i050803c.htm</vt:lpwstr>
      </vt:variant>
      <vt:variant>
        <vt:lpwstr>Sketches#Sketches</vt:lpwstr>
      </vt:variant>
      <vt:variant>
        <vt:i4>1114115</vt:i4>
      </vt:variant>
      <vt:variant>
        <vt:i4>363</vt:i4>
      </vt:variant>
      <vt:variant>
        <vt:i4>0</vt:i4>
      </vt:variant>
      <vt:variant>
        <vt:i4>5</vt:i4>
      </vt:variant>
      <vt:variant>
        <vt:lpwstr>http://compagno/TROST/info/2005/08/i050803c.htm</vt:lpwstr>
      </vt:variant>
      <vt:variant>
        <vt:lpwstr>Prerequisites#Prerequisites</vt:lpwstr>
      </vt:variant>
      <vt:variant>
        <vt:i4>1114133</vt:i4>
      </vt:variant>
      <vt:variant>
        <vt:i4>360</vt:i4>
      </vt:variant>
      <vt:variant>
        <vt:i4>0</vt:i4>
      </vt:variant>
      <vt:variant>
        <vt:i4>5</vt:i4>
      </vt:variant>
      <vt:variant>
        <vt:lpwstr>http://compagno/TROST/info/2005/08/i050803c.htm</vt:lpwstr>
      </vt:variant>
      <vt:variant>
        <vt:lpwstr>Rationale#Rationale</vt:lpwstr>
      </vt:variant>
      <vt:variant>
        <vt:i4>1114116</vt:i4>
      </vt:variant>
      <vt:variant>
        <vt:i4>357</vt:i4>
      </vt:variant>
      <vt:variant>
        <vt:i4>0</vt:i4>
      </vt:variant>
      <vt:variant>
        <vt:i4>5</vt:i4>
      </vt:variant>
      <vt:variant>
        <vt:lpwstr>http://compagno/TROST/info/2005/08/i050803c.htm</vt:lpwstr>
      </vt:variant>
      <vt:variant>
        <vt:lpwstr>Key_Statement#Key_Statement</vt:lpwstr>
      </vt:variant>
      <vt:variant>
        <vt:i4>2359341</vt:i4>
      </vt:variant>
      <vt:variant>
        <vt:i4>354</vt:i4>
      </vt:variant>
      <vt:variant>
        <vt:i4>0</vt:i4>
      </vt:variant>
      <vt:variant>
        <vt:i4>5</vt:i4>
      </vt:variant>
      <vt:variant>
        <vt:lpwstr>http://compagno/TROST/info/2005/08/i050803c.htm</vt:lpwstr>
      </vt:variant>
      <vt:variant>
        <vt:lpwstr>Approach#Approach</vt:lpwstr>
      </vt:variant>
      <vt:variant>
        <vt:i4>3735595</vt:i4>
      </vt:variant>
      <vt:variant>
        <vt:i4>351</vt:i4>
      </vt:variant>
      <vt:variant>
        <vt:i4>0</vt:i4>
      </vt:variant>
      <vt:variant>
        <vt:i4>5</vt:i4>
      </vt:variant>
      <vt:variant>
        <vt:lpwstr>http://compagno/TROST/info/2005/08/i050803c.htm</vt:lpwstr>
      </vt:variant>
      <vt:variant>
        <vt:lpwstr>Concerns#Concerns</vt:lpwstr>
      </vt:variant>
      <vt:variant>
        <vt:i4>3932217</vt:i4>
      </vt:variant>
      <vt:variant>
        <vt:i4>348</vt:i4>
      </vt:variant>
      <vt:variant>
        <vt:i4>0</vt:i4>
      </vt:variant>
      <vt:variant>
        <vt:i4>5</vt:i4>
      </vt:variant>
      <vt:variant>
        <vt:lpwstr>http://compagno/TROST/info/2005/08/i050803c.htm</vt:lpwstr>
      </vt:variant>
      <vt:variant>
        <vt:lpwstr>Background#Background</vt:lpwstr>
      </vt:variant>
      <vt:variant>
        <vt:i4>4063275</vt:i4>
      </vt:variant>
      <vt:variant>
        <vt:i4>345</vt:i4>
      </vt:variant>
      <vt:variant>
        <vt:i4>0</vt:i4>
      </vt:variant>
      <vt:variant>
        <vt:i4>5</vt:i4>
      </vt:variant>
      <vt:variant>
        <vt:lpwstr>http://compagno/TROST/info/2005/08/i050803c.htm</vt:lpwstr>
      </vt:variant>
      <vt:variant>
        <vt:lpwstr>Intent#Intent</vt:lpwstr>
      </vt:variant>
      <vt:variant>
        <vt:i4>1114142</vt:i4>
      </vt:variant>
      <vt:variant>
        <vt:i4>342</vt:i4>
      </vt:variant>
      <vt:variant>
        <vt:i4>0</vt:i4>
      </vt:variant>
      <vt:variant>
        <vt:i4>5</vt:i4>
      </vt:variant>
      <vt:variant>
        <vt:lpwstr>http://compagno/TROST/info/2005/08/i050803c.htm</vt:lpwstr>
      </vt:variant>
      <vt:variant>
        <vt:lpwstr>Intention#Intention</vt:lpwstr>
      </vt:variant>
      <vt:variant>
        <vt:i4>1114115</vt:i4>
      </vt:variant>
      <vt:variant>
        <vt:i4>339</vt:i4>
      </vt:variant>
      <vt:variant>
        <vt:i4>0</vt:i4>
      </vt:variant>
      <vt:variant>
        <vt:i4>5</vt:i4>
      </vt:variant>
      <vt:variant>
        <vt:lpwstr>http://compagno/TROST/info/2005/08/i050803c.htm</vt:lpwstr>
      </vt:variant>
      <vt:variant>
        <vt:lpwstr>Indications#Indications</vt:lpwstr>
      </vt:variant>
      <vt:variant>
        <vt:i4>1114121</vt:i4>
      </vt:variant>
      <vt:variant>
        <vt:i4>336</vt:i4>
      </vt:variant>
      <vt:variant>
        <vt:i4>0</vt:i4>
      </vt:variant>
      <vt:variant>
        <vt:i4>5</vt:i4>
      </vt:variant>
      <vt:variant>
        <vt:lpwstr>http://compagno/TROST/info/2005/08/i050803c.htm</vt:lpwstr>
      </vt:variant>
      <vt:variant>
        <vt:lpwstr>Applicability#Applicability</vt:lpwstr>
      </vt:variant>
      <vt:variant>
        <vt:i4>1114116</vt:i4>
      </vt:variant>
      <vt:variant>
        <vt:i4>333</vt:i4>
      </vt:variant>
      <vt:variant>
        <vt:i4>0</vt:i4>
      </vt:variant>
      <vt:variant>
        <vt:i4>5</vt:i4>
      </vt:variant>
      <vt:variant>
        <vt:lpwstr>http://compagno/TROST/info/2005/08/i050803c.htm</vt:lpwstr>
      </vt:variant>
      <vt:variant>
        <vt:lpwstr>Context#Context</vt:lpwstr>
      </vt:variant>
      <vt:variant>
        <vt:i4>2949183</vt:i4>
      </vt:variant>
      <vt:variant>
        <vt:i4>330</vt:i4>
      </vt:variant>
      <vt:variant>
        <vt:i4>0</vt:i4>
      </vt:variant>
      <vt:variant>
        <vt:i4>5</vt:i4>
      </vt:variant>
      <vt:variant>
        <vt:lpwstr>http://compagno/TROST/info/2005/08/i050803c.htm</vt:lpwstr>
      </vt:variant>
      <vt:variant>
        <vt:lpwstr>Perspectives#Perspectives</vt:lpwstr>
      </vt:variant>
      <vt:variant>
        <vt:i4>1114142</vt:i4>
      </vt:variant>
      <vt:variant>
        <vt:i4>327</vt:i4>
      </vt:variant>
      <vt:variant>
        <vt:i4>0</vt:i4>
      </vt:variant>
      <vt:variant>
        <vt:i4>5</vt:i4>
      </vt:variant>
      <vt:variant>
        <vt:lpwstr>http://compagno/TROST/info/2005/08/i050803c.htm</vt:lpwstr>
      </vt:variant>
      <vt:variant>
        <vt:lpwstr>Situation#Situation</vt:lpwstr>
      </vt:variant>
      <vt:variant>
        <vt:i4>3670058</vt:i4>
      </vt:variant>
      <vt:variant>
        <vt:i4>324</vt:i4>
      </vt:variant>
      <vt:variant>
        <vt:i4>0</vt:i4>
      </vt:variant>
      <vt:variant>
        <vt:i4>5</vt:i4>
      </vt:variant>
      <vt:variant>
        <vt:lpwstr>http://compagno/TROST/info/2005/08/i050803c.htm</vt:lpwstr>
      </vt:variant>
      <vt:variant>
        <vt:lpwstr>Keywords#Keywords</vt:lpwstr>
      </vt:variant>
      <vt:variant>
        <vt:i4>1114133</vt:i4>
      </vt:variant>
      <vt:variant>
        <vt:i4>321</vt:i4>
      </vt:variant>
      <vt:variant>
        <vt:i4>0</vt:i4>
      </vt:variant>
      <vt:variant>
        <vt:i4>5</vt:i4>
      </vt:variant>
      <vt:variant>
        <vt:lpwstr>http://compagno/TROST/info/2005/08/i050803c.htm</vt:lpwstr>
      </vt:variant>
      <vt:variant>
        <vt:lpwstr>Archetype#Archetype</vt:lpwstr>
      </vt:variant>
      <vt:variant>
        <vt:i4>2752558</vt:i4>
      </vt:variant>
      <vt:variant>
        <vt:i4>318</vt:i4>
      </vt:variant>
      <vt:variant>
        <vt:i4>0</vt:i4>
      </vt:variant>
      <vt:variant>
        <vt:i4>5</vt:i4>
      </vt:variant>
      <vt:variant>
        <vt:lpwstr>http://compagno/TROST/info/2005/08/i050803c.htm</vt:lpwstr>
      </vt:variant>
      <vt:variant>
        <vt:lpwstr>Type#Type</vt:lpwstr>
      </vt:variant>
      <vt:variant>
        <vt:i4>1114115</vt:i4>
      </vt:variant>
      <vt:variant>
        <vt:i4>315</vt:i4>
      </vt:variant>
      <vt:variant>
        <vt:i4>0</vt:i4>
      </vt:variant>
      <vt:variant>
        <vt:i4>5</vt:i4>
      </vt:variant>
      <vt:variant>
        <vt:lpwstr>http://compagno/TROST/info/2005/08/i050803c.htm</vt:lpwstr>
      </vt:variant>
      <vt:variant>
        <vt:lpwstr>Also_Known_As#Also_Known_As</vt:lpwstr>
      </vt:variant>
      <vt:variant>
        <vt:i4>1114121</vt:i4>
      </vt:variant>
      <vt:variant>
        <vt:i4>312</vt:i4>
      </vt:variant>
      <vt:variant>
        <vt:i4>0</vt:i4>
      </vt:variant>
      <vt:variant>
        <vt:i4>5</vt:i4>
      </vt:variant>
      <vt:variant>
        <vt:lpwstr>http://compagno/TROST/info/2005/08/i050803c.htm</vt:lpwstr>
      </vt:variant>
      <vt:variant>
        <vt:lpwstr>Summary#Summary</vt:lpwstr>
      </vt:variant>
      <vt:variant>
        <vt:i4>1114142</vt:i4>
      </vt:variant>
      <vt:variant>
        <vt:i4>309</vt:i4>
      </vt:variant>
      <vt:variant>
        <vt:i4>0</vt:i4>
      </vt:variant>
      <vt:variant>
        <vt:i4>5</vt:i4>
      </vt:variant>
      <vt:variant>
        <vt:lpwstr>http://compagno/TROST/info/2005/08/i050803c.htm</vt:lpwstr>
      </vt:variant>
      <vt:variant>
        <vt:lpwstr>Version#Version</vt:lpwstr>
      </vt:variant>
      <vt:variant>
        <vt:i4>3473457</vt:i4>
      </vt:variant>
      <vt:variant>
        <vt:i4>306</vt:i4>
      </vt:variant>
      <vt:variant>
        <vt:i4>0</vt:i4>
      </vt:variant>
      <vt:variant>
        <vt:i4>5</vt:i4>
      </vt:variant>
      <vt:variant>
        <vt:lpwstr>http://compagno/TROST/info/2005/08/i050803c.htm</vt:lpwstr>
      </vt:variant>
      <vt:variant>
        <vt:lpwstr>Name#Name</vt:lpwstr>
      </vt:variant>
      <vt:variant>
        <vt:i4>3670071</vt:i4>
      </vt:variant>
      <vt:variant>
        <vt:i4>303</vt:i4>
      </vt:variant>
      <vt:variant>
        <vt:i4>0</vt:i4>
      </vt:variant>
      <vt:variant>
        <vt:i4>5</vt:i4>
      </vt:variant>
      <vt:variant>
        <vt:lpwstr>http://compagno/TROST/info/2005/08/i050803c.htm</vt:lpwstr>
      </vt:variant>
      <vt:variant>
        <vt:lpwstr>Identification#Identification</vt:lpwstr>
      </vt:variant>
      <vt:variant>
        <vt:i4>1441831</vt:i4>
      </vt:variant>
      <vt:variant>
        <vt:i4>297</vt:i4>
      </vt:variant>
      <vt:variant>
        <vt:i4>0</vt:i4>
      </vt:variant>
      <vt:variant>
        <vt:i4>5</vt:i4>
      </vt:variant>
      <vt:variant>
        <vt:lpwstr/>
      </vt:variant>
      <vt:variant>
        <vt:lpwstr>_Sources</vt:lpwstr>
      </vt:variant>
      <vt:variant>
        <vt:i4>7405643</vt:i4>
      </vt:variant>
      <vt:variant>
        <vt:i4>294</vt:i4>
      </vt:variant>
      <vt:variant>
        <vt:i4>0</vt:i4>
      </vt:variant>
      <vt:variant>
        <vt:i4>5</vt:i4>
      </vt:variant>
      <vt:variant>
        <vt:lpwstr/>
      </vt:variant>
      <vt:variant>
        <vt:lpwstr>_Usage</vt:lpwstr>
      </vt:variant>
      <vt:variant>
        <vt:i4>1441844</vt:i4>
      </vt:variant>
      <vt:variant>
        <vt:i4>291</vt:i4>
      </vt:variant>
      <vt:variant>
        <vt:i4>0</vt:i4>
      </vt:variant>
      <vt:variant>
        <vt:i4>5</vt:i4>
      </vt:variant>
      <vt:variant>
        <vt:lpwstr/>
      </vt:variant>
      <vt:variant>
        <vt:lpwstr>_Consequences</vt:lpwstr>
      </vt:variant>
      <vt:variant>
        <vt:i4>6750286</vt:i4>
      </vt:variant>
      <vt:variant>
        <vt:i4>288</vt:i4>
      </vt:variant>
      <vt:variant>
        <vt:i4>0</vt:i4>
      </vt:variant>
      <vt:variant>
        <vt:i4>5</vt:i4>
      </vt:variant>
      <vt:variant>
        <vt:lpwstr/>
      </vt:variant>
      <vt:variant>
        <vt:lpwstr>_Considerations</vt:lpwstr>
      </vt:variant>
      <vt:variant>
        <vt:i4>1835063</vt:i4>
      </vt:variant>
      <vt:variant>
        <vt:i4>285</vt:i4>
      </vt:variant>
      <vt:variant>
        <vt:i4>0</vt:i4>
      </vt:variant>
      <vt:variant>
        <vt:i4>5</vt:i4>
      </vt:variant>
      <vt:variant>
        <vt:lpwstr/>
      </vt:variant>
      <vt:variant>
        <vt:lpwstr>_Realization</vt:lpwstr>
      </vt:variant>
      <vt:variant>
        <vt:i4>1900604</vt:i4>
      </vt:variant>
      <vt:variant>
        <vt:i4>282</vt:i4>
      </vt:variant>
      <vt:variant>
        <vt:i4>0</vt:i4>
      </vt:variant>
      <vt:variant>
        <vt:i4>5</vt:i4>
      </vt:variant>
      <vt:variant>
        <vt:lpwstr/>
      </vt:variant>
      <vt:variant>
        <vt:lpwstr>_Approach</vt:lpwstr>
      </vt:variant>
      <vt:variant>
        <vt:i4>393249</vt:i4>
      </vt:variant>
      <vt:variant>
        <vt:i4>279</vt:i4>
      </vt:variant>
      <vt:variant>
        <vt:i4>0</vt:i4>
      </vt:variant>
      <vt:variant>
        <vt:i4>5</vt:i4>
      </vt:variant>
      <vt:variant>
        <vt:lpwstr/>
      </vt:variant>
      <vt:variant>
        <vt:lpwstr>_Concerns</vt:lpwstr>
      </vt:variant>
      <vt:variant>
        <vt:i4>7602255</vt:i4>
      </vt:variant>
      <vt:variant>
        <vt:i4>276</vt:i4>
      </vt:variant>
      <vt:variant>
        <vt:i4>0</vt:i4>
      </vt:variant>
      <vt:variant>
        <vt:i4>5</vt:i4>
      </vt:variant>
      <vt:variant>
        <vt:lpwstr/>
      </vt:variant>
      <vt:variant>
        <vt:lpwstr>_Intention</vt:lpwstr>
      </vt:variant>
      <vt:variant>
        <vt:i4>6357080</vt:i4>
      </vt:variant>
      <vt:variant>
        <vt:i4>273</vt:i4>
      </vt:variant>
      <vt:variant>
        <vt:i4>0</vt:i4>
      </vt:variant>
      <vt:variant>
        <vt:i4>5</vt:i4>
      </vt:variant>
      <vt:variant>
        <vt:lpwstr/>
      </vt:variant>
      <vt:variant>
        <vt:lpwstr>_Situation</vt:lpwstr>
      </vt:variant>
      <vt:variant>
        <vt:i4>6684765</vt:i4>
      </vt:variant>
      <vt:variant>
        <vt:i4>270</vt:i4>
      </vt:variant>
      <vt:variant>
        <vt:i4>0</vt:i4>
      </vt:variant>
      <vt:variant>
        <vt:i4>5</vt:i4>
      </vt:variant>
      <vt:variant>
        <vt:lpwstr/>
      </vt:variant>
      <vt:variant>
        <vt:lpwstr>_Identification</vt:lpwstr>
      </vt:variant>
      <vt:variant>
        <vt:i4>4194313</vt:i4>
      </vt:variant>
      <vt:variant>
        <vt:i4>261</vt:i4>
      </vt:variant>
      <vt:variant>
        <vt:i4>0</vt:i4>
      </vt:variant>
      <vt:variant>
        <vt:i4>5</vt:i4>
      </vt:variant>
      <vt:variant>
        <vt:lpwstr>http://trosting.org/info/2005/08/i050803e.htm</vt:lpwstr>
      </vt:variant>
      <vt:variant>
        <vt:lpwstr/>
      </vt:variant>
      <vt:variant>
        <vt:i4>4194318</vt:i4>
      </vt:variant>
      <vt:variant>
        <vt:i4>258</vt:i4>
      </vt:variant>
      <vt:variant>
        <vt:i4>0</vt:i4>
      </vt:variant>
      <vt:variant>
        <vt:i4>5</vt:i4>
      </vt:variant>
      <vt:variant>
        <vt:lpwstr>http://trosting.org/info/2005/08/i050803b.htm</vt:lpwstr>
      </vt:variant>
      <vt:variant>
        <vt:lpwstr/>
      </vt:variant>
      <vt:variant>
        <vt:i4>4128888</vt:i4>
      </vt:variant>
      <vt:variant>
        <vt:i4>255</vt:i4>
      </vt:variant>
      <vt:variant>
        <vt:i4>0</vt:i4>
      </vt:variant>
      <vt:variant>
        <vt:i4>5</vt:i4>
      </vt:variant>
      <vt:variant>
        <vt:lpwstr>http://halpierson.blogspot.com/2004/05/models.html</vt:lpwstr>
      </vt:variant>
      <vt:variant>
        <vt:lpwstr/>
      </vt:variant>
      <vt:variant>
        <vt:i4>6619178</vt:i4>
      </vt:variant>
      <vt:variant>
        <vt:i4>252</vt:i4>
      </vt:variant>
      <vt:variant>
        <vt:i4>0</vt:i4>
      </vt:variant>
      <vt:variant>
        <vt:i4>5</vt:i4>
      </vt:variant>
      <vt:variant>
        <vt:lpwstr>http://www.simpson.net/thesis/</vt:lpwstr>
      </vt:variant>
      <vt:variant>
        <vt:lpwstr/>
      </vt:variant>
      <vt:variant>
        <vt:i4>2621452</vt:i4>
      </vt:variant>
      <vt:variant>
        <vt:i4>249</vt:i4>
      </vt:variant>
      <vt:variant>
        <vt:i4>0</vt:i4>
      </vt:variant>
      <vt:variant>
        <vt:i4>5</vt:i4>
      </vt:variant>
      <vt:variant>
        <vt:lpwstr>mailto:webmaster@cardsatyourfingertips.co.uk?subject=M.Sc%20thesis%20-%20maximizing%20consumer%20trust</vt:lpwstr>
      </vt:variant>
      <vt:variant>
        <vt:lpwstr/>
      </vt:variant>
      <vt:variant>
        <vt:i4>2031639</vt:i4>
      </vt:variant>
      <vt:variant>
        <vt:i4>246</vt:i4>
      </vt:variant>
      <vt:variant>
        <vt:i4>0</vt:i4>
      </vt:variant>
      <vt:variant>
        <vt:i4>5</vt:i4>
      </vt:variant>
      <vt:variant>
        <vt:lpwstr/>
      </vt:variant>
      <vt:variant>
        <vt:lpwstr>Winograd1996</vt:lpwstr>
      </vt:variant>
      <vt:variant>
        <vt:i4>7995499</vt:i4>
      </vt:variant>
      <vt:variant>
        <vt:i4>243</vt:i4>
      </vt:variant>
      <vt:variant>
        <vt:i4>0</vt:i4>
      </vt:variant>
      <vt:variant>
        <vt:i4>5</vt:i4>
      </vt:variant>
      <vt:variant>
        <vt:lpwstr>http://www.liv.ac.uk/library/ohecampus/ref.htm</vt:lpwstr>
      </vt:variant>
      <vt:variant>
        <vt:lpwstr/>
      </vt:variant>
      <vt:variant>
        <vt:i4>7733304</vt:i4>
      </vt:variant>
      <vt:variant>
        <vt:i4>240</vt:i4>
      </vt:variant>
      <vt:variant>
        <vt:i4>0</vt:i4>
      </vt:variant>
      <vt:variant>
        <vt:i4>5</vt:i4>
      </vt:variant>
      <vt:variant>
        <vt:lpwstr/>
      </vt:variant>
      <vt:variant>
        <vt:lpwstr>Pierson2004</vt:lpwstr>
      </vt:variant>
      <vt:variant>
        <vt:i4>7143485</vt:i4>
      </vt:variant>
      <vt:variant>
        <vt:i4>237</vt:i4>
      </vt:variant>
      <vt:variant>
        <vt:i4>0</vt:i4>
      </vt:variant>
      <vt:variant>
        <vt:i4>5</vt:i4>
      </vt:variant>
      <vt:variant>
        <vt:lpwstr/>
      </vt:variant>
      <vt:variant>
        <vt:lpwstr>Denning1996</vt:lpwstr>
      </vt:variant>
      <vt:variant>
        <vt:i4>1638474</vt:i4>
      </vt:variant>
      <vt:variant>
        <vt:i4>234</vt:i4>
      </vt:variant>
      <vt:variant>
        <vt:i4>0</vt:i4>
      </vt:variant>
      <vt:variant>
        <vt:i4>5</vt:i4>
      </vt:variant>
      <vt:variant>
        <vt:lpwstr/>
      </vt:variant>
      <vt:variant>
        <vt:lpwstr>Alexander1977</vt:lpwstr>
      </vt:variant>
      <vt:variant>
        <vt:i4>262226</vt:i4>
      </vt:variant>
      <vt:variant>
        <vt:i4>231</vt:i4>
      </vt:variant>
      <vt:variant>
        <vt:i4>0</vt:i4>
      </vt:variant>
      <vt:variant>
        <vt:i4>5</vt:i4>
      </vt:variant>
      <vt:variant>
        <vt:lpwstr/>
      </vt:variant>
      <vt:variant>
        <vt:lpwstr>Gamma1995</vt:lpwstr>
      </vt:variant>
      <vt:variant>
        <vt:i4>917579</vt:i4>
      </vt:variant>
      <vt:variant>
        <vt:i4>228</vt:i4>
      </vt:variant>
      <vt:variant>
        <vt:i4>0</vt:i4>
      </vt:variant>
      <vt:variant>
        <vt:i4>5</vt:i4>
      </vt:variant>
      <vt:variant>
        <vt:lpwstr/>
      </vt:variant>
      <vt:variant>
        <vt:lpwstr>Garfinkel2005</vt:lpwstr>
      </vt:variant>
      <vt:variant>
        <vt:i4>7143456</vt:i4>
      </vt:variant>
      <vt:variant>
        <vt:i4>225</vt:i4>
      </vt:variant>
      <vt:variant>
        <vt:i4>0</vt:i4>
      </vt:variant>
      <vt:variant>
        <vt:i4>5</vt:i4>
      </vt:variant>
      <vt:variant>
        <vt:lpwstr/>
      </vt:variant>
      <vt:variant>
        <vt:lpwstr>Stoneburner2005</vt:lpwstr>
      </vt:variant>
      <vt:variant>
        <vt:i4>917579</vt:i4>
      </vt:variant>
      <vt:variant>
        <vt:i4>222</vt:i4>
      </vt:variant>
      <vt:variant>
        <vt:i4>0</vt:i4>
      </vt:variant>
      <vt:variant>
        <vt:i4>5</vt:i4>
      </vt:variant>
      <vt:variant>
        <vt:lpwstr/>
      </vt:variant>
      <vt:variant>
        <vt:lpwstr>Garfinkel2005</vt:lpwstr>
      </vt:variant>
      <vt:variant>
        <vt:i4>8257639</vt:i4>
      </vt:variant>
      <vt:variant>
        <vt:i4>219</vt:i4>
      </vt:variant>
      <vt:variant>
        <vt:i4>0</vt:i4>
      </vt:variant>
      <vt:variant>
        <vt:i4>5</vt:i4>
      </vt:variant>
      <vt:variant>
        <vt:lpwstr/>
      </vt:variant>
      <vt:variant>
        <vt:lpwstr>Fallow2004</vt:lpwstr>
      </vt:variant>
      <vt:variant>
        <vt:i4>1572913</vt:i4>
      </vt:variant>
      <vt:variant>
        <vt:i4>212</vt:i4>
      </vt:variant>
      <vt:variant>
        <vt:i4>0</vt:i4>
      </vt:variant>
      <vt:variant>
        <vt:i4>5</vt:i4>
      </vt:variant>
      <vt:variant>
        <vt:lpwstr/>
      </vt:variant>
      <vt:variant>
        <vt:lpwstr>_Toc120440499</vt:lpwstr>
      </vt:variant>
      <vt:variant>
        <vt:i4>1572913</vt:i4>
      </vt:variant>
      <vt:variant>
        <vt:i4>206</vt:i4>
      </vt:variant>
      <vt:variant>
        <vt:i4>0</vt:i4>
      </vt:variant>
      <vt:variant>
        <vt:i4>5</vt:i4>
      </vt:variant>
      <vt:variant>
        <vt:lpwstr/>
      </vt:variant>
      <vt:variant>
        <vt:lpwstr>_Toc120440498</vt:lpwstr>
      </vt:variant>
      <vt:variant>
        <vt:i4>1572913</vt:i4>
      </vt:variant>
      <vt:variant>
        <vt:i4>197</vt:i4>
      </vt:variant>
      <vt:variant>
        <vt:i4>0</vt:i4>
      </vt:variant>
      <vt:variant>
        <vt:i4>5</vt:i4>
      </vt:variant>
      <vt:variant>
        <vt:lpwstr/>
      </vt:variant>
      <vt:variant>
        <vt:lpwstr>_Toc120440497</vt:lpwstr>
      </vt:variant>
      <vt:variant>
        <vt:i4>1572913</vt:i4>
      </vt:variant>
      <vt:variant>
        <vt:i4>191</vt:i4>
      </vt:variant>
      <vt:variant>
        <vt:i4>0</vt:i4>
      </vt:variant>
      <vt:variant>
        <vt:i4>5</vt:i4>
      </vt:variant>
      <vt:variant>
        <vt:lpwstr/>
      </vt:variant>
      <vt:variant>
        <vt:lpwstr>_Toc120440496</vt:lpwstr>
      </vt:variant>
      <vt:variant>
        <vt:i4>1638454</vt:i4>
      </vt:variant>
      <vt:variant>
        <vt:i4>182</vt:i4>
      </vt:variant>
      <vt:variant>
        <vt:i4>0</vt:i4>
      </vt:variant>
      <vt:variant>
        <vt:i4>5</vt:i4>
      </vt:variant>
      <vt:variant>
        <vt:lpwstr/>
      </vt:variant>
      <vt:variant>
        <vt:lpwstr>_Toc283114631</vt:lpwstr>
      </vt:variant>
      <vt:variant>
        <vt:i4>1638454</vt:i4>
      </vt:variant>
      <vt:variant>
        <vt:i4>176</vt:i4>
      </vt:variant>
      <vt:variant>
        <vt:i4>0</vt:i4>
      </vt:variant>
      <vt:variant>
        <vt:i4>5</vt:i4>
      </vt:variant>
      <vt:variant>
        <vt:lpwstr/>
      </vt:variant>
      <vt:variant>
        <vt:lpwstr>_Toc283114630</vt:lpwstr>
      </vt:variant>
      <vt:variant>
        <vt:i4>1572918</vt:i4>
      </vt:variant>
      <vt:variant>
        <vt:i4>170</vt:i4>
      </vt:variant>
      <vt:variant>
        <vt:i4>0</vt:i4>
      </vt:variant>
      <vt:variant>
        <vt:i4>5</vt:i4>
      </vt:variant>
      <vt:variant>
        <vt:lpwstr/>
      </vt:variant>
      <vt:variant>
        <vt:lpwstr>_Toc283114629</vt:lpwstr>
      </vt:variant>
      <vt:variant>
        <vt:i4>1572918</vt:i4>
      </vt:variant>
      <vt:variant>
        <vt:i4>164</vt:i4>
      </vt:variant>
      <vt:variant>
        <vt:i4>0</vt:i4>
      </vt:variant>
      <vt:variant>
        <vt:i4>5</vt:i4>
      </vt:variant>
      <vt:variant>
        <vt:lpwstr/>
      </vt:variant>
      <vt:variant>
        <vt:lpwstr>_Toc283114628</vt:lpwstr>
      </vt:variant>
      <vt:variant>
        <vt:i4>1572918</vt:i4>
      </vt:variant>
      <vt:variant>
        <vt:i4>158</vt:i4>
      </vt:variant>
      <vt:variant>
        <vt:i4>0</vt:i4>
      </vt:variant>
      <vt:variant>
        <vt:i4>5</vt:i4>
      </vt:variant>
      <vt:variant>
        <vt:lpwstr/>
      </vt:variant>
      <vt:variant>
        <vt:lpwstr>_Toc283114627</vt:lpwstr>
      </vt:variant>
      <vt:variant>
        <vt:i4>1572918</vt:i4>
      </vt:variant>
      <vt:variant>
        <vt:i4>152</vt:i4>
      </vt:variant>
      <vt:variant>
        <vt:i4>0</vt:i4>
      </vt:variant>
      <vt:variant>
        <vt:i4>5</vt:i4>
      </vt:variant>
      <vt:variant>
        <vt:lpwstr/>
      </vt:variant>
      <vt:variant>
        <vt:lpwstr>_Toc283114626</vt:lpwstr>
      </vt:variant>
      <vt:variant>
        <vt:i4>1572918</vt:i4>
      </vt:variant>
      <vt:variant>
        <vt:i4>146</vt:i4>
      </vt:variant>
      <vt:variant>
        <vt:i4>0</vt:i4>
      </vt:variant>
      <vt:variant>
        <vt:i4>5</vt:i4>
      </vt:variant>
      <vt:variant>
        <vt:lpwstr/>
      </vt:variant>
      <vt:variant>
        <vt:lpwstr>_Toc283114625</vt:lpwstr>
      </vt:variant>
      <vt:variant>
        <vt:i4>1572918</vt:i4>
      </vt:variant>
      <vt:variant>
        <vt:i4>140</vt:i4>
      </vt:variant>
      <vt:variant>
        <vt:i4>0</vt:i4>
      </vt:variant>
      <vt:variant>
        <vt:i4>5</vt:i4>
      </vt:variant>
      <vt:variant>
        <vt:lpwstr/>
      </vt:variant>
      <vt:variant>
        <vt:lpwstr>_Toc283114624</vt:lpwstr>
      </vt:variant>
      <vt:variant>
        <vt:i4>1572918</vt:i4>
      </vt:variant>
      <vt:variant>
        <vt:i4>134</vt:i4>
      </vt:variant>
      <vt:variant>
        <vt:i4>0</vt:i4>
      </vt:variant>
      <vt:variant>
        <vt:i4>5</vt:i4>
      </vt:variant>
      <vt:variant>
        <vt:lpwstr/>
      </vt:variant>
      <vt:variant>
        <vt:lpwstr>_Toc283114623</vt:lpwstr>
      </vt:variant>
      <vt:variant>
        <vt:i4>1572918</vt:i4>
      </vt:variant>
      <vt:variant>
        <vt:i4>128</vt:i4>
      </vt:variant>
      <vt:variant>
        <vt:i4>0</vt:i4>
      </vt:variant>
      <vt:variant>
        <vt:i4>5</vt:i4>
      </vt:variant>
      <vt:variant>
        <vt:lpwstr/>
      </vt:variant>
      <vt:variant>
        <vt:lpwstr>_Toc283114622</vt:lpwstr>
      </vt:variant>
      <vt:variant>
        <vt:i4>1572918</vt:i4>
      </vt:variant>
      <vt:variant>
        <vt:i4>122</vt:i4>
      </vt:variant>
      <vt:variant>
        <vt:i4>0</vt:i4>
      </vt:variant>
      <vt:variant>
        <vt:i4>5</vt:i4>
      </vt:variant>
      <vt:variant>
        <vt:lpwstr/>
      </vt:variant>
      <vt:variant>
        <vt:lpwstr>_Toc283114621</vt:lpwstr>
      </vt:variant>
      <vt:variant>
        <vt:i4>1572918</vt:i4>
      </vt:variant>
      <vt:variant>
        <vt:i4>116</vt:i4>
      </vt:variant>
      <vt:variant>
        <vt:i4>0</vt:i4>
      </vt:variant>
      <vt:variant>
        <vt:i4>5</vt:i4>
      </vt:variant>
      <vt:variant>
        <vt:lpwstr/>
      </vt:variant>
      <vt:variant>
        <vt:lpwstr>_Toc283114620</vt:lpwstr>
      </vt:variant>
      <vt:variant>
        <vt:i4>1769526</vt:i4>
      </vt:variant>
      <vt:variant>
        <vt:i4>110</vt:i4>
      </vt:variant>
      <vt:variant>
        <vt:i4>0</vt:i4>
      </vt:variant>
      <vt:variant>
        <vt:i4>5</vt:i4>
      </vt:variant>
      <vt:variant>
        <vt:lpwstr/>
      </vt:variant>
      <vt:variant>
        <vt:lpwstr>_Toc283114619</vt:lpwstr>
      </vt:variant>
      <vt:variant>
        <vt:i4>1769526</vt:i4>
      </vt:variant>
      <vt:variant>
        <vt:i4>104</vt:i4>
      </vt:variant>
      <vt:variant>
        <vt:i4>0</vt:i4>
      </vt:variant>
      <vt:variant>
        <vt:i4>5</vt:i4>
      </vt:variant>
      <vt:variant>
        <vt:lpwstr/>
      </vt:variant>
      <vt:variant>
        <vt:lpwstr>_Toc283114618</vt:lpwstr>
      </vt:variant>
      <vt:variant>
        <vt:i4>1769526</vt:i4>
      </vt:variant>
      <vt:variant>
        <vt:i4>98</vt:i4>
      </vt:variant>
      <vt:variant>
        <vt:i4>0</vt:i4>
      </vt:variant>
      <vt:variant>
        <vt:i4>5</vt:i4>
      </vt:variant>
      <vt:variant>
        <vt:lpwstr/>
      </vt:variant>
      <vt:variant>
        <vt:lpwstr>_Toc283114617</vt:lpwstr>
      </vt:variant>
      <vt:variant>
        <vt:i4>1769526</vt:i4>
      </vt:variant>
      <vt:variant>
        <vt:i4>92</vt:i4>
      </vt:variant>
      <vt:variant>
        <vt:i4>0</vt:i4>
      </vt:variant>
      <vt:variant>
        <vt:i4>5</vt:i4>
      </vt:variant>
      <vt:variant>
        <vt:lpwstr/>
      </vt:variant>
      <vt:variant>
        <vt:lpwstr>_Toc283114616</vt:lpwstr>
      </vt:variant>
      <vt:variant>
        <vt:i4>1769526</vt:i4>
      </vt:variant>
      <vt:variant>
        <vt:i4>86</vt:i4>
      </vt:variant>
      <vt:variant>
        <vt:i4>0</vt:i4>
      </vt:variant>
      <vt:variant>
        <vt:i4>5</vt:i4>
      </vt:variant>
      <vt:variant>
        <vt:lpwstr/>
      </vt:variant>
      <vt:variant>
        <vt:lpwstr>_Toc283114615</vt:lpwstr>
      </vt:variant>
      <vt:variant>
        <vt:i4>1769526</vt:i4>
      </vt:variant>
      <vt:variant>
        <vt:i4>80</vt:i4>
      </vt:variant>
      <vt:variant>
        <vt:i4>0</vt:i4>
      </vt:variant>
      <vt:variant>
        <vt:i4>5</vt:i4>
      </vt:variant>
      <vt:variant>
        <vt:lpwstr/>
      </vt:variant>
      <vt:variant>
        <vt:lpwstr>_Toc283114614</vt:lpwstr>
      </vt:variant>
      <vt:variant>
        <vt:i4>1769526</vt:i4>
      </vt:variant>
      <vt:variant>
        <vt:i4>74</vt:i4>
      </vt:variant>
      <vt:variant>
        <vt:i4>0</vt:i4>
      </vt:variant>
      <vt:variant>
        <vt:i4>5</vt:i4>
      </vt:variant>
      <vt:variant>
        <vt:lpwstr/>
      </vt:variant>
      <vt:variant>
        <vt:lpwstr>_Toc283114613</vt:lpwstr>
      </vt:variant>
      <vt:variant>
        <vt:i4>1769526</vt:i4>
      </vt:variant>
      <vt:variant>
        <vt:i4>68</vt:i4>
      </vt:variant>
      <vt:variant>
        <vt:i4>0</vt:i4>
      </vt:variant>
      <vt:variant>
        <vt:i4>5</vt:i4>
      </vt:variant>
      <vt:variant>
        <vt:lpwstr/>
      </vt:variant>
      <vt:variant>
        <vt:lpwstr>_Toc283114612</vt:lpwstr>
      </vt:variant>
      <vt:variant>
        <vt:i4>1769526</vt:i4>
      </vt:variant>
      <vt:variant>
        <vt:i4>62</vt:i4>
      </vt:variant>
      <vt:variant>
        <vt:i4>0</vt:i4>
      </vt:variant>
      <vt:variant>
        <vt:i4>5</vt:i4>
      </vt:variant>
      <vt:variant>
        <vt:lpwstr/>
      </vt:variant>
      <vt:variant>
        <vt:lpwstr>_Toc283114611</vt:lpwstr>
      </vt:variant>
      <vt:variant>
        <vt:i4>1769526</vt:i4>
      </vt:variant>
      <vt:variant>
        <vt:i4>56</vt:i4>
      </vt:variant>
      <vt:variant>
        <vt:i4>0</vt:i4>
      </vt:variant>
      <vt:variant>
        <vt:i4>5</vt:i4>
      </vt:variant>
      <vt:variant>
        <vt:lpwstr/>
      </vt:variant>
      <vt:variant>
        <vt:lpwstr>_Toc283114610</vt:lpwstr>
      </vt:variant>
      <vt:variant>
        <vt:i4>1703990</vt:i4>
      </vt:variant>
      <vt:variant>
        <vt:i4>50</vt:i4>
      </vt:variant>
      <vt:variant>
        <vt:i4>0</vt:i4>
      </vt:variant>
      <vt:variant>
        <vt:i4>5</vt:i4>
      </vt:variant>
      <vt:variant>
        <vt:lpwstr/>
      </vt:variant>
      <vt:variant>
        <vt:lpwstr>_Toc283114609</vt:lpwstr>
      </vt:variant>
      <vt:variant>
        <vt:i4>1703990</vt:i4>
      </vt:variant>
      <vt:variant>
        <vt:i4>44</vt:i4>
      </vt:variant>
      <vt:variant>
        <vt:i4>0</vt:i4>
      </vt:variant>
      <vt:variant>
        <vt:i4>5</vt:i4>
      </vt:variant>
      <vt:variant>
        <vt:lpwstr/>
      </vt:variant>
      <vt:variant>
        <vt:lpwstr>_Toc283114608</vt:lpwstr>
      </vt:variant>
      <vt:variant>
        <vt:i4>1703990</vt:i4>
      </vt:variant>
      <vt:variant>
        <vt:i4>38</vt:i4>
      </vt:variant>
      <vt:variant>
        <vt:i4>0</vt:i4>
      </vt:variant>
      <vt:variant>
        <vt:i4>5</vt:i4>
      </vt:variant>
      <vt:variant>
        <vt:lpwstr/>
      </vt:variant>
      <vt:variant>
        <vt:lpwstr>_Toc283114607</vt:lpwstr>
      </vt:variant>
      <vt:variant>
        <vt:i4>1703990</vt:i4>
      </vt:variant>
      <vt:variant>
        <vt:i4>32</vt:i4>
      </vt:variant>
      <vt:variant>
        <vt:i4>0</vt:i4>
      </vt:variant>
      <vt:variant>
        <vt:i4>5</vt:i4>
      </vt:variant>
      <vt:variant>
        <vt:lpwstr/>
      </vt:variant>
      <vt:variant>
        <vt:lpwstr>_Toc283114606</vt:lpwstr>
      </vt:variant>
      <vt:variant>
        <vt:i4>1703990</vt:i4>
      </vt:variant>
      <vt:variant>
        <vt:i4>26</vt:i4>
      </vt:variant>
      <vt:variant>
        <vt:i4>0</vt:i4>
      </vt:variant>
      <vt:variant>
        <vt:i4>5</vt:i4>
      </vt:variant>
      <vt:variant>
        <vt:lpwstr/>
      </vt:variant>
      <vt:variant>
        <vt:lpwstr>_Toc283114605</vt:lpwstr>
      </vt:variant>
      <vt:variant>
        <vt:i4>1703990</vt:i4>
      </vt:variant>
      <vt:variant>
        <vt:i4>20</vt:i4>
      </vt:variant>
      <vt:variant>
        <vt:i4>0</vt:i4>
      </vt:variant>
      <vt:variant>
        <vt:i4>5</vt:i4>
      </vt:variant>
      <vt:variant>
        <vt:lpwstr/>
      </vt:variant>
      <vt:variant>
        <vt:lpwstr>_Toc283114604</vt:lpwstr>
      </vt:variant>
      <vt:variant>
        <vt:i4>1703990</vt:i4>
      </vt:variant>
      <vt:variant>
        <vt:i4>14</vt:i4>
      </vt:variant>
      <vt:variant>
        <vt:i4>0</vt:i4>
      </vt:variant>
      <vt:variant>
        <vt:i4>5</vt:i4>
      </vt:variant>
      <vt:variant>
        <vt:lpwstr/>
      </vt:variant>
      <vt:variant>
        <vt:lpwstr>_Toc283114603</vt:lpwstr>
      </vt:variant>
      <vt:variant>
        <vt:i4>1703990</vt:i4>
      </vt:variant>
      <vt:variant>
        <vt:i4>8</vt:i4>
      </vt:variant>
      <vt:variant>
        <vt:i4>0</vt:i4>
      </vt:variant>
      <vt:variant>
        <vt:i4>5</vt:i4>
      </vt:variant>
      <vt:variant>
        <vt:lpwstr/>
      </vt:variant>
      <vt:variant>
        <vt:lpwstr>_Toc283114602</vt:lpwstr>
      </vt:variant>
      <vt:variant>
        <vt:i4>1703990</vt:i4>
      </vt:variant>
      <vt:variant>
        <vt:i4>2</vt:i4>
      </vt:variant>
      <vt:variant>
        <vt:i4>0</vt:i4>
      </vt:variant>
      <vt:variant>
        <vt:i4>5</vt:i4>
      </vt:variant>
      <vt:variant>
        <vt:lpwstr/>
      </vt:variant>
      <vt:variant>
        <vt:lpwstr>_Toc283114601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DISSERTATION TITLE</dc:title>
  <dc:subject>M.Sc in IT dissertation submitted to The University of Liverpool</dc:subject>
  <dc:creator>School of Journalism</dc:creator>
  <cp:keywords/>
  <dc:description/>
  <cp:lastModifiedBy>School of Journalism</cp:lastModifiedBy>
  <cp:revision>24</cp:revision>
  <cp:lastPrinted>2013-03-03T20:12:00Z</cp:lastPrinted>
  <dcterms:created xsi:type="dcterms:W3CDTF">2013-02-26T03:12:00Z</dcterms:created>
  <dcterms:modified xsi:type="dcterms:W3CDTF">2013-03-30T01:58:00Z</dcterms:modified>
  <cp:category/>
</cp:coreProperties>
</file>